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BB97A" w14:textId="25B2DBA5" w:rsidR="00131A0F" w:rsidRDefault="00091301" w:rsidP="0009130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8CA8E7" wp14:editId="2638A36D">
                <wp:simplePos x="0" y="0"/>
                <wp:positionH relativeFrom="column">
                  <wp:posOffset>-574118</wp:posOffset>
                </wp:positionH>
                <wp:positionV relativeFrom="paragraph">
                  <wp:posOffset>-1501044</wp:posOffset>
                </wp:positionV>
                <wp:extent cx="8234140" cy="297688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4140" cy="2976880"/>
                          <a:chOff x="0" y="0"/>
                          <a:chExt cx="8234140" cy="2976880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0" y="0"/>
                            <a:ext cx="8234140" cy="2976880"/>
                            <a:chOff x="-27644" y="0"/>
                            <a:chExt cx="8234140" cy="2976880"/>
                          </a:xfrm>
                        </wpg:grpSpPr>
                        <pic:pic xmlns:pic="http://schemas.openxmlformats.org/drawingml/2006/picture">
                          <pic:nvPicPr>
                            <pic:cNvPr id="737980176" name="Image 4"/>
                            <pic:cNvPicPr/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7644" y="1045923"/>
                              <a:ext cx="1936750" cy="8959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" name="Zone de texte 1"/>
                          <wps:cNvSpPr txBox="1"/>
                          <wps:spPr>
                            <a:xfrm>
                              <a:off x="2029216" y="1158657"/>
                              <a:ext cx="5454650" cy="815340"/>
                            </a:xfrm>
                            <a:prstGeom prst="roundRect">
                              <a:avLst/>
                            </a:prstGeom>
                            <a:solidFill>
                              <a:srgbClr val="767A7D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TitreDDC"/>
                                  </w:rPr>
                                  <w:alias w:val="Titre"/>
                                  <w:tag w:val="Titre"/>
                                  <w:id w:val="-730457355"/>
                                  <w:placeholder>
                                    <w:docPart w:val="D22F2DA0099D4F3290F2C927E52346C1"/>
                                  </w:placeholder>
                                </w:sdtPr>
                                <w:sdtEndPr>
                                  <w:rPr>
                                    <w:rStyle w:val="Policepardfaut"/>
                                    <w:rFonts w:asciiTheme="minorHAnsi" w:hAnsiTheme="minorHAnsi"/>
                                    <w:b w:val="0"/>
                                    <w:bCs/>
                                    <w:color w:val="auto"/>
                                    <w:sz w:val="22"/>
                                    <w:szCs w:val="44"/>
                                  </w:rPr>
                                </w:sdtEndPr>
                                <w:sdtContent>
                                  <w:p w14:paraId="5139EF57" w14:textId="673840AB" w:rsidR="004F5550" w:rsidRPr="004F5550" w:rsidRDefault="00695ECA" w:rsidP="00E77F0A">
                                    <w:pPr>
                                      <w:spacing w:after="0" w:line="240" w:lineRule="auto"/>
                                      <w:suppressOverlap/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color w:val="FFFFFF" w:themeColor="background1"/>
                                        <w:sz w:val="44"/>
                                      </w:rPr>
                                    </w:pPr>
                                    <w:r>
                                      <w:rPr>
                                        <w:rStyle w:val="TitreDDC"/>
                                      </w:rPr>
                                      <w:t xml:space="preserve">Développeuse </w:t>
                                    </w:r>
                                    <w:r w:rsidR="00E77F0A">
                                      <w:rPr>
                                        <w:rStyle w:val="TitreDDC"/>
                                      </w:rPr>
                                      <w:t xml:space="preserve">web </w:t>
                                    </w:r>
                                    <w:r w:rsidR="007C50CE">
                                      <w:rPr>
                                        <w:rStyle w:val="TitreDDC"/>
                                      </w:rPr>
                                      <w:t>et mobile</w:t>
                                    </w:r>
                                    <w:r w:rsidR="000845B2">
                                      <w:rPr>
                                        <w:rStyle w:val="TitreDDC"/>
                                      </w:rPr>
                                      <w:tab/>
                                    </w:r>
                                    <w:r w:rsidR="000845B2">
                                      <w:rPr>
                                        <w:rStyle w:val="TitreDDC"/>
                                      </w:rPr>
                                      <w:tab/>
                                    </w:r>
                                    <w:r w:rsidR="000845B2">
                                      <w:rPr>
                                        <w:rStyle w:val="TitreDDC"/>
                                      </w:rPr>
                                      <w:tab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Graphique 17" descr="Une grille avec petits cercl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29616" y="0"/>
                              <a:ext cx="2976880" cy="29768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Rectangle : coins arrondis 11"/>
                          <wps:cNvSpPr/>
                          <wps:spPr>
                            <a:xfrm>
                              <a:off x="6256750" y="926926"/>
                              <a:ext cx="984250" cy="387350"/>
                            </a:xfrm>
                            <a:prstGeom prst="roundRect">
                              <a:avLst/>
                            </a:prstGeom>
                            <a:solidFill>
                              <a:srgbClr val="E9064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Trigramme"/>
                                  </w:rPr>
                                  <w:alias w:val="Trigramme"/>
                                  <w:tag w:val="Trigramme"/>
                                  <w:id w:val="1115255764"/>
                                </w:sdtPr>
                                <w:sdtEndPr>
                                  <w:rPr>
                                    <w:rStyle w:val="Trigramme"/>
                                  </w:rPr>
                                </w:sdtEndPr>
                                <w:sdtContent>
                                  <w:p w14:paraId="2BF29960" w14:textId="081E4539" w:rsidR="00701D5D" w:rsidRPr="000845B2" w:rsidRDefault="00B50308" w:rsidP="000845B2">
                                    <w:pPr>
                                      <w:spacing w:after="0"/>
                                      <w:jc w:val="center"/>
                                      <w:rPr>
                                        <w:rFonts w:ascii="Century Gothic" w:hAnsi="Century Gothic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Style w:val="Trigramme"/>
                                      </w:rPr>
                                      <w:t>RBI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Rectangle : coins arrondis 8"/>
                        <wps:cNvSpPr/>
                        <wps:spPr>
                          <a:xfrm>
                            <a:off x="4233797" y="1841326"/>
                            <a:ext cx="2397760" cy="68834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CC05D" w14:textId="24AF1A12" w:rsidR="004D63B9" w:rsidRPr="00D24601" w:rsidRDefault="004D63B9" w:rsidP="00091301">
                              <w:pPr>
                                <w:jc w:val="right"/>
                                <w:rPr>
                                  <w:bCs/>
                                  <w:color w:val="767A7D"/>
                                  <w:sz w:val="20"/>
                                  <w:szCs w:val="20"/>
                                </w:rPr>
                              </w:pPr>
                              <w:r w:rsidRPr="004D63B9">
                                <w:rPr>
                                  <w:rFonts w:ascii="Century Gothic" w:hAnsi="Century Gothic"/>
                                  <w:bCs/>
                                  <w:color w:val="767A7D"/>
                                  <w:sz w:val="20"/>
                                  <w:szCs w:val="20"/>
                                </w:rPr>
                                <w:t xml:space="preserve">Disponible </w:t>
                              </w:r>
                              <w:r w:rsidR="004B54D7">
                                <w:rPr>
                                  <w:rFonts w:ascii="Century Gothic" w:hAnsi="Century Gothic"/>
                                  <w:bCs/>
                                  <w:color w:val="767A7D"/>
                                  <w:sz w:val="20"/>
                                  <w:szCs w:val="20"/>
                                </w:rPr>
                                <w:t>ASAP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CA8E7" id="Group 3" o:spid="_x0000_s1026" style="position:absolute;margin-left:-45.2pt;margin-top:-118.2pt;width:648.35pt;height:234.4pt;z-index:251658240" coordsize="82341,29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">
                <v:group id="Groupe 2" o:spid="_x0000_s1027" style="position:absolute;width:82341;height:29768" coordorigin="-276" coordsize="82341,2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" o:spid="_x0000_s1028" type="#_x0000_t75" style="position:absolute;left:-276;top:10459;width:19367;height:8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">
                    <v:imagedata r:id="rId14" o:title=""/>
                  </v:shape>
                  <v:roundrect id="Zone de texte 1" o:spid="_x0000_s1029" style="position:absolute;left:20292;top:11586;width:54546;height:8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" fillcolor="#767a7d" stroked="f" strokeweight=".5pt">
                    <v:textbox>
                      <w:txbxContent>
                        <w:sdt>
                          <w:sdtPr>
                            <w:rPr>
                              <w:rStyle w:val="TitreDDC"/>
                            </w:rPr>
                            <w:alias w:val="Titre"/>
                            <w:tag w:val="Titre"/>
                            <w:id w:val="-730457355"/>
                            <w:placeholder>
                              <w:docPart w:val="D22F2DA0099D4F3290F2C927E52346C1"/>
                            </w:placeholder>
                          </w:sdtPr>
                          <w:sdtEndPr>
                            <w:rPr>
                              <w:rStyle w:val="Policepardfaut"/>
                              <w:rFonts w:asciiTheme="minorHAnsi" w:hAnsiTheme="minorHAnsi"/>
                              <w:b w:val="0"/>
                              <w:bCs/>
                              <w:color w:val="auto"/>
                              <w:sz w:val="22"/>
                              <w:szCs w:val="44"/>
                            </w:rPr>
                          </w:sdtEndPr>
                          <w:sdtContent>
                            <w:p w14:paraId="5139EF57" w14:textId="673840AB" w:rsidR="004F5550" w:rsidRPr="004F5550" w:rsidRDefault="00695ECA" w:rsidP="00E77F0A">
                              <w:pPr>
                                <w:spacing w:after="0" w:line="240" w:lineRule="auto"/>
                                <w:suppressOverlap/>
                                <w:jc w:val="center"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44"/>
                                </w:rPr>
                              </w:pPr>
                              <w:r>
                                <w:rPr>
                                  <w:rStyle w:val="TitreDDC"/>
                                </w:rPr>
                                <w:t xml:space="preserve">Développeuse </w:t>
                              </w:r>
                              <w:r w:rsidR="00E77F0A">
                                <w:rPr>
                                  <w:rStyle w:val="TitreDDC"/>
                                </w:rPr>
                                <w:t xml:space="preserve">web </w:t>
                              </w:r>
                              <w:r w:rsidR="007C50CE">
                                <w:rPr>
                                  <w:rStyle w:val="TitreDDC"/>
                                </w:rPr>
                                <w:t>et mobile</w:t>
                              </w:r>
                              <w:r w:rsidR="000845B2">
                                <w:rPr>
                                  <w:rStyle w:val="TitreDDC"/>
                                </w:rPr>
                                <w:tab/>
                              </w:r>
                              <w:r w:rsidR="000845B2">
                                <w:rPr>
                                  <w:rStyle w:val="TitreDDC"/>
                                </w:rPr>
                                <w:tab/>
                              </w:r>
                              <w:r w:rsidR="000845B2">
                                <w:rPr>
                                  <w:rStyle w:val="TitreDDC"/>
                                </w:rPr>
                                <w:tab/>
                              </w:r>
                            </w:p>
                          </w:sdtContent>
                        </w:sdt>
                      </w:txbxContent>
                    </v:textbox>
                  </v:roundrect>
                  <v:shape id="Graphique 17" o:spid="_x0000_s1030" type="#_x0000_t75" alt="Une grille avec petits cercles" style="position:absolute;left:52296;width:29768;height:29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">
                    <v:imagedata r:id="rId15" o:title="Une grille avec petits cercles"/>
                    <v:path arrowok="t"/>
                  </v:shape>
                  <v:roundrect id="Rectangle : coins arrondis 11" o:spid="_x0000_s1031" style="position:absolute;left:62567;top:9269;width:9843;height:38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" fillcolor="#e90649" stroked="f" strokeweight="1pt">
                    <v:stroke joinstyle="miter"/>
                    <v:textbox>
                      <w:txbxContent>
                        <w:sdt>
                          <w:sdtPr>
                            <w:rPr>
                              <w:rStyle w:val="Trigramme"/>
                            </w:rPr>
                            <w:alias w:val="Trigramme"/>
                            <w:tag w:val="Trigramme"/>
                            <w:id w:val="1115255764"/>
                          </w:sdtPr>
                          <w:sdtEndPr>
                            <w:rPr>
                              <w:rStyle w:val="Trigramme"/>
                            </w:rPr>
                          </w:sdtEndPr>
                          <w:sdtContent>
                            <w:p w14:paraId="2BF29960" w14:textId="081E4539" w:rsidR="00701D5D" w:rsidRPr="000845B2" w:rsidRDefault="00B50308" w:rsidP="000845B2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Style w:val="Trigramme"/>
                                </w:rPr>
                                <w:t>RBI</w:t>
                              </w:r>
                            </w:p>
                          </w:sdtContent>
                        </w:sdt>
                      </w:txbxContent>
                    </v:textbox>
                  </v:roundrect>
                </v:group>
                <v:roundrect id="Rectangle : coins arrondis 8" o:spid="_x0000_s1032" style="position:absolute;left:42337;top:18413;width:23978;height:68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" filled="f" stroked="f" strokeweight="1pt">
                  <v:stroke joinstyle="miter"/>
                  <v:textbox>
                    <w:txbxContent>
                      <w:p w14:paraId="408CC05D" w14:textId="24AF1A12" w:rsidR="004D63B9" w:rsidRPr="00D24601" w:rsidRDefault="004D63B9" w:rsidP="00091301">
                        <w:pPr>
                          <w:jc w:val="right"/>
                          <w:rPr>
                            <w:bCs/>
                            <w:color w:val="767A7D"/>
                            <w:sz w:val="20"/>
                            <w:szCs w:val="20"/>
                          </w:rPr>
                        </w:pPr>
                        <w:r w:rsidRPr="004D63B9">
                          <w:rPr>
                            <w:rFonts w:ascii="Century Gothic" w:hAnsi="Century Gothic"/>
                            <w:bCs/>
                            <w:color w:val="767A7D"/>
                            <w:sz w:val="20"/>
                            <w:szCs w:val="20"/>
                          </w:rPr>
                          <w:t xml:space="preserve">Disponible </w:t>
                        </w:r>
                        <w:r w:rsidR="004B54D7">
                          <w:rPr>
                            <w:rFonts w:ascii="Century Gothic" w:hAnsi="Century Gothic"/>
                            <w:bCs/>
                            <w:color w:val="767A7D"/>
                            <w:sz w:val="20"/>
                            <w:szCs w:val="20"/>
                          </w:rPr>
                          <w:t>ASAP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2862"/>
        <w:tblW w:w="10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0"/>
        <w:gridCol w:w="6535"/>
        <w:gridCol w:w="2430"/>
      </w:tblGrid>
      <w:tr w:rsidR="0041663E" w14:paraId="3890AD31" w14:textId="77777777" w:rsidTr="00B3646E">
        <w:trPr>
          <w:trHeight w:val="568"/>
        </w:trPr>
        <w:tc>
          <w:tcPr>
            <w:tcW w:w="1120" w:type="dxa"/>
          </w:tcPr>
          <w:p w14:paraId="2C3773DC" w14:textId="77777777" w:rsidR="0041663E" w:rsidRDefault="0041663E" w:rsidP="0041663E">
            <w:r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65E24996" wp14:editId="352DFA27">
                      <wp:extent cx="502920" cy="488950"/>
                      <wp:effectExtent l="0" t="0" r="0" b="635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2920" cy="488950"/>
                                <a:chOff x="0" y="0"/>
                                <a:chExt cx="502920" cy="488950"/>
                              </a:xfrm>
                            </wpg:grpSpPr>
                            <wps:wsp>
                              <wps:cNvPr id="9" name="Ellipse 9"/>
                              <wps:cNvSpPr/>
                              <wps:spPr>
                                <a:xfrm>
                                  <a:off x="0" y="0"/>
                                  <a:ext cx="502920" cy="4889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9064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reeform 1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81419" y="118997"/>
                                  <a:ext cx="349250" cy="23939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5" y="0"/>
                                    </a:cxn>
                                    <a:cxn ang="0">
                                      <a:pos x="40" y="0"/>
                                    </a:cxn>
                                    <a:cxn ang="0">
                                      <a:pos x="0" y="22"/>
                                    </a:cxn>
                                    <a:cxn ang="0">
                                      <a:pos x="4" y="28"/>
                                    </a:cxn>
                                    <a:cxn ang="0">
                                      <a:pos x="4" y="31"/>
                                    </a:cxn>
                                    <a:cxn ang="0">
                                      <a:pos x="4" y="40"/>
                                    </a:cxn>
                                    <a:cxn ang="0">
                                      <a:pos x="2" y="44"/>
                                    </a:cxn>
                                    <a:cxn ang="0">
                                      <a:pos x="2" y="54"/>
                                    </a:cxn>
                                    <a:cxn ang="0">
                                      <a:pos x="10" y="55"/>
                                    </a:cxn>
                                    <a:cxn ang="0">
                                      <a:pos x="13" y="51"/>
                                    </a:cxn>
                                    <a:cxn ang="0">
                                      <a:pos x="9" y="41"/>
                                    </a:cxn>
                                    <a:cxn ang="0">
                                      <a:pos x="5" y="35"/>
                                    </a:cxn>
                                    <a:cxn ang="0">
                                      <a:pos x="9" y="29"/>
                                    </a:cxn>
                                    <a:cxn ang="0">
                                      <a:pos x="15" y="32"/>
                                    </a:cxn>
                                    <a:cxn ang="0">
                                      <a:pos x="15" y="47"/>
                                    </a:cxn>
                                    <a:cxn ang="0">
                                      <a:pos x="71" y="47"/>
                                    </a:cxn>
                                    <a:cxn ang="0">
                                      <a:pos x="71" y="32"/>
                                    </a:cxn>
                                    <a:cxn ang="0">
                                      <a:pos x="85" y="22"/>
                                    </a:cxn>
                                    <a:cxn ang="0">
                                      <a:pos x="4" y="52"/>
                                    </a:cxn>
                                    <a:cxn ang="0">
                                      <a:pos x="9" y="45"/>
                                    </a:cxn>
                                    <a:cxn ang="0">
                                      <a:pos x="4" y="52"/>
                                    </a:cxn>
                                    <a:cxn ang="0">
                                      <a:pos x="58" y="44"/>
                                    </a:cxn>
                                    <a:cxn ang="0">
                                      <a:pos x="55" y="47"/>
                                    </a:cxn>
                                    <a:cxn ang="0">
                                      <a:pos x="57" y="49"/>
                                    </a:cxn>
                                    <a:cxn ang="0">
                                      <a:pos x="65" y="45"/>
                                    </a:cxn>
                                    <a:cxn ang="0">
                                      <a:pos x="43" y="53"/>
                                    </a:cxn>
                                    <a:cxn ang="0">
                                      <a:pos x="20" y="45"/>
                                    </a:cxn>
                                    <a:cxn ang="0">
                                      <a:pos x="49" y="50"/>
                                    </a:cxn>
                                    <a:cxn ang="0">
                                      <a:pos x="49" y="46"/>
                                    </a:cxn>
                                    <a:cxn ang="0">
                                      <a:pos x="20" y="40"/>
                                    </a:cxn>
                                    <a:cxn ang="0">
                                      <a:pos x="40" y="43"/>
                                    </a:cxn>
                                    <a:cxn ang="0">
                                      <a:pos x="45" y="43"/>
                                    </a:cxn>
                                    <a:cxn ang="0">
                                      <a:pos x="65" y="41"/>
                                    </a:cxn>
                                    <a:cxn ang="0">
                                      <a:pos x="5" y="22"/>
                                    </a:cxn>
                                    <a:cxn ang="0">
                                      <a:pos x="80" y="22"/>
                                    </a:cxn>
                                  </a:cxnLst>
                                  <a:rect l="0" t="0" r="r" b="b"/>
                                  <a:pathLst>
                                    <a:path w="85" h="58">
                                      <a:moveTo>
                                        <a:pt x="82" y="17"/>
                                      </a:move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4" y="0"/>
                                        <a:pt x="43" y="0"/>
                                        <a:pt x="43" y="0"/>
                                      </a:cubicBezTo>
                                      <a:cubicBezTo>
                                        <a:pt x="42" y="0"/>
                                        <a:pt x="41" y="0"/>
                                        <a:pt x="40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1" y="18"/>
                                        <a:pt x="0" y="20"/>
                                        <a:pt x="0" y="22"/>
                                      </a:cubicBezTo>
                                      <a:cubicBezTo>
                                        <a:pt x="0" y="24"/>
                                        <a:pt x="1" y="25"/>
                                        <a:pt x="2" y="26"/>
                                      </a:cubicBezTo>
                                      <a:cubicBezTo>
                                        <a:pt x="3" y="27"/>
                                        <a:pt x="3" y="27"/>
                                        <a:pt x="4" y="28"/>
                                      </a:cubicBezTo>
                                      <a:cubicBezTo>
                                        <a:pt x="5" y="28"/>
                                        <a:pt x="5" y="29"/>
                                        <a:pt x="5" y="29"/>
                                      </a:cubicBezTo>
                                      <a:cubicBezTo>
                                        <a:pt x="5" y="30"/>
                                        <a:pt x="5" y="30"/>
                                        <a:pt x="4" y="31"/>
                                      </a:cubicBezTo>
                                      <a:cubicBezTo>
                                        <a:pt x="3" y="32"/>
                                        <a:pt x="1" y="33"/>
                                        <a:pt x="1" y="35"/>
                                      </a:cubicBezTo>
                                      <a:cubicBezTo>
                                        <a:pt x="1" y="38"/>
                                        <a:pt x="3" y="39"/>
                                        <a:pt x="4" y="40"/>
                                      </a:cubicBezTo>
                                      <a:cubicBezTo>
                                        <a:pt x="5" y="40"/>
                                        <a:pt x="5" y="41"/>
                                        <a:pt x="5" y="41"/>
                                      </a:cubicBezTo>
                                      <a:cubicBezTo>
                                        <a:pt x="3" y="41"/>
                                        <a:pt x="2" y="42"/>
                                        <a:pt x="2" y="44"/>
                                      </a:cubicBezTo>
                                      <a:cubicBezTo>
                                        <a:pt x="1" y="51"/>
                                        <a:pt x="1" y="51"/>
                                        <a:pt x="1" y="51"/>
                                      </a:cubicBezTo>
                                      <a:cubicBezTo>
                                        <a:pt x="1" y="52"/>
                                        <a:pt x="1" y="54"/>
                                        <a:pt x="2" y="54"/>
                                      </a:cubicBezTo>
                                      <a:cubicBezTo>
                                        <a:pt x="2" y="55"/>
                                        <a:pt x="3" y="55"/>
                                        <a:pt x="4" y="55"/>
                                      </a:cubicBezTo>
                                      <a:cubicBezTo>
                                        <a:pt x="10" y="55"/>
                                        <a:pt x="10" y="55"/>
                                        <a:pt x="10" y="55"/>
                                      </a:cubicBezTo>
                                      <a:cubicBezTo>
                                        <a:pt x="11" y="55"/>
                                        <a:pt x="12" y="55"/>
                                        <a:pt x="12" y="54"/>
                                      </a:cubicBezTo>
                                      <a:cubicBezTo>
                                        <a:pt x="13" y="54"/>
                                        <a:pt x="13" y="52"/>
                                        <a:pt x="13" y="51"/>
                                      </a:cubicBezTo>
                                      <a:cubicBezTo>
                                        <a:pt x="12" y="44"/>
                                        <a:pt x="12" y="44"/>
                                        <a:pt x="12" y="44"/>
                                      </a:cubicBezTo>
                                      <a:cubicBezTo>
                                        <a:pt x="12" y="42"/>
                                        <a:pt x="10" y="41"/>
                                        <a:pt x="9" y="41"/>
                                      </a:cubicBezTo>
                                      <a:cubicBezTo>
                                        <a:pt x="9" y="39"/>
                                        <a:pt x="7" y="38"/>
                                        <a:pt x="6" y="37"/>
                                      </a:cubicBezTo>
                                      <a:cubicBezTo>
                                        <a:pt x="5" y="36"/>
                                        <a:pt x="5" y="36"/>
                                        <a:pt x="5" y="35"/>
                                      </a:cubicBezTo>
                                      <a:cubicBezTo>
                                        <a:pt x="5" y="35"/>
                                        <a:pt x="5" y="34"/>
                                        <a:pt x="6" y="34"/>
                                      </a:cubicBezTo>
                                      <a:cubicBezTo>
                                        <a:pt x="7" y="33"/>
                                        <a:pt x="9" y="32"/>
                                        <a:pt x="9" y="29"/>
                                      </a:cubicBezTo>
                                      <a:cubicBezTo>
                                        <a:pt x="9" y="29"/>
                                        <a:pt x="9" y="29"/>
                                        <a:pt x="9" y="29"/>
                                      </a:cubicBezTo>
                                      <a:cubicBezTo>
                                        <a:pt x="15" y="32"/>
                                        <a:pt x="15" y="32"/>
                                        <a:pt x="15" y="32"/>
                                      </a:cubicBezTo>
                                      <a:cubicBezTo>
                                        <a:pt x="15" y="32"/>
                                        <a:pt x="15" y="32"/>
                                        <a:pt x="15" y="33"/>
                                      </a:cubicBezTo>
                                      <a:cubicBezTo>
                                        <a:pt x="15" y="47"/>
                                        <a:pt x="15" y="47"/>
                                        <a:pt x="15" y="47"/>
                                      </a:cubicBezTo>
                                      <a:cubicBezTo>
                                        <a:pt x="15" y="57"/>
                                        <a:pt x="35" y="58"/>
                                        <a:pt x="43" y="58"/>
                                      </a:cubicBezTo>
                                      <a:cubicBezTo>
                                        <a:pt x="51" y="58"/>
                                        <a:pt x="71" y="57"/>
                                        <a:pt x="71" y="47"/>
                                      </a:cubicBezTo>
                                      <a:cubicBezTo>
                                        <a:pt x="71" y="32"/>
                                        <a:pt x="71" y="32"/>
                                        <a:pt x="71" y="32"/>
                                      </a:cubicBezTo>
                                      <a:cubicBezTo>
                                        <a:pt x="71" y="32"/>
                                        <a:pt x="71" y="32"/>
                                        <a:pt x="71" y="32"/>
                                      </a:cubicBezTo>
                                      <a:cubicBezTo>
                                        <a:pt x="82" y="27"/>
                                        <a:pt x="82" y="27"/>
                                        <a:pt x="82" y="27"/>
                                      </a:cubicBezTo>
                                      <a:cubicBezTo>
                                        <a:pt x="84" y="26"/>
                                        <a:pt x="85" y="24"/>
                                        <a:pt x="85" y="22"/>
                                      </a:cubicBezTo>
                                      <a:cubicBezTo>
                                        <a:pt x="85" y="20"/>
                                        <a:pt x="84" y="18"/>
                                        <a:pt x="82" y="17"/>
                                      </a:cubicBezTo>
                                      <a:close/>
                                      <a:moveTo>
                                        <a:pt x="4" y="52"/>
                                      </a:moveTo>
                                      <a:cubicBezTo>
                                        <a:pt x="5" y="45"/>
                                        <a:pt x="5" y="45"/>
                                        <a:pt x="5" y="45"/>
                                      </a:cubicBezTo>
                                      <a:cubicBezTo>
                                        <a:pt x="9" y="45"/>
                                        <a:pt x="9" y="45"/>
                                        <a:pt x="9" y="45"/>
                                      </a:cubicBezTo>
                                      <a:cubicBezTo>
                                        <a:pt x="10" y="52"/>
                                        <a:pt x="10" y="52"/>
                                        <a:pt x="10" y="52"/>
                                      </a:cubicBezTo>
                                      <a:lnTo>
                                        <a:pt x="4" y="52"/>
                                      </a:lnTo>
                                      <a:close/>
                                      <a:moveTo>
                                        <a:pt x="65" y="41"/>
                                      </a:moveTo>
                                      <a:cubicBezTo>
                                        <a:pt x="64" y="42"/>
                                        <a:pt x="62" y="43"/>
                                        <a:pt x="58" y="44"/>
                                      </a:cubicBezTo>
                                      <a:cubicBezTo>
                                        <a:pt x="58" y="45"/>
                                        <a:pt x="57" y="45"/>
                                        <a:pt x="56" y="45"/>
                                      </a:cubicBezTo>
                                      <a:cubicBezTo>
                                        <a:pt x="55" y="45"/>
                                        <a:pt x="54" y="46"/>
                                        <a:pt x="55" y="47"/>
                                      </a:cubicBezTo>
                                      <a:cubicBezTo>
                                        <a:pt x="55" y="48"/>
                                        <a:pt x="56" y="49"/>
                                        <a:pt x="56" y="49"/>
                                      </a:cubicBezTo>
                                      <a:cubicBezTo>
                                        <a:pt x="56" y="49"/>
                                        <a:pt x="57" y="49"/>
                                        <a:pt x="57" y="49"/>
                                      </a:cubicBezTo>
                                      <a:cubicBezTo>
                                        <a:pt x="58" y="48"/>
                                        <a:pt x="58" y="48"/>
                                        <a:pt x="59" y="48"/>
                                      </a:cubicBezTo>
                                      <a:cubicBezTo>
                                        <a:pt x="62" y="47"/>
                                        <a:pt x="64" y="46"/>
                                        <a:pt x="65" y="45"/>
                                      </a:cubicBezTo>
                                      <a:cubicBezTo>
                                        <a:pt x="65" y="47"/>
                                        <a:pt x="65" y="47"/>
                                        <a:pt x="65" y="47"/>
                                      </a:cubicBezTo>
                                      <a:cubicBezTo>
                                        <a:pt x="65" y="50"/>
                                        <a:pt x="55" y="53"/>
                                        <a:pt x="43" y="53"/>
                                      </a:cubicBezTo>
                                      <a:cubicBezTo>
                                        <a:pt x="30" y="53"/>
                                        <a:pt x="20" y="50"/>
                                        <a:pt x="20" y="47"/>
                                      </a:cubicBezTo>
                                      <a:cubicBezTo>
                                        <a:pt x="20" y="45"/>
                                        <a:pt x="20" y="45"/>
                                        <a:pt x="20" y="45"/>
                                      </a:cubicBezTo>
                                      <a:cubicBezTo>
                                        <a:pt x="25" y="48"/>
                                        <a:pt x="34" y="50"/>
                                        <a:pt x="43" y="50"/>
                                      </a:cubicBezTo>
                                      <a:cubicBezTo>
                                        <a:pt x="45" y="50"/>
                                        <a:pt x="47" y="50"/>
                                        <a:pt x="49" y="50"/>
                                      </a:cubicBezTo>
                                      <a:cubicBezTo>
                                        <a:pt x="50" y="50"/>
                                        <a:pt x="51" y="49"/>
                                        <a:pt x="51" y="48"/>
                                      </a:cubicBezTo>
                                      <a:cubicBezTo>
                                        <a:pt x="51" y="47"/>
                                        <a:pt x="50" y="46"/>
                                        <a:pt x="49" y="46"/>
                                      </a:cubicBezTo>
                                      <a:cubicBezTo>
                                        <a:pt x="47" y="46"/>
                                        <a:pt x="45" y="46"/>
                                        <a:pt x="43" y="46"/>
                                      </a:cubicBezTo>
                                      <a:cubicBezTo>
                                        <a:pt x="30" y="46"/>
                                        <a:pt x="22" y="43"/>
                                        <a:pt x="20" y="40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41" y="44"/>
                                        <a:pt x="42" y="44"/>
                                        <a:pt x="42" y="44"/>
                                      </a:cubicBezTo>
                                      <a:cubicBezTo>
                                        <a:pt x="43" y="44"/>
                                        <a:pt x="44" y="44"/>
                                        <a:pt x="45" y="43"/>
                                      </a:cubicBezTo>
                                      <a:cubicBezTo>
                                        <a:pt x="65" y="34"/>
                                        <a:pt x="65" y="34"/>
                                        <a:pt x="65" y="34"/>
                                      </a:cubicBezTo>
                                      <a:lnTo>
                                        <a:pt x="65" y="41"/>
                                      </a:lnTo>
                                      <a:close/>
                                      <a:moveTo>
                                        <a:pt x="42" y="38"/>
                                      </a:moveTo>
                                      <a:cubicBezTo>
                                        <a:pt x="5" y="22"/>
                                        <a:pt x="5" y="22"/>
                                        <a:pt x="5" y="22"/>
                                      </a:cubicBezTo>
                                      <a:cubicBezTo>
                                        <a:pt x="43" y="5"/>
                                        <a:pt x="43" y="5"/>
                                        <a:pt x="43" y="5"/>
                                      </a:cubicBezTo>
                                      <a:cubicBezTo>
                                        <a:pt x="80" y="22"/>
                                        <a:pt x="80" y="22"/>
                                        <a:pt x="80" y="22"/>
                                      </a:cubicBezTo>
                                      <a:lnTo>
                                        <a:pt x="42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E04AA10" id="Group 5" o:spid="_x0000_s1026" style="width:39.6pt;height:38.5pt;mso-position-horizontal-relative:char;mso-position-vertical-relative:line" coordsize="502920,48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">
                      <v:oval id="Ellipse 9" o:spid="_x0000_s1027" style="position:absolute;width:502920;height:488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" fillcolor="#e90649" stroked="f" strokeweight="1pt">
                        <v:stroke joinstyle="miter"/>
                      </v:oval>
                      <v:shape id="Freeform 18" o:spid="_x0000_s1028" style="position:absolute;left:81419;top:118997;width:349250;height:239395;visibility:visible;mso-wrap-style:square;v-text-anchor:top" coordsize="8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" path="m82,17c45,,45,,45,,44,,43,,43,,42,,41,,40,,3,17,3,17,3,17,1,18,,20,,22v,2,1,3,2,4c3,27,3,27,4,28v1,,1,1,1,1c5,30,5,30,4,31,3,32,1,33,1,35v,3,2,4,3,5c5,40,5,41,5,41v-2,,-3,1,-3,3c1,51,1,51,1,51v,1,,3,1,3c2,55,3,55,4,55v6,,6,,6,c11,55,12,55,12,54v1,,1,-2,1,-3c12,44,12,44,12,44v,-2,-2,-3,-3,-3c9,39,7,38,6,37,5,36,5,36,5,35v,,,-1,1,-1c7,33,9,32,9,29v,,,,,c15,32,15,32,15,32v,,,,,1c15,47,15,47,15,47v,10,20,11,28,11c51,58,71,57,71,47v,-15,,-15,,-15c71,32,71,32,71,32,82,27,82,27,82,27v2,-1,3,-3,3,-5c85,20,84,18,82,17xm4,52c5,45,5,45,5,45v4,,4,,4,c10,52,10,52,10,52r-6,xm65,41v-1,1,-3,2,-7,3c58,45,57,45,56,45v-1,,-2,1,-1,2c55,48,56,49,56,49v,,1,,1,c58,48,58,48,59,48v3,-1,5,-2,6,-3c65,47,65,47,65,47v,3,-10,6,-22,6c30,53,20,50,20,47v,-2,,-2,,-2c25,48,34,50,43,50v2,,4,,6,c50,50,51,49,51,48v,-1,-1,-2,-2,-2c47,46,45,46,43,46,30,46,22,43,20,40v,-6,,-6,,-6c40,43,40,43,40,43v1,1,2,1,2,1c43,44,44,44,45,43,65,34,65,34,65,34r,7xm42,38c5,22,5,22,5,22,43,5,43,5,43,5,80,22,80,22,80,22l42,38xe" fillcolor="#f1f1f2" stroked="f">
                        <v:path arrowok="t" o:connecttype="custom" o:connectlocs="45,0;40,0;0,22;4,28;4,31;4,40;2,44;2,54;10,55;13,51;9,41;5,35;9,29;15,32;15,47;71,47;71,32;85,22;4,52;9,45;4,52;58,44;55,47;57,49;65,45;43,53;20,45;49,50;49,46;20,40;40,43;45,43;65,41;5,22;80,22" o:connectangles="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gridSpan w:val="2"/>
            <w:tcBorders>
              <w:bottom w:val="single" w:sz="8" w:space="0" w:color="E90649"/>
            </w:tcBorders>
            <w:vAlign w:val="center"/>
          </w:tcPr>
          <w:p w14:paraId="66648008" w14:textId="4BCFDB61" w:rsidR="0041663E" w:rsidRPr="009F0601" w:rsidRDefault="0041663E" w:rsidP="0041663E">
            <w:pPr>
              <w:rPr>
                <w:b/>
                <w:bCs/>
                <w:spacing w:val="20"/>
              </w:rPr>
            </w:pPr>
            <w:r w:rsidRPr="009F0601">
              <w:rPr>
                <w:b/>
                <w:bCs/>
                <w:color w:val="E90649"/>
                <w:spacing w:val="20"/>
                <w:sz w:val="28"/>
                <w:szCs w:val="28"/>
              </w:rPr>
              <w:t>FORM</w:t>
            </w:r>
            <w:r>
              <w:rPr>
                <w:b/>
                <w:bCs/>
                <w:color w:val="E90649"/>
                <w:spacing w:val="20"/>
                <w:sz w:val="28"/>
                <w:szCs w:val="28"/>
              </w:rPr>
              <w:t>ATION</w:t>
            </w:r>
          </w:p>
        </w:tc>
      </w:tr>
      <w:tr w:rsidR="0041663E" w14:paraId="259FF9C8" w14:textId="77777777" w:rsidTr="3B21A982">
        <w:trPr>
          <w:trHeight w:val="316"/>
        </w:trPr>
        <w:tc>
          <w:tcPr>
            <w:tcW w:w="1120" w:type="dxa"/>
          </w:tcPr>
          <w:p w14:paraId="3DD85894" w14:textId="77777777" w:rsidR="0041663E" w:rsidRDefault="0041663E" w:rsidP="0041663E"/>
          <w:p w14:paraId="2150F510" w14:textId="052D81C7" w:rsidR="00B3646E" w:rsidRDefault="00B3646E" w:rsidP="0041663E"/>
        </w:tc>
        <w:tc>
          <w:tcPr>
            <w:tcW w:w="8965" w:type="dxa"/>
            <w:gridSpan w:val="2"/>
            <w:tcBorders>
              <w:top w:val="single" w:sz="8" w:space="0" w:color="E90649"/>
            </w:tcBorders>
            <w:vAlign w:val="bottom"/>
          </w:tcPr>
          <w:sdt>
            <w:sdtPr>
              <w:rPr>
                <w:rStyle w:val="Texte"/>
              </w:rPr>
              <w:alias w:val="Formation"/>
              <w:tag w:val="Formation"/>
              <w:id w:val="2130818298"/>
              <w:placeholder>
                <w:docPart w:val="D67E178CA545401380C278958DB5DE65"/>
              </w:placeholder>
            </w:sdtPr>
            <w:sdtEndPr>
              <w:rPr>
                <w:rStyle w:val="Policepardfaut"/>
                <w:rFonts w:asciiTheme="minorHAnsi" w:hAnsiTheme="minorHAnsi"/>
                <w:sz w:val="22"/>
              </w:rPr>
            </w:sdtEndPr>
            <w:sdtContent>
              <w:p w14:paraId="10592E15" w14:textId="3C68BC8A" w:rsidR="00CB002E" w:rsidRDefault="00811A49" w:rsidP="009424DA">
                <w:pPr>
                  <w:pStyle w:val="Paragraphedeliste"/>
                  <w:numPr>
                    <w:ilvl w:val="0"/>
                    <w:numId w:val="1"/>
                  </w:numPr>
                  <w:spacing w:before="240" w:line="360" w:lineRule="auto"/>
                  <w:rPr>
                    <w:rStyle w:val="Texte"/>
                  </w:rPr>
                </w:pPr>
                <w:r>
                  <w:rPr>
                    <w:rStyle w:val="Texte"/>
                  </w:rPr>
                  <w:t>2024</w:t>
                </w:r>
                <w:r w:rsidR="2F9EE23E" w:rsidRPr="3B21A982">
                  <w:rPr>
                    <w:rStyle w:val="Texte"/>
                  </w:rPr>
                  <w:t xml:space="preserve"> – </w:t>
                </w:r>
                <w:r>
                  <w:rPr>
                    <w:rStyle w:val="Texte"/>
                    <w:b/>
                    <w:bCs/>
                  </w:rPr>
                  <w:t>Ingénieur</w:t>
                </w:r>
                <w:r w:rsidR="001122B5">
                  <w:rPr>
                    <w:rStyle w:val="Texte"/>
                    <w:b/>
                    <w:bCs/>
                  </w:rPr>
                  <w:t>e</w:t>
                </w:r>
                <w:r>
                  <w:rPr>
                    <w:rStyle w:val="Texte"/>
                    <w:b/>
                    <w:bCs/>
                  </w:rPr>
                  <w:t xml:space="preserve"> </w:t>
                </w:r>
                <w:r w:rsidR="00F77D98">
                  <w:rPr>
                    <w:rStyle w:val="Texte"/>
                    <w:b/>
                    <w:bCs/>
                  </w:rPr>
                  <w:t>Informatique et Télécommunications</w:t>
                </w:r>
                <w:r w:rsidR="2F9EE23E" w:rsidRPr="3B21A982">
                  <w:rPr>
                    <w:rStyle w:val="Texte"/>
                    <w:b/>
                    <w:bCs/>
                  </w:rPr>
                  <w:t xml:space="preserve"> </w:t>
                </w:r>
                <w:r w:rsidR="2F9EE23E" w:rsidRPr="3B21A982">
                  <w:rPr>
                    <w:rStyle w:val="Texte"/>
                  </w:rPr>
                  <w:t xml:space="preserve">– </w:t>
                </w:r>
                <w:r w:rsidR="00740528">
                  <w:rPr>
                    <w:rStyle w:val="Texte"/>
                  </w:rPr>
                  <w:t>INSA Lyon</w:t>
                </w:r>
              </w:p>
              <w:p w14:paraId="31423766" w14:textId="65A98D8A" w:rsidR="2F9EE23E" w:rsidRDefault="00427614" w:rsidP="009424DA">
                <w:pPr>
                  <w:pStyle w:val="Paragraphedeliste"/>
                  <w:spacing w:line="360" w:lineRule="auto"/>
                  <w:ind w:left="1440"/>
                  <w:rPr>
                    <w:rStyle w:val="Texte"/>
                  </w:rPr>
                </w:pPr>
                <w:sdt>
                  <w:sdtPr>
                    <w:rPr>
                      <w:rStyle w:val="Texte"/>
                    </w:rPr>
                    <w:alias w:val="Formation"/>
                    <w:tag w:val="Formation"/>
                    <w:id w:val="1859308129"/>
                    <w:placeholder>
                      <w:docPart w:val="5C3C295E4DCE4D838D926100061A112E"/>
                    </w:placeholder>
                  </w:sdtPr>
                  <w:sdtEndPr>
                    <w:rPr>
                      <w:rStyle w:val="Policepardfaut"/>
                      <w:rFonts w:asciiTheme="minorHAnsi" w:hAnsiTheme="minorHAnsi"/>
                      <w:sz w:val="22"/>
                    </w:rPr>
                  </w:sdtEndPr>
                  <w:sdtContent>
                    <w:r w:rsidR="00CB002E" w:rsidRPr="00C467C2">
                      <w:rPr>
                        <w:rStyle w:val="Texte"/>
                        <w:i/>
                        <w:iCs/>
                        <w:sz w:val="18"/>
                        <w:szCs w:val="20"/>
                      </w:rPr>
                      <w:t>Erasmus</w:t>
                    </w:r>
                    <w:r w:rsidR="00CB002E">
                      <w:rPr>
                        <w:rStyle w:val="Texte"/>
                        <w:i/>
                        <w:iCs/>
                        <w:sz w:val="18"/>
                        <w:szCs w:val="20"/>
                      </w:rPr>
                      <w:t xml:space="preserve"> à Lulea en Suède (2023)</w:t>
                    </w:r>
                  </w:sdtContent>
                </w:sdt>
              </w:p>
            </w:sdtContent>
          </w:sdt>
          <w:p w14:paraId="0053B052" w14:textId="513666B9" w:rsidR="0041663E" w:rsidRDefault="00427614" w:rsidP="009424DA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Style w:val="Texte"/>
              </w:rPr>
            </w:pPr>
            <w:sdt>
              <w:sdtPr>
                <w:rPr>
                  <w:rStyle w:val="Texte"/>
                </w:rPr>
                <w:alias w:val="Formation"/>
                <w:tag w:val="Formation"/>
                <w:id w:val="-1289969362"/>
                <w:placeholder>
                  <w:docPart w:val="C13CCFC1A0FC4DF289D095DB89C95C9F"/>
                </w:placeholder>
              </w:sdtPr>
              <w:sdtEndPr>
                <w:rPr>
                  <w:rStyle w:val="Policepardfaut"/>
                  <w:rFonts w:asciiTheme="minorHAnsi" w:hAnsiTheme="minorHAnsi"/>
                  <w:sz w:val="22"/>
                </w:rPr>
              </w:sdtEndPr>
              <w:sdtContent>
                <w:r w:rsidR="00811A49">
                  <w:rPr>
                    <w:rStyle w:val="Texte"/>
                  </w:rPr>
                  <w:t>2019</w:t>
                </w:r>
                <w:r w:rsidR="0354E29A" w:rsidRPr="3B21A982">
                  <w:rPr>
                    <w:rStyle w:val="Texte"/>
                  </w:rPr>
                  <w:t xml:space="preserve"> – </w:t>
                </w:r>
                <w:r w:rsidR="00811A49">
                  <w:rPr>
                    <w:rStyle w:val="Texte"/>
                    <w:b/>
                    <w:bCs/>
                  </w:rPr>
                  <w:t>B</w:t>
                </w:r>
                <w:r w:rsidR="00811A49" w:rsidRPr="00811A49">
                  <w:rPr>
                    <w:rStyle w:val="Texte"/>
                    <w:b/>
                    <w:bCs/>
                  </w:rPr>
                  <w:t>accalauréat Scientifique mention Très Bien</w:t>
                </w:r>
                <w:r w:rsidR="004B54D7">
                  <w:rPr>
                    <w:rStyle w:val="Texte"/>
                  </w:rPr>
                  <w:t xml:space="preserve"> </w:t>
                </w:r>
                <w:r w:rsidR="005432D1">
                  <w:rPr>
                    <w:rStyle w:val="Texte"/>
                  </w:rPr>
                  <w:t>– Neuville-sur-Saône</w:t>
                </w:r>
              </w:sdtContent>
            </w:sdt>
          </w:p>
        </w:tc>
      </w:tr>
      <w:tr w:rsidR="0041663E" w14:paraId="60D2596A" w14:textId="77777777" w:rsidTr="3B21A982">
        <w:trPr>
          <w:trHeight w:val="316"/>
        </w:trPr>
        <w:tc>
          <w:tcPr>
            <w:tcW w:w="1120" w:type="dxa"/>
          </w:tcPr>
          <w:p w14:paraId="053E25C8" w14:textId="77777777" w:rsidR="0041663E" w:rsidRDefault="0041663E" w:rsidP="0041663E">
            <w:r w:rsidRPr="0018098A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3FE26AE8" wp14:editId="6C2C1DB8">
                      <wp:extent cx="502920" cy="504000"/>
                      <wp:effectExtent l="0" t="0" r="0" b="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2920" cy="504000"/>
                                <a:chOff x="0" y="1"/>
                                <a:chExt cx="502920" cy="504000"/>
                              </a:xfrm>
                            </wpg:grpSpPr>
                            <wps:wsp>
                              <wps:cNvPr id="10" name="Ellipse 10"/>
                              <wps:cNvSpPr/>
                              <wps:spPr>
                                <a:xfrm>
                                  <a:off x="0" y="1"/>
                                  <a:ext cx="502920" cy="50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9064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Freeform 10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9060" y="111347"/>
                                  <a:ext cx="304800" cy="28130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9" y="36"/>
                                    </a:cxn>
                                    <a:cxn ang="0">
                                      <a:pos x="41" y="44"/>
                                    </a:cxn>
                                    <a:cxn ang="0">
                                      <a:pos x="35" y="50"/>
                                    </a:cxn>
                                    <a:cxn ang="0">
                                      <a:pos x="27" y="53"/>
                                    </a:cxn>
                                    <a:cxn ang="0">
                                      <a:pos x="18" y="53"/>
                                    </a:cxn>
                                    <a:cxn ang="0">
                                      <a:pos x="11" y="50"/>
                                    </a:cxn>
                                    <a:cxn ang="0">
                                      <a:pos x="4" y="44"/>
                                    </a:cxn>
                                    <a:cxn ang="0">
                                      <a:pos x="6" y="36"/>
                                    </a:cxn>
                                    <a:cxn ang="0">
                                      <a:pos x="0" y="28"/>
                                    </a:cxn>
                                    <a:cxn ang="0">
                                      <a:pos x="7" y="23"/>
                                    </a:cxn>
                                    <a:cxn ang="0">
                                      <a:pos x="4" y="18"/>
                                    </a:cxn>
                                    <a:cxn ang="0">
                                      <a:pos x="15" y="16"/>
                                    </a:cxn>
                                    <a:cxn ang="0">
                                      <a:pos x="19" y="8"/>
                                    </a:cxn>
                                    <a:cxn ang="0">
                                      <a:pos x="28" y="15"/>
                                    </a:cxn>
                                    <a:cxn ang="0">
                                      <a:pos x="35" y="12"/>
                                    </a:cxn>
                                    <a:cxn ang="0">
                                      <a:pos x="41" y="19"/>
                                    </a:cxn>
                                    <a:cxn ang="0">
                                      <a:pos x="45" y="27"/>
                                    </a:cxn>
                                    <a:cxn ang="0">
                                      <a:pos x="23" y="22"/>
                                    </a:cxn>
                                    <a:cxn ang="0">
                                      <a:pos x="32" y="31"/>
                                    </a:cxn>
                                    <a:cxn ang="0">
                                      <a:pos x="63" y="16"/>
                                    </a:cxn>
                                    <a:cxn ang="0">
                                      <a:pos x="64" y="24"/>
                                    </a:cxn>
                                    <a:cxn ang="0">
                                      <a:pos x="55" y="22"/>
                                    </a:cxn>
                                    <a:cxn ang="0">
                                      <a:pos x="46" y="24"/>
                                    </a:cxn>
                                    <a:cxn ang="0">
                                      <a:pos x="46" y="16"/>
                                    </a:cxn>
                                    <a:cxn ang="0">
                                      <a:pos x="46" y="9"/>
                                    </a:cxn>
                                    <a:cxn ang="0">
                                      <a:pos x="46" y="2"/>
                                    </a:cxn>
                                    <a:cxn ang="0">
                                      <a:pos x="55" y="4"/>
                                    </a:cxn>
                                    <a:cxn ang="0">
                                      <a:pos x="59" y="0"/>
                                    </a:cxn>
                                    <a:cxn ang="0">
                                      <a:pos x="62" y="7"/>
                                    </a:cxn>
                                    <a:cxn ang="0">
                                      <a:pos x="68" y="15"/>
                                    </a:cxn>
                                    <a:cxn ang="0">
                                      <a:pos x="62" y="55"/>
                                    </a:cxn>
                                    <a:cxn ang="0">
                                      <a:pos x="59" y="63"/>
                                    </a:cxn>
                                    <a:cxn ang="0">
                                      <a:pos x="54" y="59"/>
                                    </a:cxn>
                                    <a:cxn ang="0">
                                      <a:pos x="45" y="60"/>
                                    </a:cxn>
                                    <a:cxn ang="0">
                                      <a:pos x="41" y="52"/>
                                    </a:cxn>
                                    <a:cxn ang="0">
                                      <a:pos x="47" y="44"/>
                                    </a:cxn>
                                    <a:cxn ang="0">
                                      <a:pos x="50" y="36"/>
                                    </a:cxn>
                                    <a:cxn ang="0">
                                      <a:pos x="56" y="40"/>
                                    </a:cxn>
                                    <a:cxn ang="0">
                                      <a:pos x="64" y="39"/>
                                    </a:cxn>
                                    <a:cxn ang="0">
                                      <a:pos x="63" y="46"/>
                                    </a:cxn>
                                    <a:cxn ang="0">
                                      <a:pos x="55" y="8"/>
                                    </a:cxn>
                                    <a:cxn ang="0">
                                      <a:pos x="59" y="13"/>
                                    </a:cxn>
                                    <a:cxn ang="0">
                                      <a:pos x="50" y="49"/>
                                    </a:cxn>
                                    <a:cxn ang="0">
                                      <a:pos x="55" y="45"/>
                                    </a:cxn>
                                  </a:cxnLst>
                                  <a:rect l="0" t="0" r="r" b="b"/>
                                  <a:pathLst>
                                    <a:path w="68" h="63">
                                      <a:moveTo>
                                        <a:pt x="45" y="35"/>
                                      </a:moveTo>
                                      <a:cubicBezTo>
                                        <a:pt x="45" y="35"/>
                                        <a:pt x="45" y="36"/>
                                        <a:pt x="45" y="36"/>
                                      </a:cubicBezTo>
                                      <a:cubicBezTo>
                                        <a:pt x="39" y="36"/>
                                        <a:pt x="39" y="36"/>
                                        <a:pt x="39" y="36"/>
                                      </a:cubicBezTo>
                                      <a:cubicBezTo>
                                        <a:pt x="39" y="37"/>
                                        <a:pt x="38" y="38"/>
                                        <a:pt x="38" y="39"/>
                                      </a:cubicBezTo>
                                      <a:cubicBezTo>
                                        <a:pt x="39" y="41"/>
                                        <a:pt x="40" y="42"/>
                                        <a:pt x="41" y="43"/>
                                      </a:cubicBezTo>
                                      <a:cubicBezTo>
                                        <a:pt x="41" y="43"/>
                                        <a:pt x="41" y="44"/>
                                        <a:pt x="41" y="44"/>
                                      </a:cubicBezTo>
                                      <a:cubicBezTo>
                                        <a:pt x="41" y="44"/>
                                        <a:pt x="41" y="44"/>
                                        <a:pt x="41" y="45"/>
                                      </a:cubicBezTo>
                                      <a:cubicBezTo>
                                        <a:pt x="40" y="46"/>
                                        <a:pt x="36" y="50"/>
                                        <a:pt x="35" y="50"/>
                                      </a:cubicBezTo>
                                      <a:cubicBezTo>
                                        <a:pt x="35" y="50"/>
                                        <a:pt x="35" y="50"/>
                                        <a:pt x="35" y="50"/>
                                      </a:cubicBezTo>
                                      <a:cubicBezTo>
                                        <a:pt x="31" y="47"/>
                                        <a:pt x="31" y="47"/>
                                        <a:pt x="31" y="47"/>
                                      </a:cubicBezTo>
                                      <a:cubicBezTo>
                                        <a:pt x="30" y="47"/>
                                        <a:pt x="29" y="47"/>
                                        <a:pt x="28" y="48"/>
                                      </a:cubicBezTo>
                                      <a:cubicBezTo>
                                        <a:pt x="28" y="49"/>
                                        <a:pt x="27" y="51"/>
                                        <a:pt x="27" y="53"/>
                                      </a:cubicBezTo>
                                      <a:cubicBezTo>
                                        <a:pt x="27" y="54"/>
                                        <a:pt x="26" y="54"/>
                                        <a:pt x="26" y="54"/>
                                      </a:cubicBezTo>
                                      <a:cubicBezTo>
                                        <a:pt x="19" y="54"/>
                                        <a:pt x="19" y="54"/>
                                        <a:pt x="19" y="54"/>
                                      </a:cubicBezTo>
                                      <a:cubicBezTo>
                                        <a:pt x="19" y="54"/>
                                        <a:pt x="18" y="54"/>
                                        <a:pt x="18" y="53"/>
                                      </a:cubicBezTo>
                                      <a:cubicBezTo>
                                        <a:pt x="17" y="48"/>
                                        <a:pt x="17" y="48"/>
                                        <a:pt x="17" y="48"/>
                                      </a:cubicBezTo>
                                      <a:cubicBezTo>
                                        <a:pt x="16" y="47"/>
                                        <a:pt x="16" y="47"/>
                                        <a:pt x="15" y="47"/>
                                      </a:cubicBezTo>
                                      <a:cubicBezTo>
                                        <a:pt x="11" y="50"/>
                                        <a:pt x="11" y="50"/>
                                        <a:pt x="11" y="50"/>
                                      </a:cubicBezTo>
                                      <a:cubicBezTo>
                                        <a:pt x="10" y="50"/>
                                        <a:pt x="10" y="50"/>
                                        <a:pt x="10" y="50"/>
                                      </a:cubicBezTo>
                                      <a:cubicBezTo>
                                        <a:pt x="10" y="50"/>
                                        <a:pt x="9" y="50"/>
                                        <a:pt x="9" y="50"/>
                                      </a:cubicBezTo>
                                      <a:cubicBezTo>
                                        <a:pt x="8" y="49"/>
                                        <a:pt x="4" y="45"/>
                                        <a:pt x="4" y="44"/>
                                      </a:cubicBezTo>
                                      <a:cubicBezTo>
                                        <a:pt x="4" y="44"/>
                                        <a:pt x="4" y="44"/>
                                        <a:pt x="4" y="43"/>
                                      </a:cubicBezTo>
                                      <a:cubicBezTo>
                                        <a:pt x="5" y="42"/>
                                        <a:pt x="6" y="41"/>
                                        <a:pt x="7" y="39"/>
                                      </a:cubicBezTo>
                                      <a:cubicBezTo>
                                        <a:pt x="7" y="38"/>
                                        <a:pt x="6" y="37"/>
                                        <a:pt x="6" y="36"/>
                                      </a:cubicBezTo>
                                      <a:cubicBezTo>
                                        <a:pt x="1" y="35"/>
                                        <a:pt x="1" y="35"/>
                                        <a:pt x="1" y="35"/>
                                      </a:cubicBezTo>
                                      <a:cubicBezTo>
                                        <a:pt x="0" y="35"/>
                                        <a:pt x="0" y="35"/>
                                        <a:pt x="0" y="34"/>
                                      </a:cubicBezTo>
                                      <a:cubicBezTo>
                                        <a:pt x="0" y="28"/>
                                        <a:pt x="0" y="28"/>
                                        <a:pt x="0" y="28"/>
                                      </a:cubicBezTo>
                                      <a:cubicBezTo>
                                        <a:pt x="0" y="27"/>
                                        <a:pt x="0" y="27"/>
                                        <a:pt x="1" y="27"/>
                                      </a:cubicBezTo>
                                      <a:cubicBezTo>
                                        <a:pt x="6" y="26"/>
                                        <a:pt x="6" y="26"/>
                                        <a:pt x="6" y="26"/>
                                      </a:cubicBezTo>
                                      <a:cubicBezTo>
                                        <a:pt x="6" y="25"/>
                                        <a:pt x="7" y="24"/>
                                        <a:pt x="7" y="23"/>
                                      </a:cubicBezTo>
                                      <a:cubicBezTo>
                                        <a:pt x="6" y="22"/>
                                        <a:pt x="5" y="20"/>
                                        <a:pt x="4" y="19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8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5" y="17"/>
                                        <a:pt x="9" y="12"/>
                                        <a:pt x="10" y="12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1" y="13"/>
                                      </a:cubicBezTo>
                                      <a:cubicBezTo>
                                        <a:pt x="15" y="16"/>
                                        <a:pt x="15" y="16"/>
                                        <a:pt x="15" y="16"/>
                                      </a:cubicBezTo>
                                      <a:cubicBezTo>
                                        <a:pt x="16" y="15"/>
                                        <a:pt x="16" y="15"/>
                                        <a:pt x="17" y="15"/>
                                      </a:cubicBezTo>
                                      <a:cubicBezTo>
                                        <a:pt x="18" y="13"/>
                                        <a:pt x="18" y="11"/>
                                        <a:pt x="18" y="9"/>
                                      </a:cubicBezTo>
                                      <a:cubicBezTo>
                                        <a:pt x="18" y="9"/>
                                        <a:pt x="19" y="8"/>
                                        <a:pt x="19" y="8"/>
                                      </a:cubicBezTo>
                                      <a:cubicBezTo>
                                        <a:pt x="26" y="8"/>
                                        <a:pt x="26" y="8"/>
                                        <a:pt x="26" y="8"/>
                                      </a:cubicBezTo>
                                      <a:cubicBezTo>
                                        <a:pt x="26" y="8"/>
                                        <a:pt x="27" y="9"/>
                                        <a:pt x="27" y="9"/>
                                      </a:cubicBezTo>
                                      <a:cubicBezTo>
                                        <a:pt x="28" y="15"/>
                                        <a:pt x="28" y="15"/>
                                        <a:pt x="28" y="15"/>
                                      </a:cubicBezTo>
                                      <a:cubicBezTo>
                                        <a:pt x="29" y="15"/>
                                        <a:pt x="30" y="15"/>
                                        <a:pt x="31" y="16"/>
                                      </a:cubicBezTo>
                                      <a:cubicBezTo>
                                        <a:pt x="35" y="13"/>
                                        <a:pt x="35" y="13"/>
                                        <a:pt x="35" y="13"/>
                                      </a:cubicBezTo>
                                      <a:cubicBezTo>
                                        <a:pt x="35" y="12"/>
                                        <a:pt x="35" y="12"/>
                                        <a:pt x="35" y="12"/>
                                      </a:cubicBezTo>
                                      <a:cubicBezTo>
                                        <a:pt x="36" y="12"/>
                                        <a:pt x="36" y="12"/>
                                        <a:pt x="36" y="13"/>
                                      </a:cubicBezTo>
                                      <a:cubicBezTo>
                                        <a:pt x="37" y="13"/>
                                        <a:pt x="41" y="17"/>
                                        <a:pt x="41" y="18"/>
                                      </a:cubicBezTo>
                                      <a:cubicBezTo>
                                        <a:pt x="41" y="19"/>
                                        <a:pt x="41" y="19"/>
                                        <a:pt x="41" y="19"/>
                                      </a:cubicBezTo>
                                      <a:cubicBezTo>
                                        <a:pt x="40" y="20"/>
                                        <a:pt x="39" y="22"/>
                                        <a:pt x="38" y="23"/>
                                      </a:cubicBezTo>
                                      <a:cubicBezTo>
                                        <a:pt x="38" y="24"/>
                                        <a:pt x="39" y="25"/>
                                        <a:pt x="39" y="26"/>
                                      </a:cubicBezTo>
                                      <a:cubicBezTo>
                                        <a:pt x="45" y="27"/>
                                        <a:pt x="45" y="27"/>
                                        <a:pt x="45" y="27"/>
                                      </a:cubicBezTo>
                                      <a:cubicBezTo>
                                        <a:pt x="45" y="27"/>
                                        <a:pt x="45" y="27"/>
                                        <a:pt x="45" y="28"/>
                                      </a:cubicBezTo>
                                      <a:lnTo>
                                        <a:pt x="45" y="35"/>
                                      </a:lnTo>
                                      <a:close/>
                                      <a:moveTo>
                                        <a:pt x="23" y="22"/>
                                      </a:moveTo>
                                      <a:cubicBezTo>
                                        <a:pt x="18" y="22"/>
                                        <a:pt x="13" y="26"/>
                                        <a:pt x="13" y="31"/>
                                      </a:cubicBezTo>
                                      <a:cubicBezTo>
                                        <a:pt x="13" y="36"/>
                                        <a:pt x="18" y="40"/>
                                        <a:pt x="23" y="40"/>
                                      </a:cubicBezTo>
                                      <a:cubicBezTo>
                                        <a:pt x="28" y="40"/>
                                        <a:pt x="32" y="36"/>
                                        <a:pt x="32" y="31"/>
                                      </a:cubicBezTo>
                                      <a:cubicBezTo>
                                        <a:pt x="32" y="26"/>
                                        <a:pt x="28" y="22"/>
                                        <a:pt x="23" y="22"/>
                                      </a:cubicBezTo>
                                      <a:close/>
                                      <a:moveTo>
                                        <a:pt x="68" y="15"/>
                                      </a:moveTo>
                                      <a:cubicBezTo>
                                        <a:pt x="68" y="16"/>
                                        <a:pt x="64" y="16"/>
                                        <a:pt x="63" y="16"/>
                                      </a:cubicBezTo>
                                      <a:cubicBezTo>
                                        <a:pt x="63" y="17"/>
                                        <a:pt x="62" y="18"/>
                                        <a:pt x="62" y="18"/>
                                      </a:cubicBezTo>
                                      <a:cubicBezTo>
                                        <a:pt x="62" y="19"/>
                                        <a:pt x="64" y="23"/>
                                        <a:pt x="64" y="23"/>
                                      </a:cubicBezTo>
                                      <a:cubicBezTo>
                                        <a:pt x="64" y="23"/>
                                        <a:pt x="64" y="23"/>
                                        <a:pt x="64" y="24"/>
                                      </a:cubicBezTo>
                                      <a:cubicBezTo>
                                        <a:pt x="63" y="24"/>
                                        <a:pt x="59" y="26"/>
                                        <a:pt x="59" y="26"/>
                                      </a:cubicBezTo>
                                      <a:cubicBezTo>
                                        <a:pt x="59" y="26"/>
                                        <a:pt x="56" y="22"/>
                                        <a:pt x="56" y="22"/>
                                      </a:cubicBezTo>
                                      <a:cubicBezTo>
                                        <a:pt x="55" y="22"/>
                                        <a:pt x="55" y="22"/>
                                        <a:pt x="55" y="22"/>
                                      </a:cubicBezTo>
                                      <a:cubicBezTo>
                                        <a:pt x="54" y="22"/>
                                        <a:pt x="54" y="22"/>
                                        <a:pt x="54" y="22"/>
                                      </a:cubicBezTo>
                                      <a:cubicBezTo>
                                        <a:pt x="53" y="22"/>
                                        <a:pt x="50" y="26"/>
                                        <a:pt x="50" y="26"/>
                                      </a:cubicBezTo>
                                      <a:cubicBezTo>
                                        <a:pt x="50" y="26"/>
                                        <a:pt x="46" y="24"/>
                                        <a:pt x="46" y="24"/>
                                      </a:cubicBezTo>
                                      <a:cubicBezTo>
                                        <a:pt x="45" y="23"/>
                                        <a:pt x="45" y="23"/>
                                        <a:pt x="45" y="23"/>
                                      </a:cubicBezTo>
                                      <a:cubicBezTo>
                                        <a:pt x="45" y="23"/>
                                        <a:pt x="47" y="19"/>
                                        <a:pt x="47" y="18"/>
                                      </a:cubicBezTo>
                                      <a:cubicBezTo>
                                        <a:pt x="47" y="18"/>
                                        <a:pt x="46" y="17"/>
                                        <a:pt x="46" y="16"/>
                                      </a:cubicBezTo>
                                      <a:cubicBezTo>
                                        <a:pt x="45" y="16"/>
                                        <a:pt x="41" y="16"/>
                                        <a:pt x="41" y="15"/>
                                      </a:cubicBezTo>
                                      <a:cubicBezTo>
                                        <a:pt x="41" y="10"/>
                                        <a:pt x="41" y="10"/>
                                        <a:pt x="41" y="10"/>
                                      </a:cubicBezTo>
                                      <a:cubicBezTo>
                                        <a:pt x="41" y="10"/>
                                        <a:pt x="45" y="9"/>
                                        <a:pt x="46" y="9"/>
                                      </a:cubicBezTo>
                                      <a:cubicBezTo>
                                        <a:pt x="46" y="9"/>
                                        <a:pt x="47" y="8"/>
                                        <a:pt x="47" y="7"/>
                                      </a:cubicBezTo>
                                      <a:cubicBezTo>
                                        <a:pt x="47" y="7"/>
                                        <a:pt x="45" y="3"/>
                                        <a:pt x="45" y="2"/>
                                      </a:cubicBezTo>
                                      <a:cubicBezTo>
                                        <a:pt x="45" y="2"/>
                                        <a:pt x="45" y="2"/>
                                        <a:pt x="46" y="2"/>
                                      </a:cubicBezTo>
                                      <a:cubicBezTo>
                                        <a:pt x="46" y="2"/>
                                        <a:pt x="50" y="0"/>
                                        <a:pt x="50" y="0"/>
                                      </a:cubicBezTo>
                                      <a:cubicBezTo>
                                        <a:pt x="50" y="0"/>
                                        <a:pt x="53" y="3"/>
                                        <a:pt x="54" y="4"/>
                                      </a:cubicBezTo>
                                      <a:cubicBezTo>
                                        <a:pt x="54" y="4"/>
                                        <a:pt x="54" y="4"/>
                                        <a:pt x="55" y="4"/>
                                      </a:cubicBezTo>
                                      <a:cubicBezTo>
                                        <a:pt x="55" y="4"/>
                                        <a:pt x="55" y="4"/>
                                        <a:pt x="56" y="4"/>
                                      </a:cubicBezTo>
                                      <a:cubicBezTo>
                                        <a:pt x="57" y="2"/>
                                        <a:pt x="58" y="1"/>
                                        <a:pt x="59" y="0"/>
                                      </a:cubicBezTo>
                                      <a:cubicBezTo>
                                        <a:pt x="59" y="0"/>
                                        <a:pt x="59" y="0"/>
                                        <a:pt x="59" y="0"/>
                                      </a:cubicBezTo>
                                      <a:cubicBezTo>
                                        <a:pt x="59" y="0"/>
                                        <a:pt x="63" y="2"/>
                                        <a:pt x="64" y="2"/>
                                      </a:cubicBezTo>
                                      <a:cubicBezTo>
                                        <a:pt x="64" y="2"/>
                                        <a:pt x="64" y="2"/>
                                        <a:pt x="64" y="2"/>
                                      </a:cubicBezTo>
                                      <a:cubicBezTo>
                                        <a:pt x="64" y="3"/>
                                        <a:pt x="62" y="7"/>
                                        <a:pt x="62" y="7"/>
                                      </a:cubicBezTo>
                                      <a:cubicBezTo>
                                        <a:pt x="62" y="8"/>
                                        <a:pt x="63" y="9"/>
                                        <a:pt x="63" y="9"/>
                                      </a:cubicBezTo>
                                      <a:cubicBezTo>
                                        <a:pt x="64" y="9"/>
                                        <a:pt x="68" y="10"/>
                                        <a:pt x="68" y="10"/>
                                      </a:cubicBezTo>
                                      <a:lnTo>
                                        <a:pt x="68" y="15"/>
                                      </a:lnTo>
                                      <a:close/>
                                      <a:moveTo>
                                        <a:pt x="68" y="52"/>
                                      </a:moveTo>
                                      <a:cubicBezTo>
                                        <a:pt x="68" y="52"/>
                                        <a:pt x="64" y="53"/>
                                        <a:pt x="63" y="53"/>
                                      </a:cubicBezTo>
                                      <a:cubicBezTo>
                                        <a:pt x="63" y="54"/>
                                        <a:pt x="62" y="54"/>
                                        <a:pt x="62" y="55"/>
                                      </a:cubicBezTo>
                                      <a:cubicBezTo>
                                        <a:pt x="62" y="56"/>
                                        <a:pt x="64" y="59"/>
                                        <a:pt x="64" y="60"/>
                                      </a:cubicBezTo>
                                      <a:cubicBezTo>
                                        <a:pt x="64" y="60"/>
                                        <a:pt x="64" y="60"/>
                                        <a:pt x="64" y="60"/>
                                      </a:cubicBezTo>
                                      <a:cubicBezTo>
                                        <a:pt x="63" y="60"/>
                                        <a:pt x="59" y="63"/>
                                        <a:pt x="59" y="63"/>
                                      </a:cubicBezTo>
                                      <a:cubicBezTo>
                                        <a:pt x="59" y="63"/>
                                        <a:pt x="56" y="59"/>
                                        <a:pt x="56" y="59"/>
                                      </a:cubicBezTo>
                                      <a:cubicBezTo>
                                        <a:pt x="55" y="59"/>
                                        <a:pt x="55" y="59"/>
                                        <a:pt x="55" y="59"/>
                                      </a:cubicBezTo>
                                      <a:cubicBezTo>
                                        <a:pt x="54" y="59"/>
                                        <a:pt x="54" y="59"/>
                                        <a:pt x="54" y="59"/>
                                      </a:cubicBezTo>
                                      <a:cubicBezTo>
                                        <a:pt x="53" y="59"/>
                                        <a:pt x="50" y="63"/>
                                        <a:pt x="50" y="63"/>
                                      </a:cubicBezTo>
                                      <a:cubicBezTo>
                                        <a:pt x="50" y="63"/>
                                        <a:pt x="46" y="60"/>
                                        <a:pt x="46" y="60"/>
                                      </a:cubicBezTo>
                                      <a:cubicBezTo>
                                        <a:pt x="45" y="60"/>
                                        <a:pt x="45" y="60"/>
                                        <a:pt x="45" y="60"/>
                                      </a:cubicBezTo>
                                      <a:cubicBezTo>
                                        <a:pt x="45" y="59"/>
                                        <a:pt x="47" y="56"/>
                                        <a:pt x="47" y="55"/>
                                      </a:cubicBezTo>
                                      <a:cubicBezTo>
                                        <a:pt x="47" y="54"/>
                                        <a:pt x="46" y="54"/>
                                        <a:pt x="46" y="53"/>
                                      </a:cubicBezTo>
                                      <a:cubicBezTo>
                                        <a:pt x="45" y="53"/>
                                        <a:pt x="41" y="52"/>
                                        <a:pt x="41" y="52"/>
                                      </a:cubicBezTo>
                                      <a:cubicBezTo>
                                        <a:pt x="41" y="47"/>
                                        <a:pt x="41" y="47"/>
                                        <a:pt x="41" y="47"/>
                                      </a:cubicBezTo>
                                      <a:cubicBezTo>
                                        <a:pt x="41" y="46"/>
                                        <a:pt x="45" y="46"/>
                                        <a:pt x="46" y="46"/>
                                      </a:cubicBezTo>
                                      <a:cubicBezTo>
                                        <a:pt x="46" y="45"/>
                                        <a:pt x="47" y="45"/>
                                        <a:pt x="47" y="44"/>
                                      </a:cubicBezTo>
                                      <a:cubicBezTo>
                                        <a:pt x="47" y="43"/>
                                        <a:pt x="45" y="40"/>
                                        <a:pt x="45" y="39"/>
                                      </a:cubicBezTo>
                                      <a:cubicBezTo>
                                        <a:pt x="45" y="39"/>
                                        <a:pt x="45" y="39"/>
                                        <a:pt x="46" y="39"/>
                                      </a:cubicBezTo>
                                      <a:cubicBezTo>
                                        <a:pt x="46" y="39"/>
                                        <a:pt x="50" y="36"/>
                                        <a:pt x="50" y="36"/>
                                      </a:cubicBezTo>
                                      <a:cubicBezTo>
                                        <a:pt x="50" y="36"/>
                                        <a:pt x="53" y="40"/>
                                        <a:pt x="54" y="40"/>
                                      </a:cubicBezTo>
                                      <a:cubicBezTo>
                                        <a:pt x="54" y="40"/>
                                        <a:pt x="54" y="40"/>
                                        <a:pt x="55" y="40"/>
                                      </a:cubicBezTo>
                                      <a:cubicBezTo>
                                        <a:pt x="55" y="40"/>
                                        <a:pt x="55" y="40"/>
                                        <a:pt x="56" y="40"/>
                                      </a:cubicBezTo>
                                      <a:cubicBezTo>
                                        <a:pt x="57" y="39"/>
                                        <a:pt x="58" y="38"/>
                                        <a:pt x="59" y="36"/>
                                      </a:cubicBezTo>
                                      <a:cubicBezTo>
                                        <a:pt x="59" y="36"/>
                                        <a:pt x="59" y="36"/>
                                        <a:pt x="59" y="36"/>
                                      </a:cubicBezTo>
                                      <a:cubicBezTo>
                                        <a:pt x="59" y="36"/>
                                        <a:pt x="63" y="39"/>
                                        <a:pt x="64" y="39"/>
                                      </a:cubicBezTo>
                                      <a:cubicBezTo>
                                        <a:pt x="64" y="39"/>
                                        <a:pt x="64" y="39"/>
                                        <a:pt x="64" y="39"/>
                                      </a:cubicBezTo>
                                      <a:cubicBezTo>
                                        <a:pt x="64" y="40"/>
                                        <a:pt x="62" y="43"/>
                                        <a:pt x="62" y="44"/>
                                      </a:cubicBezTo>
                                      <a:cubicBezTo>
                                        <a:pt x="62" y="45"/>
                                        <a:pt x="63" y="45"/>
                                        <a:pt x="63" y="46"/>
                                      </a:cubicBezTo>
                                      <a:cubicBezTo>
                                        <a:pt x="64" y="46"/>
                                        <a:pt x="68" y="46"/>
                                        <a:pt x="68" y="47"/>
                                      </a:cubicBezTo>
                                      <a:lnTo>
                                        <a:pt x="68" y="52"/>
                                      </a:lnTo>
                                      <a:close/>
                                      <a:moveTo>
                                        <a:pt x="55" y="8"/>
                                      </a:moveTo>
                                      <a:cubicBezTo>
                                        <a:pt x="52" y="8"/>
                                        <a:pt x="50" y="10"/>
                                        <a:pt x="50" y="13"/>
                                      </a:cubicBezTo>
                                      <a:cubicBezTo>
                                        <a:pt x="50" y="15"/>
                                        <a:pt x="52" y="17"/>
                                        <a:pt x="55" y="17"/>
                                      </a:cubicBezTo>
                                      <a:cubicBezTo>
                                        <a:pt x="57" y="17"/>
                                        <a:pt x="59" y="15"/>
                                        <a:pt x="59" y="13"/>
                                      </a:cubicBezTo>
                                      <a:cubicBezTo>
                                        <a:pt x="59" y="10"/>
                                        <a:pt x="57" y="8"/>
                                        <a:pt x="55" y="8"/>
                                      </a:cubicBezTo>
                                      <a:close/>
                                      <a:moveTo>
                                        <a:pt x="55" y="45"/>
                                      </a:moveTo>
                                      <a:cubicBezTo>
                                        <a:pt x="52" y="45"/>
                                        <a:pt x="50" y="47"/>
                                        <a:pt x="50" y="49"/>
                                      </a:cubicBezTo>
                                      <a:cubicBezTo>
                                        <a:pt x="50" y="52"/>
                                        <a:pt x="52" y="54"/>
                                        <a:pt x="55" y="54"/>
                                      </a:cubicBezTo>
                                      <a:cubicBezTo>
                                        <a:pt x="57" y="54"/>
                                        <a:pt x="59" y="52"/>
                                        <a:pt x="59" y="49"/>
                                      </a:cubicBezTo>
                                      <a:cubicBezTo>
                                        <a:pt x="59" y="47"/>
                                        <a:pt x="57" y="45"/>
                                        <a:pt x="55" y="4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521D59C" id="Group 7" o:spid="_x0000_s1026" style="width:39.6pt;height:39.7pt;mso-position-horizontal-relative:char;mso-position-vertical-relative:line" coordorigin=",1" coordsize="502920,50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">
                      <v:oval id="Ellipse 10" o:spid="_x0000_s1027" style="position:absolute;top:1;width:502920;height:50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" fillcolor="#e90649" stroked="f" strokeweight="1pt">
                        <v:stroke joinstyle="miter"/>
                      </v:oval>
                      <v:shape id="Freeform 101" o:spid="_x0000_s1028" style="position:absolute;left:99060;top:111347;width:304800;height:281305;visibility:visible;mso-wrap-style:square;v-text-anchor:top" coordsize="68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" path="m45,35v,,,1,,1c39,36,39,36,39,36v,1,-1,2,-1,3c39,41,40,42,41,43v,,,1,,1c41,44,41,44,41,45v-1,1,-5,5,-6,5c35,50,35,50,35,50,31,47,31,47,31,47v-1,,-2,,-3,1c28,49,27,51,27,53v,1,-1,1,-1,1c19,54,19,54,19,54v,,-1,,-1,-1c17,48,17,48,17,48,16,47,16,47,15,47v-4,3,-4,3,-4,3c10,50,10,50,10,50v,,-1,,-1,c8,49,4,45,4,44v,,,,,-1c5,42,6,41,7,39,7,38,6,37,6,36,1,35,1,35,1,35,,35,,35,,34,,28,,28,,28,,27,,27,1,27,6,26,6,26,6,26v,-1,1,-2,1,-3c6,22,5,20,4,19v,,,,,-1c4,18,4,18,4,18v1,-1,5,-6,6,-6c10,12,10,12,11,13v4,3,4,3,4,3c16,15,16,15,17,15v1,-2,1,-4,1,-6c18,9,19,8,19,8v7,,7,,7,c26,8,27,9,27,9v1,6,1,6,1,6c29,15,30,15,31,16v4,-3,4,-3,4,-3c35,12,35,12,35,12v1,,1,,1,1c37,13,41,17,41,18v,1,,1,,1c40,20,39,22,38,23v,1,1,2,1,3c45,27,45,27,45,27v,,,,,1l45,35xm23,22v-5,,-10,4,-10,9c13,36,18,40,23,40v5,,9,-4,9,-9c32,26,28,22,23,22xm68,15v,1,-4,1,-5,1c63,17,62,18,62,18v,1,2,5,2,5c64,23,64,23,64,24v-1,,-5,2,-5,2c59,26,56,22,56,22v-1,,-1,,-1,c54,22,54,22,54,22v-1,,-4,4,-4,4c50,26,46,24,46,24,45,23,45,23,45,23v,,2,-4,2,-5c47,18,46,17,46,16v-1,,-5,,-5,-1c41,10,41,10,41,10v,,4,-1,5,-1c46,9,47,8,47,7v,,-2,-4,-2,-5c45,2,45,2,46,2v,,4,-2,4,-2c50,,53,3,54,4v,,,,1,c55,4,55,4,56,4,57,2,58,1,59,v,,,,,c59,,63,2,64,2v,,,,,c64,3,62,7,62,7v,1,1,2,1,2c64,9,68,10,68,10r,5xm68,52v,,-4,1,-5,1c63,54,62,54,62,55v,1,2,4,2,5c64,60,64,60,64,60v-1,,-5,3,-5,3c59,63,56,59,56,59v-1,,-1,,-1,c54,59,54,59,54,59v-1,,-4,4,-4,4c50,63,46,60,46,60v-1,,-1,,-1,c45,59,47,56,47,55v,-1,-1,-1,-1,-2c45,53,41,52,41,52v,-5,,-5,,-5c41,46,45,46,46,46v,-1,1,-1,1,-2c47,43,45,40,45,39v,,,,1,c46,39,50,36,50,36v,,3,4,4,4c54,40,54,40,55,40v,,,,1,c57,39,58,38,59,36v,,,,,c59,36,63,39,64,39v,,,,,c64,40,62,43,62,44v,1,1,1,1,2c64,46,68,46,68,47r,5xm55,8v-3,,-5,2,-5,5c50,15,52,17,55,17v2,,4,-2,4,-4c59,10,57,8,55,8xm55,45v-3,,-5,2,-5,4c50,52,52,54,55,54v2,,4,-2,4,-5c59,47,57,45,55,45xe" fillcolor="#f1f1f2" stroked="f">
                        <v:path arrowok="t" o:connecttype="custom" o:connectlocs="39,36;41,44;35,50;27,53;18,53;11,50;4,44;6,36;0,28;7,23;4,18;15,16;19,8;28,15;35,12;41,19;45,27;23,22;32,31;63,16;64,24;55,22;46,24;46,16;46,9;46,2;55,4;59,0;62,7;68,15;62,55;59,63;54,59;45,60;41,52;47,44;50,36;56,40;64,39;63,46;55,8;59,13;50,49;55,45" o:connectangles="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gridSpan w:val="2"/>
            <w:tcBorders>
              <w:bottom w:val="single" w:sz="8" w:space="0" w:color="E90649"/>
            </w:tcBorders>
            <w:vAlign w:val="bottom"/>
          </w:tcPr>
          <w:p w14:paraId="3C3C2D64" w14:textId="2EDB1232" w:rsidR="0041663E" w:rsidRDefault="0041663E" w:rsidP="0041663E"/>
          <w:p w14:paraId="6BA636F5" w14:textId="77777777" w:rsidR="0041663E" w:rsidRDefault="0041663E" w:rsidP="0041663E">
            <w:pPr>
              <w:rPr>
                <w:b/>
                <w:bCs/>
                <w:color w:val="E90649"/>
                <w:spacing w:val="20"/>
                <w:sz w:val="28"/>
                <w:szCs w:val="28"/>
              </w:rPr>
            </w:pPr>
            <w:r>
              <w:rPr>
                <w:b/>
                <w:bCs/>
                <w:color w:val="E90649"/>
                <w:spacing w:val="20"/>
                <w:sz w:val="28"/>
                <w:szCs w:val="28"/>
              </w:rPr>
              <w:t>COMP</w:t>
            </w:r>
            <w:r w:rsidRPr="000E4A8A">
              <w:rPr>
                <w:b/>
                <w:bCs/>
                <w:color w:val="E90649"/>
                <w:spacing w:val="20"/>
                <w:sz w:val="28"/>
                <w:szCs w:val="28"/>
              </w:rPr>
              <w:t>É</w:t>
            </w:r>
            <w:r>
              <w:rPr>
                <w:b/>
                <w:bCs/>
                <w:color w:val="E90649"/>
                <w:spacing w:val="20"/>
                <w:sz w:val="28"/>
                <w:szCs w:val="28"/>
              </w:rPr>
              <w:t>TENCES TECHNIQUES</w:t>
            </w:r>
          </w:p>
          <w:p w14:paraId="629748D7" w14:textId="79C9BC0C" w:rsidR="0041663E" w:rsidRDefault="0041663E" w:rsidP="0041663E"/>
        </w:tc>
      </w:tr>
      <w:tr w:rsidR="0041663E" w:rsidRPr="000F4A48" w14:paraId="068C1AAA" w14:textId="77777777" w:rsidTr="3B21A982">
        <w:trPr>
          <w:trHeight w:val="316"/>
        </w:trPr>
        <w:tc>
          <w:tcPr>
            <w:tcW w:w="1120" w:type="dxa"/>
          </w:tcPr>
          <w:p w14:paraId="00BD1446" w14:textId="77777777" w:rsidR="0041663E" w:rsidRDefault="0041663E" w:rsidP="0041663E"/>
        </w:tc>
        <w:tc>
          <w:tcPr>
            <w:tcW w:w="8965" w:type="dxa"/>
            <w:gridSpan w:val="2"/>
            <w:tcBorders>
              <w:top w:val="single" w:sz="8" w:space="0" w:color="E90649"/>
            </w:tcBorders>
            <w:vAlign w:val="bottom"/>
          </w:tcPr>
          <w:p w14:paraId="70BF6FF5" w14:textId="6777A378" w:rsidR="0041663E" w:rsidRDefault="0041663E" w:rsidP="0041663E"/>
          <w:p w14:paraId="7B37027D" w14:textId="6DAF1F36" w:rsidR="0041663E" w:rsidRDefault="00427614" w:rsidP="009424DA">
            <w:pPr>
              <w:pStyle w:val="Paragraphedeliste"/>
              <w:numPr>
                <w:ilvl w:val="0"/>
                <w:numId w:val="5"/>
              </w:numPr>
              <w:spacing w:line="360" w:lineRule="auto"/>
            </w:pPr>
            <w:sdt>
              <w:sdtPr>
                <w:rPr>
                  <w:rStyle w:val="TitreCatgorie"/>
                </w:rPr>
                <w:alias w:val="Titre Catégorie"/>
                <w:tag w:val="Titre Catégorie"/>
                <w:id w:val="-1481223299"/>
                <w:placeholder>
                  <w:docPart w:val="1C8984F528FA436DAE7AB1933847E2ED"/>
                </w:placeholder>
              </w:sdtPr>
              <w:sdtEndPr>
                <w:rPr>
                  <w:rStyle w:val="Policepardfaut"/>
                  <w:rFonts w:asciiTheme="minorHAnsi" w:hAnsiTheme="minorHAnsi"/>
                  <w:b w:val="0"/>
                  <w:caps w:val="0"/>
                  <w:color w:val="auto"/>
                  <w:sz w:val="22"/>
                </w:rPr>
              </w:sdtEndPr>
              <w:sdtContent>
                <w:r w:rsidR="006D0A54">
                  <w:rPr>
                    <w:rStyle w:val="TitreCatgorie"/>
                  </w:rPr>
                  <w:t>Langages</w:t>
                </w:r>
                <w:r w:rsidR="00A05D1F">
                  <w:rPr>
                    <w:rStyle w:val="TitreCatgorie"/>
                  </w:rPr>
                  <w:t> </w:t>
                </w:r>
              </w:sdtContent>
            </w:sdt>
            <w:r w:rsidR="00A05D1F">
              <w:t xml:space="preserve">: </w:t>
            </w:r>
            <w:sdt>
              <w:sdtPr>
                <w:rPr>
                  <w:rStyle w:val="Texte"/>
                </w:rPr>
                <w:alias w:val="Compétences"/>
                <w:tag w:val="Compétences"/>
                <w:id w:val="406816580"/>
                <w:placeholder>
                  <w:docPart w:val="F682087EAED5486EBA72BC3CAFFC1674"/>
                </w:placeholder>
              </w:sdtPr>
              <w:sdtEndPr>
                <w:rPr>
                  <w:rStyle w:val="Policepardfaut"/>
                  <w:rFonts w:asciiTheme="minorHAnsi" w:hAnsiTheme="minorHAnsi"/>
                  <w:sz w:val="22"/>
                </w:rPr>
              </w:sdtEndPr>
              <w:sdtContent>
                <w:r w:rsidR="003B3530">
                  <w:rPr>
                    <w:rStyle w:val="Texte"/>
                  </w:rPr>
                  <w:t xml:space="preserve">C, </w:t>
                </w:r>
                <w:r w:rsidR="0058152B">
                  <w:rPr>
                    <w:rStyle w:val="Texte"/>
                  </w:rPr>
                  <w:t xml:space="preserve">C#, </w:t>
                </w:r>
                <w:r w:rsidR="003C01C9">
                  <w:rPr>
                    <w:rStyle w:val="Texte"/>
                  </w:rPr>
                  <w:t xml:space="preserve">Java, </w:t>
                </w:r>
                <w:r w:rsidR="00773F22">
                  <w:rPr>
                    <w:rStyle w:val="Texte"/>
                  </w:rPr>
                  <w:t xml:space="preserve">Python, JavaScript, </w:t>
                </w:r>
                <w:proofErr w:type="spellStart"/>
                <w:r w:rsidR="003C01C9">
                  <w:rPr>
                    <w:rStyle w:val="Texte"/>
                  </w:rPr>
                  <w:t>Kotlin</w:t>
                </w:r>
                <w:proofErr w:type="spellEnd"/>
                <w:r w:rsidR="00563C8A">
                  <w:rPr>
                    <w:rStyle w:val="Texte"/>
                  </w:rPr>
                  <w:t xml:space="preserve">, </w:t>
                </w:r>
                <w:proofErr w:type="spellStart"/>
                <w:r w:rsidR="00563C8A">
                  <w:rPr>
                    <w:rStyle w:val="Texte"/>
                  </w:rPr>
                  <w:t>Haskell</w:t>
                </w:r>
                <w:proofErr w:type="spellEnd"/>
                <w:r w:rsidR="004B54D7">
                  <w:rPr>
                    <w:rStyle w:val="Texte"/>
                  </w:rPr>
                  <w:t>,</w:t>
                </w:r>
                <w:r w:rsidR="006D0A54">
                  <w:rPr>
                    <w:rStyle w:val="Texte"/>
                  </w:rPr>
                  <w:t xml:space="preserve"> CSS, </w:t>
                </w:r>
                <w:r w:rsidR="004B54D7">
                  <w:rPr>
                    <w:rStyle w:val="Texte"/>
                  </w:rPr>
                  <w:t>SQL</w:t>
                </w:r>
                <w:r w:rsidR="003F0B4F">
                  <w:rPr>
                    <w:rStyle w:val="Texte"/>
                  </w:rPr>
                  <w:t>,</w:t>
                </w:r>
                <w:r w:rsidR="009424DA">
                  <w:rPr>
                    <w:rStyle w:val="Texte"/>
                  </w:rPr>
                  <w:t xml:space="preserve"> </w:t>
                </w:r>
                <w:proofErr w:type="spellStart"/>
                <w:r w:rsidR="009424DA">
                  <w:rPr>
                    <w:rStyle w:val="Texte"/>
                  </w:rPr>
                  <w:t>TypeScript</w:t>
                </w:r>
                <w:proofErr w:type="spellEnd"/>
              </w:sdtContent>
            </w:sdt>
          </w:p>
          <w:p w14:paraId="24E9ECCA" w14:textId="5CAD27D1" w:rsidR="006D0A54" w:rsidRDefault="00427614" w:rsidP="009424DA">
            <w:pPr>
              <w:pStyle w:val="Paragraphedeliste"/>
              <w:numPr>
                <w:ilvl w:val="0"/>
                <w:numId w:val="5"/>
              </w:numPr>
              <w:spacing w:line="360" w:lineRule="auto"/>
            </w:pPr>
            <w:sdt>
              <w:sdtPr>
                <w:rPr>
                  <w:rStyle w:val="TitreCatgorie"/>
                </w:rPr>
                <w:alias w:val="Titre Catégorie"/>
                <w:tag w:val="Titre Catégorie"/>
                <w:id w:val="-1860805945"/>
                <w:placeholder>
                  <w:docPart w:val="9EF33CE26FAA40488945DB78E1C50085"/>
                </w:placeholder>
              </w:sdtPr>
              <w:sdtEndPr>
                <w:rPr>
                  <w:rStyle w:val="Policepardfaut"/>
                  <w:rFonts w:asciiTheme="minorHAnsi" w:hAnsiTheme="minorHAnsi"/>
                  <w:b w:val="0"/>
                  <w:caps w:val="0"/>
                  <w:color w:val="auto"/>
                  <w:sz w:val="22"/>
                </w:rPr>
              </w:sdtEndPr>
              <w:sdtContent>
                <w:r w:rsidR="006D0A54">
                  <w:rPr>
                    <w:rStyle w:val="TitreCatgorie"/>
                  </w:rPr>
                  <w:t>Frameworks </w:t>
                </w:r>
              </w:sdtContent>
            </w:sdt>
            <w:r w:rsidR="006D0A54">
              <w:t xml:space="preserve">: </w:t>
            </w:r>
            <w:sdt>
              <w:sdtPr>
                <w:rPr>
                  <w:rStyle w:val="Texte"/>
                </w:rPr>
                <w:alias w:val="Compétences"/>
                <w:tag w:val="Compétences"/>
                <w:id w:val="-515764837"/>
                <w:placeholder>
                  <w:docPart w:val="BFBE0584412F41C6893A4777DA047C2D"/>
                </w:placeholder>
              </w:sdtPr>
              <w:sdtEndPr>
                <w:rPr>
                  <w:rStyle w:val="Policepardfaut"/>
                  <w:rFonts w:asciiTheme="minorHAnsi" w:hAnsiTheme="minorHAnsi"/>
                  <w:sz w:val="22"/>
                </w:rPr>
              </w:sdtEndPr>
              <w:sdtContent>
                <w:proofErr w:type="spellStart"/>
                <w:r w:rsidR="006D0A54">
                  <w:rPr>
                    <w:rStyle w:val="Texte"/>
                  </w:rPr>
                  <w:t>ReactJS</w:t>
                </w:r>
                <w:proofErr w:type="spellEnd"/>
                <w:r w:rsidR="006D0A54">
                  <w:rPr>
                    <w:rStyle w:val="Texte"/>
                  </w:rPr>
                  <w:t xml:space="preserve">, </w:t>
                </w:r>
                <w:proofErr w:type="spellStart"/>
                <w:r w:rsidR="006D0A54">
                  <w:rPr>
                    <w:rStyle w:val="Texte"/>
                  </w:rPr>
                  <w:t>ReactNative</w:t>
                </w:r>
                <w:proofErr w:type="spellEnd"/>
                <w:r w:rsidR="006D0A54">
                  <w:rPr>
                    <w:rStyle w:val="Texte"/>
                  </w:rPr>
                  <w:t xml:space="preserve">, </w:t>
                </w:r>
                <w:proofErr w:type="spellStart"/>
                <w:r w:rsidR="006D0A54">
                  <w:rPr>
                    <w:rStyle w:val="Texte"/>
                  </w:rPr>
                  <w:t>VueJS</w:t>
                </w:r>
                <w:proofErr w:type="spellEnd"/>
                <w:r w:rsidR="006D0A54">
                  <w:rPr>
                    <w:rStyle w:val="Texte"/>
                  </w:rPr>
                  <w:t xml:space="preserve">, </w:t>
                </w:r>
                <w:proofErr w:type="spellStart"/>
                <w:r w:rsidR="006D0A54">
                  <w:rPr>
                    <w:rStyle w:val="Texte"/>
                  </w:rPr>
                  <w:t>NodeJS</w:t>
                </w:r>
                <w:proofErr w:type="spellEnd"/>
                <w:r w:rsidR="006D0A54">
                  <w:rPr>
                    <w:rStyle w:val="Texte"/>
                  </w:rPr>
                  <w:t>, Express</w:t>
                </w:r>
                <w:r w:rsidR="009424DA">
                  <w:rPr>
                    <w:rStyle w:val="Texte"/>
                  </w:rPr>
                  <w:t xml:space="preserve">, </w:t>
                </w:r>
                <w:proofErr w:type="spellStart"/>
                <w:r w:rsidR="009424DA">
                  <w:rPr>
                    <w:rStyle w:val="Texte"/>
                  </w:rPr>
                  <w:t>Spring</w:t>
                </w:r>
                <w:proofErr w:type="spellEnd"/>
                <w:r w:rsidR="009424DA">
                  <w:rPr>
                    <w:rStyle w:val="Texte"/>
                  </w:rPr>
                  <w:t xml:space="preserve"> Boot, </w:t>
                </w:r>
                <w:proofErr w:type="spellStart"/>
                <w:r w:rsidR="009424DA">
                  <w:rPr>
                    <w:rStyle w:val="Texte"/>
                  </w:rPr>
                  <w:t>Angular</w:t>
                </w:r>
                <w:proofErr w:type="spellEnd"/>
              </w:sdtContent>
            </w:sdt>
          </w:p>
          <w:p w14:paraId="08675DCA" w14:textId="404E5F7C" w:rsidR="00A05D1F" w:rsidRDefault="00427614" w:rsidP="009424DA">
            <w:pPr>
              <w:pStyle w:val="Paragraphedeliste"/>
              <w:numPr>
                <w:ilvl w:val="0"/>
                <w:numId w:val="5"/>
              </w:numPr>
              <w:spacing w:line="360" w:lineRule="auto"/>
            </w:pPr>
            <w:sdt>
              <w:sdtPr>
                <w:rPr>
                  <w:rStyle w:val="TitreCatgorie"/>
                </w:rPr>
                <w:alias w:val="Titre Catégorie"/>
                <w:tag w:val="Titre Catégorie"/>
                <w:id w:val="1625735047"/>
                <w:placeholder>
                  <w:docPart w:val="48FCF0B0266248F88B67234B6F4D2499"/>
                </w:placeholder>
              </w:sdtPr>
              <w:sdtEndPr>
                <w:rPr>
                  <w:rStyle w:val="Policepardfaut"/>
                  <w:rFonts w:asciiTheme="minorHAnsi" w:hAnsiTheme="minorHAnsi"/>
                  <w:b w:val="0"/>
                  <w:caps w:val="0"/>
                  <w:color w:val="auto"/>
                  <w:sz w:val="22"/>
                </w:rPr>
              </w:sdtEndPr>
              <w:sdtContent>
                <w:r w:rsidR="005B5D8E">
                  <w:rPr>
                    <w:rStyle w:val="TitreCatgorie"/>
                  </w:rPr>
                  <w:t>Robotique</w:t>
                </w:r>
                <w:r w:rsidR="00CE625D">
                  <w:rPr>
                    <w:rStyle w:val="TitreCatgorie"/>
                  </w:rPr>
                  <w:t>/AUtomatisme</w:t>
                </w:r>
                <w:r w:rsidR="004425FA">
                  <w:rPr>
                    <w:rStyle w:val="TitreCatgorie"/>
                  </w:rPr>
                  <w:t xml:space="preserve"> </w:t>
                </w:r>
              </w:sdtContent>
            </w:sdt>
            <w:r w:rsidR="00A05D1F">
              <w:t xml:space="preserve">: </w:t>
            </w:r>
            <w:sdt>
              <w:sdtPr>
                <w:rPr>
                  <w:rStyle w:val="Texte"/>
                </w:rPr>
                <w:alias w:val="Compétences"/>
                <w:tag w:val="Compétences"/>
                <w:id w:val="-126858992"/>
                <w:placeholder>
                  <w:docPart w:val="0E4C84BADE22476FB129AA3E41D39EBA"/>
                </w:placeholder>
              </w:sdtPr>
              <w:sdtEndPr>
                <w:rPr>
                  <w:rStyle w:val="Policepardfaut"/>
                  <w:rFonts w:asciiTheme="minorHAnsi" w:hAnsiTheme="minorHAnsi"/>
                  <w:sz w:val="22"/>
                </w:rPr>
              </w:sdtEndPr>
              <w:sdtContent>
                <w:r w:rsidR="005B5D8E">
                  <w:rPr>
                    <w:rStyle w:val="Texte"/>
                  </w:rPr>
                  <w:t xml:space="preserve">Programmation </w:t>
                </w:r>
                <w:proofErr w:type="spellStart"/>
                <w:r w:rsidR="002A0950">
                  <w:rPr>
                    <w:rStyle w:val="Texte"/>
                  </w:rPr>
                  <w:t>Arduino</w:t>
                </w:r>
                <w:proofErr w:type="spellEnd"/>
                <w:r w:rsidR="005B5D8E">
                  <w:rPr>
                    <w:rStyle w:val="Texte"/>
                  </w:rPr>
                  <w:t>, ROS</w:t>
                </w:r>
                <w:r w:rsidR="00CE625D">
                  <w:rPr>
                    <w:rStyle w:val="Texte"/>
                  </w:rPr>
                  <w:t xml:space="preserve">, Grafcet </w:t>
                </w:r>
              </w:sdtContent>
            </w:sdt>
          </w:p>
          <w:p w14:paraId="14B7687C" w14:textId="0BC5DC39" w:rsidR="0041663E" w:rsidRPr="00E80D02" w:rsidRDefault="00427614" w:rsidP="009424DA">
            <w:pPr>
              <w:pStyle w:val="Paragraphedeliste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sdt>
              <w:sdtPr>
                <w:rPr>
                  <w:rStyle w:val="TitreCatgorie"/>
                </w:rPr>
                <w:alias w:val="Titre Catégorie"/>
                <w:tag w:val="Titre Catégorie"/>
                <w:id w:val="1621869822"/>
                <w:placeholder>
                  <w:docPart w:val="33FA9F66F78B495E8409F9912BEC096D"/>
                </w:placeholder>
              </w:sdtPr>
              <w:sdtEndPr>
                <w:rPr>
                  <w:rStyle w:val="Policepardfaut"/>
                  <w:rFonts w:asciiTheme="minorHAnsi" w:hAnsiTheme="minorHAnsi"/>
                  <w:b w:val="0"/>
                  <w:caps w:val="0"/>
                  <w:color w:val="auto"/>
                  <w:sz w:val="22"/>
                </w:rPr>
              </w:sdtEndPr>
              <w:sdtContent>
                <w:r w:rsidR="003759DF" w:rsidRPr="004B54D7">
                  <w:rPr>
                    <w:rStyle w:val="TitreCatgorie"/>
                    <w:lang w:val="en-US"/>
                  </w:rPr>
                  <w:t xml:space="preserve">Logiciels </w:t>
                </w:r>
              </w:sdtContent>
            </w:sdt>
            <w:r w:rsidR="003759DF" w:rsidRPr="004B54D7">
              <w:rPr>
                <w:lang w:val="en-US"/>
              </w:rPr>
              <w:t xml:space="preserve">: </w:t>
            </w:r>
            <w:sdt>
              <w:sdtPr>
                <w:rPr>
                  <w:rStyle w:val="Texte"/>
                </w:rPr>
                <w:alias w:val="Compétences"/>
                <w:tag w:val="Compétences"/>
                <w:id w:val="-1439836533"/>
                <w:placeholder>
                  <w:docPart w:val="A7DB4986CA984B28BCC5BEBC2727D152"/>
                </w:placeholder>
              </w:sdtPr>
              <w:sdtEndPr>
                <w:rPr>
                  <w:rStyle w:val="Policepardfaut"/>
                  <w:rFonts w:asciiTheme="minorHAnsi" w:hAnsiTheme="minorHAnsi"/>
                  <w:sz w:val="22"/>
                </w:rPr>
              </w:sdtEndPr>
              <w:sdtContent>
                <w:proofErr w:type="spellStart"/>
                <w:r w:rsidR="003759DF" w:rsidRPr="004B54D7">
                  <w:rPr>
                    <w:rStyle w:val="Texte"/>
                    <w:lang w:val="en-US"/>
                  </w:rPr>
                  <w:t>Github</w:t>
                </w:r>
                <w:proofErr w:type="spellEnd"/>
                <w:r w:rsidR="005B5D8E" w:rsidRPr="004B54D7">
                  <w:rPr>
                    <w:rStyle w:val="Texte"/>
                    <w:lang w:val="en-US"/>
                  </w:rPr>
                  <w:t xml:space="preserve"> / </w:t>
                </w:r>
                <w:proofErr w:type="spellStart"/>
                <w:r w:rsidR="005B5D8E" w:rsidRPr="004B54D7">
                  <w:rPr>
                    <w:rStyle w:val="Texte"/>
                    <w:lang w:val="en-US"/>
                  </w:rPr>
                  <w:t>Gitlab</w:t>
                </w:r>
                <w:proofErr w:type="spellEnd"/>
                <w:r w:rsidR="005B5D8E" w:rsidRPr="004B54D7">
                  <w:rPr>
                    <w:rStyle w:val="Texte"/>
                    <w:lang w:val="en-US"/>
                  </w:rPr>
                  <w:t>,</w:t>
                </w:r>
                <w:r w:rsidR="003759DF" w:rsidRPr="004B54D7">
                  <w:rPr>
                    <w:rStyle w:val="Texte"/>
                    <w:lang w:val="en-US"/>
                  </w:rPr>
                  <w:t xml:space="preserve"> SolidWorks</w:t>
                </w:r>
                <w:r w:rsidR="003C01C9" w:rsidRPr="004B54D7">
                  <w:rPr>
                    <w:rStyle w:val="Texte"/>
                    <w:lang w:val="en-US"/>
                  </w:rPr>
                  <w:t xml:space="preserve">, Android Studio, </w:t>
                </w:r>
                <w:r w:rsidR="003759DF" w:rsidRPr="004B54D7">
                  <w:rPr>
                    <w:rStyle w:val="Texte"/>
                    <w:lang w:val="en-US"/>
                  </w:rPr>
                  <w:t xml:space="preserve">Unity, </w:t>
                </w:r>
                <w:r w:rsidR="003C01C9" w:rsidRPr="004B54D7">
                  <w:rPr>
                    <w:rStyle w:val="Texte"/>
                    <w:lang w:val="en-US"/>
                  </w:rPr>
                  <w:t>Solar2D</w:t>
                </w:r>
                <w:r w:rsidR="009047BA" w:rsidRPr="004B54D7">
                  <w:rPr>
                    <w:rStyle w:val="Texte"/>
                    <w:lang w:val="en-US"/>
                  </w:rPr>
                  <w:t xml:space="preserve">, </w:t>
                </w:r>
                <w:proofErr w:type="spellStart"/>
                <w:r w:rsidR="002A0950" w:rsidRPr="004B54D7">
                  <w:rPr>
                    <w:rStyle w:val="Texte"/>
                    <w:lang w:val="en-US"/>
                  </w:rPr>
                  <w:t>Figma</w:t>
                </w:r>
                <w:proofErr w:type="spellEnd"/>
                <w:r w:rsidR="004B54D7" w:rsidRPr="004B54D7">
                  <w:rPr>
                    <w:rStyle w:val="Texte"/>
                    <w:lang w:val="en-US"/>
                  </w:rPr>
                  <w:t>, Ji</w:t>
                </w:r>
                <w:r w:rsidR="009457E3" w:rsidRPr="004B54D7">
                  <w:rPr>
                    <w:rStyle w:val="Texte"/>
                    <w:lang w:val="en-US"/>
                  </w:rPr>
                  <w:t>ra</w:t>
                </w:r>
                <w:r w:rsidR="003759DF" w:rsidRPr="004B54D7">
                  <w:rPr>
                    <w:rStyle w:val="Texte"/>
                    <w:lang w:val="en-US"/>
                  </w:rPr>
                  <w:t xml:space="preserve"> </w:t>
                </w:r>
              </w:sdtContent>
            </w:sdt>
          </w:p>
          <w:p w14:paraId="31142DD1" w14:textId="26E4C2E6" w:rsidR="006D0A54" w:rsidRPr="006D0A54" w:rsidRDefault="00427614" w:rsidP="009424DA">
            <w:pPr>
              <w:pStyle w:val="Paragraphedeliste"/>
              <w:numPr>
                <w:ilvl w:val="0"/>
                <w:numId w:val="5"/>
              </w:numPr>
              <w:spacing w:line="360" w:lineRule="auto"/>
              <w:rPr>
                <w:rStyle w:val="TitreCatgorie"/>
                <w:rFonts w:asciiTheme="minorHAnsi" w:hAnsiTheme="minorHAnsi"/>
                <w:b w:val="0"/>
                <w:caps w:val="0"/>
                <w:color w:val="auto"/>
                <w:sz w:val="22"/>
                <w:lang w:val="en-US"/>
              </w:rPr>
            </w:pPr>
            <w:sdt>
              <w:sdtPr>
                <w:rPr>
                  <w:rStyle w:val="TitreCatgorie"/>
                </w:rPr>
                <w:alias w:val="Titre Catégorie"/>
                <w:tag w:val="Titre Catégorie"/>
                <w:id w:val="-868761234"/>
                <w:placeholder>
                  <w:docPart w:val="F0AB70693E8E49E19B76EF7DD875731C"/>
                </w:placeholder>
              </w:sdtPr>
              <w:sdtEndPr>
                <w:rPr>
                  <w:rStyle w:val="Policepardfaut"/>
                  <w:rFonts w:asciiTheme="minorHAnsi" w:hAnsiTheme="minorHAnsi"/>
                  <w:b w:val="0"/>
                  <w:caps w:val="0"/>
                  <w:color w:val="auto"/>
                  <w:sz w:val="22"/>
                </w:rPr>
              </w:sdtEndPr>
              <w:sdtContent>
                <w:r w:rsidR="006D0A54">
                  <w:rPr>
                    <w:rStyle w:val="TitreCatgorie"/>
                    <w:lang w:val="en-US"/>
                  </w:rPr>
                  <w:t>Base de donnée</w:t>
                </w:r>
                <w:r w:rsidR="006D0A54" w:rsidRPr="004B54D7">
                  <w:rPr>
                    <w:rStyle w:val="TitreCatgorie"/>
                    <w:lang w:val="en-US"/>
                  </w:rPr>
                  <w:t xml:space="preserve"> </w:t>
                </w:r>
              </w:sdtContent>
            </w:sdt>
            <w:r w:rsidR="006D0A54" w:rsidRPr="004B54D7">
              <w:rPr>
                <w:lang w:val="en-US"/>
              </w:rPr>
              <w:t xml:space="preserve">: </w:t>
            </w:r>
            <w:sdt>
              <w:sdtPr>
                <w:rPr>
                  <w:rStyle w:val="Texte"/>
                </w:rPr>
                <w:alias w:val="Compétences"/>
                <w:tag w:val="Compétences"/>
                <w:id w:val="-160396538"/>
                <w:placeholder>
                  <w:docPart w:val="235554E908F245B1BC7A829E5112486E"/>
                </w:placeholder>
              </w:sdtPr>
              <w:sdtEndPr>
                <w:rPr>
                  <w:rStyle w:val="Policepardfaut"/>
                  <w:rFonts w:asciiTheme="minorHAnsi" w:hAnsiTheme="minorHAnsi"/>
                  <w:sz w:val="22"/>
                </w:rPr>
              </w:sdtEndPr>
              <w:sdtContent>
                <w:r w:rsidR="006D0A54">
                  <w:rPr>
                    <w:rStyle w:val="Texte"/>
                    <w:lang w:val="en-US"/>
                  </w:rPr>
                  <w:t xml:space="preserve">MySQL, </w:t>
                </w:r>
                <w:proofErr w:type="spellStart"/>
                <w:r w:rsidR="006D0A54">
                  <w:rPr>
                    <w:rStyle w:val="Texte"/>
                    <w:lang w:val="en-US"/>
                  </w:rPr>
                  <w:t>MariaDB</w:t>
                </w:r>
                <w:proofErr w:type="spellEnd"/>
                <w:r w:rsidR="006D0A54">
                  <w:rPr>
                    <w:rStyle w:val="Texte"/>
                    <w:lang w:val="en-US"/>
                  </w:rPr>
                  <w:t>, MongoDB</w:t>
                </w:r>
                <w:r w:rsidR="009424DA">
                  <w:rPr>
                    <w:rStyle w:val="Texte"/>
                    <w:lang w:val="en-US"/>
                  </w:rPr>
                  <w:t>, Post</w:t>
                </w:r>
                <w:r w:rsidR="001E0AAE">
                  <w:rPr>
                    <w:rStyle w:val="Texte"/>
                    <w:lang w:val="en-US"/>
                  </w:rPr>
                  <w:t>g</w:t>
                </w:r>
                <w:r w:rsidR="009424DA">
                  <w:rPr>
                    <w:rStyle w:val="Texte"/>
                    <w:lang w:val="en-US"/>
                  </w:rPr>
                  <w:t>reSQL</w:t>
                </w:r>
              </w:sdtContent>
            </w:sdt>
          </w:p>
          <w:p w14:paraId="1EBE533D" w14:textId="70B82DC1" w:rsidR="00F77D98" w:rsidRPr="004B54D7" w:rsidRDefault="00427614" w:rsidP="009424DA">
            <w:pPr>
              <w:pStyle w:val="Paragraphedeliste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sdt>
              <w:sdtPr>
                <w:rPr>
                  <w:rStyle w:val="TitreCatgorie"/>
                </w:rPr>
                <w:alias w:val="Titre Catégorie"/>
                <w:tag w:val="Titre Catégorie"/>
                <w:id w:val="-2066934111"/>
                <w:placeholder>
                  <w:docPart w:val="231D3AA360CC48518FE2EB0ACF000B87"/>
                </w:placeholder>
              </w:sdtPr>
              <w:sdtEndPr>
                <w:rPr>
                  <w:rStyle w:val="Policepardfaut"/>
                  <w:rFonts w:asciiTheme="minorHAnsi" w:hAnsiTheme="minorHAnsi"/>
                  <w:b w:val="0"/>
                  <w:caps w:val="0"/>
                  <w:color w:val="auto"/>
                  <w:sz w:val="22"/>
                </w:rPr>
              </w:sdtEndPr>
              <w:sdtContent>
                <w:r w:rsidR="009424DA">
                  <w:rPr>
                    <w:rStyle w:val="TitreCatgorie"/>
                  </w:rPr>
                  <w:t>Méthodologie</w:t>
                </w:r>
                <w:r w:rsidR="00E80D02">
                  <w:rPr>
                    <w:rStyle w:val="TitreCatgorie"/>
                  </w:rPr>
                  <w:t> </w:t>
                </w:r>
                <w:r w:rsidR="00E80D02">
                  <w:t xml:space="preserve"> </w:t>
                </w:r>
              </w:sdtContent>
            </w:sdt>
            <w:r w:rsidR="00E80D02" w:rsidRPr="004B54D7">
              <w:rPr>
                <w:lang w:val="en-US"/>
              </w:rPr>
              <w:t xml:space="preserve">: </w:t>
            </w:r>
            <w:sdt>
              <w:sdtPr>
                <w:rPr>
                  <w:rStyle w:val="Texte"/>
                </w:rPr>
                <w:alias w:val="Compétences"/>
                <w:tag w:val="Compétences"/>
                <w:id w:val="1978103330"/>
                <w:placeholder>
                  <w:docPart w:val="1BA20929468D407DAE651B5761D89686"/>
                </w:placeholder>
              </w:sdtPr>
              <w:sdtEndPr>
                <w:rPr>
                  <w:rStyle w:val="Policepardfaut"/>
                  <w:rFonts w:asciiTheme="minorHAnsi" w:hAnsiTheme="minorHAnsi"/>
                  <w:sz w:val="22"/>
                </w:rPr>
              </w:sdtEndPr>
              <w:sdtContent>
                <w:r w:rsidR="009424DA">
                  <w:rPr>
                    <w:rStyle w:val="Texte"/>
                  </w:rPr>
                  <w:t xml:space="preserve">TDD, </w:t>
                </w:r>
                <w:proofErr w:type="spellStart"/>
                <w:r w:rsidR="009424DA">
                  <w:rPr>
                    <w:rStyle w:val="Texte"/>
                    <w:lang w:val="en-US"/>
                  </w:rPr>
                  <w:t>r</w:t>
                </w:r>
                <w:r w:rsidR="00E80D02">
                  <w:rPr>
                    <w:rStyle w:val="Texte"/>
                    <w:lang w:val="en-US"/>
                  </w:rPr>
                  <w:t>édaction</w:t>
                </w:r>
                <w:proofErr w:type="spellEnd"/>
                <w:r w:rsidR="00E80D02">
                  <w:rPr>
                    <w:rStyle w:val="Texte"/>
                    <w:lang w:val="en-US"/>
                  </w:rPr>
                  <w:t xml:space="preserve"> de documentation</w:t>
                </w:r>
                <w:r w:rsidR="006D0A54">
                  <w:rPr>
                    <w:rStyle w:val="Texte"/>
                    <w:lang w:val="en-US"/>
                  </w:rPr>
                  <w:t xml:space="preserve">, animation </w:t>
                </w:r>
                <w:r w:rsidR="00E80D02" w:rsidRPr="004B54D7">
                  <w:rPr>
                    <w:rStyle w:val="Texte"/>
                    <w:lang w:val="en-US"/>
                  </w:rPr>
                  <w:t xml:space="preserve"> </w:t>
                </w:r>
                <w:r w:rsidR="006D0A54">
                  <w:rPr>
                    <w:rStyle w:val="Texte"/>
                    <w:lang w:val="en-US"/>
                  </w:rPr>
                  <w:t xml:space="preserve">de </w:t>
                </w:r>
                <w:proofErr w:type="spellStart"/>
                <w:r w:rsidR="006D0A54">
                  <w:rPr>
                    <w:rStyle w:val="Texte"/>
                    <w:lang w:val="en-US"/>
                  </w:rPr>
                  <w:t>réunions</w:t>
                </w:r>
                <w:proofErr w:type="spellEnd"/>
                <w:r w:rsidR="006D0A54">
                  <w:rPr>
                    <w:rStyle w:val="Texte"/>
                    <w:lang w:val="en-US"/>
                  </w:rPr>
                  <w:t xml:space="preserve">, </w:t>
                </w:r>
                <w:proofErr w:type="spellStart"/>
                <w:r w:rsidR="006D0A54">
                  <w:rPr>
                    <w:rStyle w:val="Texte"/>
                    <w:lang w:val="en-US"/>
                  </w:rPr>
                  <w:t>agilité</w:t>
                </w:r>
                <w:proofErr w:type="spellEnd"/>
                <w:r w:rsidR="006D0A54">
                  <w:rPr>
                    <w:rStyle w:val="Texte"/>
                    <w:lang w:val="en-US"/>
                  </w:rPr>
                  <w:t xml:space="preserve">, </w:t>
                </w:r>
                <w:proofErr w:type="spellStart"/>
                <w:r w:rsidR="006D0A54">
                  <w:rPr>
                    <w:rStyle w:val="Texte"/>
                    <w:lang w:val="en-US"/>
                  </w:rPr>
                  <w:t>planification</w:t>
                </w:r>
                <w:proofErr w:type="spellEnd"/>
                <w:r w:rsidR="006D0A54">
                  <w:rPr>
                    <w:rStyle w:val="Texte"/>
                    <w:lang w:val="en-US"/>
                  </w:rPr>
                  <w:t>, coordination, communication</w:t>
                </w:r>
              </w:sdtContent>
            </w:sdt>
          </w:p>
        </w:tc>
      </w:tr>
      <w:tr w:rsidR="0041663E" w14:paraId="772624EA" w14:textId="77777777" w:rsidTr="3B21A982">
        <w:trPr>
          <w:trHeight w:val="316"/>
        </w:trPr>
        <w:tc>
          <w:tcPr>
            <w:tcW w:w="1120" w:type="dxa"/>
          </w:tcPr>
          <w:p w14:paraId="47E79485" w14:textId="77777777" w:rsidR="0041663E" w:rsidRDefault="00980B0F" w:rsidP="0041663E">
            <w:r w:rsidRPr="00980B0F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737D1B12" wp14:editId="21846BDD">
                      <wp:extent cx="502920" cy="488950"/>
                      <wp:effectExtent l="0" t="0" r="0" b="6350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2920" cy="488950"/>
                                <a:chOff x="0" y="0"/>
                                <a:chExt cx="502920" cy="488950"/>
                              </a:xfrm>
                            </wpg:grpSpPr>
                            <wps:wsp>
                              <wps:cNvPr id="18" name="Ellipse 18"/>
                              <wps:cNvSpPr/>
                              <wps:spPr>
                                <a:xfrm>
                                  <a:off x="0" y="0"/>
                                  <a:ext cx="502920" cy="4889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9064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Graphique 12" descr="Porte-documents avec un remplissage uni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708" y="60642"/>
                                  <a:ext cx="357504" cy="357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8C2F561" id="Group 14" o:spid="_x0000_s1026" style="width:39.6pt;height:38.5pt;mso-position-horizontal-relative:char;mso-position-vertical-relative:line" coordsize="502920,48895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">
                      <v:oval id="Ellipse 18" o:spid="_x0000_s1027" style="position:absolute;width:502920;height:488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" fillcolor="#e90649" stroked="f" strokeweight="1pt">
                        <v:stroke joinstyle="miter"/>
                      </v:oval>
                      <v:shape id="Graphique 12" o:spid="_x0000_s1028" type="#_x0000_t75" alt="Porte-documents avec un remplissage uni" style="position:absolute;left:72708;top:60642;width:357504;height:357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">
                        <v:imagedata r:id="rId18" o:title="Porte-documents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gridSpan w:val="2"/>
            <w:tcBorders>
              <w:bottom w:val="single" w:sz="8" w:space="0" w:color="E90649"/>
            </w:tcBorders>
            <w:vAlign w:val="bottom"/>
          </w:tcPr>
          <w:p w14:paraId="1A3984F7" w14:textId="512F8DD8" w:rsidR="0041663E" w:rsidRDefault="0041663E" w:rsidP="00A05D1F"/>
          <w:p w14:paraId="2BAEB89F" w14:textId="16342DEA" w:rsidR="00A05D1F" w:rsidRPr="00A05D1F" w:rsidRDefault="00A05D1F" w:rsidP="00A05D1F">
            <w:pPr>
              <w:rPr>
                <w:b/>
                <w:bCs/>
                <w:color w:val="E90649"/>
                <w:spacing w:val="20"/>
                <w:sz w:val="28"/>
                <w:szCs w:val="28"/>
              </w:rPr>
            </w:pPr>
            <w:r>
              <w:rPr>
                <w:b/>
                <w:bCs/>
                <w:color w:val="E90649"/>
                <w:spacing w:val="20"/>
                <w:sz w:val="28"/>
                <w:szCs w:val="28"/>
              </w:rPr>
              <w:t>EXPERIENCES PROFESSIONNELLES</w:t>
            </w:r>
          </w:p>
          <w:p w14:paraId="68ED6AC6" w14:textId="77777777" w:rsidR="00A05D1F" w:rsidRDefault="00A05D1F" w:rsidP="0041663E">
            <w:pPr>
              <w:pStyle w:val="Paragraphedeliste"/>
            </w:pPr>
          </w:p>
        </w:tc>
      </w:tr>
      <w:tr w:rsidR="00980B0F" w14:paraId="5635CD16" w14:textId="77777777" w:rsidTr="006A79B3">
        <w:trPr>
          <w:trHeight w:val="316"/>
        </w:trPr>
        <w:tc>
          <w:tcPr>
            <w:tcW w:w="1120" w:type="dxa"/>
          </w:tcPr>
          <w:p w14:paraId="232CA1A3" w14:textId="77777777" w:rsidR="00980B0F" w:rsidRPr="00980B0F" w:rsidRDefault="00980B0F" w:rsidP="0041663E"/>
        </w:tc>
        <w:tc>
          <w:tcPr>
            <w:tcW w:w="8965" w:type="dxa"/>
            <w:gridSpan w:val="2"/>
            <w:vAlign w:val="bottom"/>
          </w:tcPr>
          <w:p w14:paraId="5A06AE2F" w14:textId="77777777" w:rsidR="00371D44" w:rsidRPr="00BF5C47" w:rsidRDefault="00371D44" w:rsidP="00371D44">
            <w:pPr>
              <w:pStyle w:val="Paragraphedelist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55"/>
              <w:rPr>
                <w:rStyle w:val="TitreCatgorie"/>
              </w:rPr>
            </w:pPr>
          </w:p>
          <w:p w14:paraId="7143EF07" w14:textId="5D168F97" w:rsidR="00442FF9" w:rsidRPr="00BF5C47" w:rsidRDefault="6924E397" w:rsidP="004B54D7">
            <w:pPr>
              <w:pStyle w:val="Paragraphedeliste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55"/>
              <w:rPr>
                <w:rFonts w:ascii="Century Gothic" w:hAnsi="Century Gothic"/>
                <w:caps/>
                <w:color w:val="767A7D"/>
                <w:sz w:val="20"/>
              </w:rPr>
            </w:pPr>
            <w:r w:rsidRPr="00BF5C47">
              <w:rPr>
                <w:rStyle w:val="TitreCatgorie"/>
              </w:rPr>
              <w:t>202</w:t>
            </w:r>
            <w:r w:rsidR="00695ECA" w:rsidRPr="00BF5C47">
              <w:rPr>
                <w:rStyle w:val="TitreCatgorie"/>
              </w:rPr>
              <w:t>4</w:t>
            </w:r>
            <w:r w:rsidRPr="00BF5C47">
              <w:rPr>
                <w:rStyle w:val="TitreCatgorie"/>
              </w:rPr>
              <w:t xml:space="preserve"> | </w:t>
            </w:r>
            <w:r w:rsidR="00695ECA" w:rsidRPr="00BF5C47">
              <w:rPr>
                <w:rStyle w:val="TitreCatgorie"/>
              </w:rPr>
              <w:t>6</w:t>
            </w:r>
            <w:r w:rsidR="7485E771" w:rsidRPr="00BF5C47">
              <w:rPr>
                <w:rStyle w:val="TitreCatgorie"/>
              </w:rPr>
              <w:t xml:space="preserve"> </w:t>
            </w:r>
            <w:r w:rsidR="75429AA0" w:rsidRPr="00BF5C47">
              <w:rPr>
                <w:rStyle w:val="TitreCatgorie"/>
              </w:rPr>
              <w:t>MOIS</w:t>
            </w:r>
            <w:r w:rsidRPr="00BF5C47">
              <w:rPr>
                <w:rStyle w:val="TitreCatgorie"/>
              </w:rPr>
              <w:t xml:space="preserve"> :  </w:t>
            </w:r>
            <w:r w:rsidR="004B54D7" w:rsidRPr="00BF5C47">
              <w:rPr>
                <w:rStyle w:val="TitreCatgorie"/>
              </w:rPr>
              <w:t>D</w:t>
            </w:r>
            <w:r w:rsidR="000E2E34">
              <w:rPr>
                <w:rStyle w:val="TitreCatgorie"/>
                <w:lang w:val="en-US"/>
              </w:rPr>
              <w:t>é</w:t>
            </w:r>
            <w:r w:rsidR="004B54D7" w:rsidRPr="00BF5C47">
              <w:rPr>
                <w:rStyle w:val="TitreCatgorie"/>
              </w:rPr>
              <w:t>veloppeuse Fullstack</w:t>
            </w:r>
            <w:r w:rsidR="77520B12" w:rsidRPr="00BF5C47">
              <w:rPr>
                <w:rStyle w:val="TitreCatgorie"/>
              </w:rPr>
              <w:t xml:space="preserve"> </w:t>
            </w:r>
            <w:r w:rsidR="05D030A8" w:rsidRPr="00BF5C47">
              <w:rPr>
                <w:rStyle w:val="TitreCatgorie"/>
              </w:rPr>
              <w:t>–</w:t>
            </w:r>
            <w:r w:rsidR="77520B12" w:rsidRPr="00BF5C47">
              <w:rPr>
                <w:rStyle w:val="TitreCatgorie"/>
              </w:rPr>
              <w:t xml:space="preserve"> </w:t>
            </w:r>
            <w:r w:rsidR="00695ECA" w:rsidRPr="00BF5C47">
              <w:rPr>
                <w:rStyle w:val="TitreCatgorie"/>
              </w:rPr>
              <w:t>Lab’ Solutec</w:t>
            </w:r>
          </w:p>
        </w:tc>
      </w:tr>
      <w:tr w:rsidR="004A4374" w14:paraId="02DCF829" w14:textId="77777777" w:rsidTr="00B3646E">
        <w:trPr>
          <w:trHeight w:val="564"/>
        </w:trPr>
        <w:tc>
          <w:tcPr>
            <w:tcW w:w="1120" w:type="dxa"/>
          </w:tcPr>
          <w:p w14:paraId="6909B469" w14:textId="77777777" w:rsidR="004A4374" w:rsidRPr="00980B0F" w:rsidRDefault="004A4374" w:rsidP="004A4374">
            <w:r w:rsidRPr="00980B0F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2EC14412" wp14:editId="475D28A0">
                      <wp:extent cx="502920" cy="488950"/>
                      <wp:effectExtent l="0" t="0" r="0" b="6350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2920" cy="488950"/>
                                <a:chOff x="0" y="0"/>
                                <a:chExt cx="502920" cy="488950"/>
                              </a:xfrm>
                            </wpg:grpSpPr>
                            <wps:wsp>
                              <wps:cNvPr id="21" name="Ellipse 21"/>
                              <wps:cNvSpPr/>
                              <wps:spPr>
                                <a:xfrm>
                                  <a:off x="0" y="0"/>
                                  <a:ext cx="502920" cy="4889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9064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Freeform 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5885" y="88899"/>
                                  <a:ext cx="311150" cy="311150"/>
                                </a:xfrm>
                                <a:custGeom>
                                  <a:avLst/>
                                  <a:gdLst>
                                    <a:gd name="T0" fmla="*/ 2670 w 3722"/>
                                    <a:gd name="T1" fmla="*/ 3058 h 3706"/>
                                    <a:gd name="T2" fmla="*/ 2658 w 3722"/>
                                    <a:gd name="T3" fmla="*/ 3275 h 3706"/>
                                    <a:gd name="T4" fmla="*/ 3107 w 3722"/>
                                    <a:gd name="T5" fmla="*/ 2906 h 3706"/>
                                    <a:gd name="T6" fmla="*/ 1976 w 3722"/>
                                    <a:gd name="T7" fmla="*/ 2581 h 3706"/>
                                    <a:gd name="T8" fmla="*/ 2213 w 3722"/>
                                    <a:gd name="T9" fmla="*/ 3322 h 3706"/>
                                    <a:gd name="T10" fmla="*/ 2471 w 3722"/>
                                    <a:gd name="T11" fmla="*/ 2944 h 3706"/>
                                    <a:gd name="T12" fmla="*/ 1121 w 3722"/>
                                    <a:gd name="T13" fmla="*/ 2581 h 3706"/>
                                    <a:gd name="T14" fmla="*/ 1331 w 3722"/>
                                    <a:gd name="T15" fmla="*/ 3098 h 3706"/>
                                    <a:gd name="T16" fmla="*/ 1635 w 3722"/>
                                    <a:gd name="T17" fmla="*/ 3415 h 3706"/>
                                    <a:gd name="T18" fmla="*/ 447 w 3722"/>
                                    <a:gd name="T19" fmla="*/ 2667 h 3706"/>
                                    <a:gd name="T20" fmla="*/ 822 w 3722"/>
                                    <a:gd name="T21" fmla="*/ 3110 h 3706"/>
                                    <a:gd name="T22" fmla="*/ 1189 w 3722"/>
                                    <a:gd name="T23" fmla="*/ 3292 h 3706"/>
                                    <a:gd name="T24" fmla="*/ 943 w 3722"/>
                                    <a:gd name="T25" fmla="*/ 2784 h 3706"/>
                                    <a:gd name="T26" fmla="*/ 2908 w 3722"/>
                                    <a:gd name="T27" fmla="*/ 1597 h 3706"/>
                                    <a:gd name="T28" fmla="*/ 2879 w 3722"/>
                                    <a:gd name="T29" fmla="*/ 2358 h 3706"/>
                                    <a:gd name="T30" fmla="*/ 3496 w 3722"/>
                                    <a:gd name="T31" fmla="*/ 1851 h 3706"/>
                                    <a:gd name="T32" fmla="*/ 2879 w 3722"/>
                                    <a:gd name="T33" fmla="*/ 1341 h 3706"/>
                                    <a:gd name="T34" fmla="*/ 2686 w 3722"/>
                                    <a:gd name="T35" fmla="*/ 2046 h 3706"/>
                                    <a:gd name="T36" fmla="*/ 2647 w 3722"/>
                                    <a:gd name="T37" fmla="*/ 1341 h 3706"/>
                                    <a:gd name="T38" fmla="*/ 1029 w 3722"/>
                                    <a:gd name="T39" fmla="*/ 1851 h 3706"/>
                                    <a:gd name="T40" fmla="*/ 1745 w 3722"/>
                                    <a:gd name="T41" fmla="*/ 2358 h 3706"/>
                                    <a:gd name="T42" fmla="*/ 239 w 3722"/>
                                    <a:gd name="T43" fmla="*/ 1642 h 3706"/>
                                    <a:gd name="T44" fmla="*/ 276 w 3722"/>
                                    <a:gd name="T45" fmla="*/ 2259 h 3706"/>
                                    <a:gd name="T46" fmla="*/ 804 w 3722"/>
                                    <a:gd name="T47" fmla="*/ 1851 h 3706"/>
                                    <a:gd name="T48" fmla="*/ 2481 w 3722"/>
                                    <a:gd name="T49" fmla="*/ 345 h 3706"/>
                                    <a:gd name="T50" fmla="*/ 2770 w 3722"/>
                                    <a:gd name="T51" fmla="*/ 893 h 3706"/>
                                    <a:gd name="T52" fmla="*/ 3165 w 3722"/>
                                    <a:gd name="T53" fmla="*/ 872 h 3706"/>
                                    <a:gd name="T54" fmla="*/ 2739 w 3722"/>
                                    <a:gd name="T55" fmla="*/ 479 h 3706"/>
                                    <a:gd name="T56" fmla="*/ 1066 w 3722"/>
                                    <a:gd name="T57" fmla="*/ 430 h 3706"/>
                                    <a:gd name="T58" fmla="*/ 618 w 3722"/>
                                    <a:gd name="T59" fmla="*/ 796 h 3706"/>
                                    <a:gd name="T60" fmla="*/ 918 w 3722"/>
                                    <a:gd name="T61" fmla="*/ 1003 h 3706"/>
                                    <a:gd name="T62" fmla="*/ 1182 w 3722"/>
                                    <a:gd name="T63" fmla="*/ 423 h 3706"/>
                                    <a:gd name="T64" fmla="*/ 2541 w 3722"/>
                                    <a:gd name="T65" fmla="*/ 929 h 3706"/>
                                    <a:gd name="T66" fmla="*/ 2291 w 3722"/>
                                    <a:gd name="T67" fmla="*/ 471 h 3706"/>
                                    <a:gd name="T68" fmla="*/ 1976 w 3722"/>
                                    <a:gd name="T69" fmla="*/ 243 h 3706"/>
                                    <a:gd name="T70" fmla="*/ 1479 w 3722"/>
                                    <a:gd name="T71" fmla="*/ 415 h 3706"/>
                                    <a:gd name="T72" fmla="*/ 1215 w 3722"/>
                                    <a:gd name="T73" fmla="*/ 841 h 3706"/>
                                    <a:gd name="T74" fmla="*/ 1859 w 3722"/>
                                    <a:gd name="T75" fmla="*/ 0 h 3706"/>
                                    <a:gd name="T76" fmla="*/ 2483 w 3722"/>
                                    <a:gd name="T77" fmla="*/ 109 h 3706"/>
                                    <a:gd name="T78" fmla="*/ 3028 w 3722"/>
                                    <a:gd name="T79" fmla="*/ 409 h 3706"/>
                                    <a:gd name="T80" fmla="*/ 3429 w 3722"/>
                                    <a:gd name="T81" fmla="*/ 855 h 3706"/>
                                    <a:gd name="T82" fmla="*/ 3674 w 3722"/>
                                    <a:gd name="T83" fmla="*/ 1432 h 3706"/>
                                    <a:gd name="T84" fmla="*/ 3709 w 3722"/>
                                    <a:gd name="T85" fmla="*/ 2064 h 3706"/>
                                    <a:gd name="T86" fmla="*/ 3530 w 3722"/>
                                    <a:gd name="T87" fmla="*/ 2668 h 3706"/>
                                    <a:gd name="T88" fmla="*/ 3178 w 3722"/>
                                    <a:gd name="T89" fmla="*/ 3163 h 3706"/>
                                    <a:gd name="T90" fmla="*/ 2679 w 3722"/>
                                    <a:gd name="T91" fmla="*/ 3513 h 3706"/>
                                    <a:gd name="T92" fmla="*/ 2073 w 3722"/>
                                    <a:gd name="T93" fmla="*/ 3693 h 3706"/>
                                    <a:gd name="T94" fmla="*/ 1439 w 3722"/>
                                    <a:gd name="T95" fmla="*/ 3658 h 3706"/>
                                    <a:gd name="T96" fmla="*/ 860 w 3722"/>
                                    <a:gd name="T97" fmla="*/ 3414 h 3706"/>
                                    <a:gd name="T98" fmla="*/ 410 w 3722"/>
                                    <a:gd name="T99" fmla="*/ 3014 h 3706"/>
                                    <a:gd name="T100" fmla="*/ 107 w 3722"/>
                                    <a:gd name="T101" fmla="*/ 2473 h 3706"/>
                                    <a:gd name="T102" fmla="*/ 0 w 3722"/>
                                    <a:gd name="T103" fmla="*/ 1851 h 3706"/>
                                    <a:gd name="T104" fmla="*/ 107 w 3722"/>
                                    <a:gd name="T105" fmla="*/ 1230 h 3706"/>
                                    <a:gd name="T106" fmla="*/ 410 w 3722"/>
                                    <a:gd name="T107" fmla="*/ 690 h 3706"/>
                                    <a:gd name="T108" fmla="*/ 860 w 3722"/>
                                    <a:gd name="T109" fmla="*/ 292 h 3706"/>
                                    <a:gd name="T110" fmla="*/ 1439 w 3722"/>
                                    <a:gd name="T111" fmla="*/ 49 h 37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3722" h="3706">
                                      <a:moveTo>
                                        <a:pt x="2834" y="2581"/>
                                      </a:moveTo>
                                      <a:lnTo>
                                        <a:pt x="2808" y="2684"/>
                                      </a:lnTo>
                                      <a:lnTo>
                                        <a:pt x="2778" y="2784"/>
                                      </a:lnTo>
                                      <a:lnTo>
                                        <a:pt x="2745" y="2881"/>
                                      </a:lnTo>
                                      <a:lnTo>
                                        <a:pt x="2709" y="2971"/>
                                      </a:lnTo>
                                      <a:lnTo>
                                        <a:pt x="2670" y="3058"/>
                                      </a:lnTo>
                                      <a:lnTo>
                                        <a:pt x="2627" y="3141"/>
                                      </a:lnTo>
                                      <a:lnTo>
                                        <a:pt x="2581" y="3219"/>
                                      </a:lnTo>
                                      <a:lnTo>
                                        <a:pt x="2533" y="3292"/>
                                      </a:lnTo>
                                      <a:lnTo>
                                        <a:pt x="2481" y="3361"/>
                                      </a:lnTo>
                                      <a:lnTo>
                                        <a:pt x="2571" y="3321"/>
                                      </a:lnTo>
                                      <a:lnTo>
                                        <a:pt x="2658" y="3275"/>
                                      </a:lnTo>
                                      <a:lnTo>
                                        <a:pt x="2742" y="3225"/>
                                      </a:lnTo>
                                      <a:lnTo>
                                        <a:pt x="2823" y="3169"/>
                                      </a:lnTo>
                                      <a:lnTo>
                                        <a:pt x="2900" y="3110"/>
                                      </a:lnTo>
                                      <a:lnTo>
                                        <a:pt x="2974" y="3046"/>
                                      </a:lnTo>
                                      <a:lnTo>
                                        <a:pt x="3043" y="2978"/>
                                      </a:lnTo>
                                      <a:lnTo>
                                        <a:pt x="3107" y="2906"/>
                                      </a:lnTo>
                                      <a:lnTo>
                                        <a:pt x="3168" y="2829"/>
                                      </a:lnTo>
                                      <a:lnTo>
                                        <a:pt x="3225" y="2750"/>
                                      </a:lnTo>
                                      <a:lnTo>
                                        <a:pt x="3275" y="2667"/>
                                      </a:lnTo>
                                      <a:lnTo>
                                        <a:pt x="3321" y="2581"/>
                                      </a:lnTo>
                                      <a:lnTo>
                                        <a:pt x="2834" y="2581"/>
                                      </a:lnTo>
                                      <a:close/>
                                      <a:moveTo>
                                        <a:pt x="1976" y="2581"/>
                                      </a:moveTo>
                                      <a:lnTo>
                                        <a:pt x="1976" y="3463"/>
                                      </a:lnTo>
                                      <a:lnTo>
                                        <a:pt x="2025" y="3446"/>
                                      </a:lnTo>
                                      <a:lnTo>
                                        <a:pt x="2073" y="3424"/>
                                      </a:lnTo>
                                      <a:lnTo>
                                        <a:pt x="2122" y="3395"/>
                                      </a:lnTo>
                                      <a:lnTo>
                                        <a:pt x="2168" y="3362"/>
                                      </a:lnTo>
                                      <a:lnTo>
                                        <a:pt x="2213" y="3322"/>
                                      </a:lnTo>
                                      <a:lnTo>
                                        <a:pt x="2257" y="3277"/>
                                      </a:lnTo>
                                      <a:lnTo>
                                        <a:pt x="2300" y="3226"/>
                                      </a:lnTo>
                                      <a:lnTo>
                                        <a:pt x="2342" y="3168"/>
                                      </a:lnTo>
                                      <a:lnTo>
                                        <a:pt x="2388" y="3098"/>
                                      </a:lnTo>
                                      <a:lnTo>
                                        <a:pt x="2432" y="3024"/>
                                      </a:lnTo>
                                      <a:lnTo>
                                        <a:pt x="2471" y="2944"/>
                                      </a:lnTo>
                                      <a:lnTo>
                                        <a:pt x="2509" y="2860"/>
                                      </a:lnTo>
                                      <a:lnTo>
                                        <a:pt x="2542" y="2772"/>
                                      </a:lnTo>
                                      <a:lnTo>
                                        <a:pt x="2573" y="2679"/>
                                      </a:lnTo>
                                      <a:lnTo>
                                        <a:pt x="2601" y="2581"/>
                                      </a:lnTo>
                                      <a:lnTo>
                                        <a:pt x="1976" y="2581"/>
                                      </a:lnTo>
                                      <a:close/>
                                      <a:moveTo>
                                        <a:pt x="1121" y="2581"/>
                                      </a:moveTo>
                                      <a:lnTo>
                                        <a:pt x="1148" y="2679"/>
                                      </a:lnTo>
                                      <a:lnTo>
                                        <a:pt x="1178" y="2772"/>
                                      </a:lnTo>
                                      <a:lnTo>
                                        <a:pt x="1211" y="2860"/>
                                      </a:lnTo>
                                      <a:lnTo>
                                        <a:pt x="1248" y="2945"/>
                                      </a:lnTo>
                                      <a:lnTo>
                                        <a:pt x="1288" y="3024"/>
                                      </a:lnTo>
                                      <a:lnTo>
                                        <a:pt x="1331" y="3098"/>
                                      </a:lnTo>
                                      <a:lnTo>
                                        <a:pt x="1377" y="3168"/>
                                      </a:lnTo>
                                      <a:lnTo>
                                        <a:pt x="1426" y="3233"/>
                                      </a:lnTo>
                                      <a:lnTo>
                                        <a:pt x="1476" y="3290"/>
                                      </a:lnTo>
                                      <a:lnTo>
                                        <a:pt x="1528" y="3339"/>
                                      </a:lnTo>
                                      <a:lnTo>
                                        <a:pt x="1581" y="3380"/>
                                      </a:lnTo>
                                      <a:lnTo>
                                        <a:pt x="1635" y="3415"/>
                                      </a:lnTo>
                                      <a:lnTo>
                                        <a:pt x="1690" y="3442"/>
                                      </a:lnTo>
                                      <a:lnTo>
                                        <a:pt x="1745" y="3463"/>
                                      </a:lnTo>
                                      <a:lnTo>
                                        <a:pt x="1745" y="2581"/>
                                      </a:lnTo>
                                      <a:lnTo>
                                        <a:pt x="1121" y="2581"/>
                                      </a:lnTo>
                                      <a:close/>
                                      <a:moveTo>
                                        <a:pt x="401" y="2581"/>
                                      </a:moveTo>
                                      <a:lnTo>
                                        <a:pt x="447" y="2667"/>
                                      </a:lnTo>
                                      <a:lnTo>
                                        <a:pt x="497" y="2750"/>
                                      </a:lnTo>
                                      <a:lnTo>
                                        <a:pt x="554" y="2829"/>
                                      </a:lnTo>
                                      <a:lnTo>
                                        <a:pt x="614" y="2906"/>
                                      </a:lnTo>
                                      <a:lnTo>
                                        <a:pt x="679" y="2978"/>
                                      </a:lnTo>
                                      <a:lnTo>
                                        <a:pt x="748" y="3046"/>
                                      </a:lnTo>
                                      <a:lnTo>
                                        <a:pt x="822" y="3110"/>
                                      </a:lnTo>
                                      <a:lnTo>
                                        <a:pt x="899" y="3169"/>
                                      </a:lnTo>
                                      <a:lnTo>
                                        <a:pt x="980" y="3225"/>
                                      </a:lnTo>
                                      <a:lnTo>
                                        <a:pt x="1064" y="3275"/>
                                      </a:lnTo>
                                      <a:lnTo>
                                        <a:pt x="1151" y="3321"/>
                                      </a:lnTo>
                                      <a:lnTo>
                                        <a:pt x="1241" y="3361"/>
                                      </a:lnTo>
                                      <a:lnTo>
                                        <a:pt x="1189" y="3292"/>
                                      </a:lnTo>
                                      <a:lnTo>
                                        <a:pt x="1140" y="3219"/>
                                      </a:lnTo>
                                      <a:lnTo>
                                        <a:pt x="1095" y="3141"/>
                                      </a:lnTo>
                                      <a:lnTo>
                                        <a:pt x="1052" y="3058"/>
                                      </a:lnTo>
                                      <a:lnTo>
                                        <a:pt x="1013" y="2971"/>
                                      </a:lnTo>
                                      <a:lnTo>
                                        <a:pt x="976" y="2881"/>
                                      </a:lnTo>
                                      <a:lnTo>
                                        <a:pt x="943" y="2784"/>
                                      </a:lnTo>
                                      <a:lnTo>
                                        <a:pt x="913" y="2684"/>
                                      </a:lnTo>
                                      <a:lnTo>
                                        <a:pt x="886" y="2581"/>
                                      </a:lnTo>
                                      <a:lnTo>
                                        <a:pt x="401" y="2581"/>
                                      </a:lnTo>
                                      <a:close/>
                                      <a:moveTo>
                                        <a:pt x="2879" y="1341"/>
                                      </a:moveTo>
                                      <a:lnTo>
                                        <a:pt x="2897" y="1469"/>
                                      </a:lnTo>
                                      <a:lnTo>
                                        <a:pt x="2908" y="1597"/>
                                      </a:lnTo>
                                      <a:lnTo>
                                        <a:pt x="2916" y="1725"/>
                                      </a:lnTo>
                                      <a:lnTo>
                                        <a:pt x="2919" y="1851"/>
                                      </a:lnTo>
                                      <a:lnTo>
                                        <a:pt x="2916" y="1976"/>
                                      </a:lnTo>
                                      <a:lnTo>
                                        <a:pt x="2908" y="2102"/>
                                      </a:lnTo>
                                      <a:lnTo>
                                        <a:pt x="2897" y="2229"/>
                                      </a:lnTo>
                                      <a:lnTo>
                                        <a:pt x="2879" y="2358"/>
                                      </a:lnTo>
                                      <a:lnTo>
                                        <a:pt x="3417" y="2358"/>
                                      </a:lnTo>
                                      <a:lnTo>
                                        <a:pt x="3446" y="2259"/>
                                      </a:lnTo>
                                      <a:lnTo>
                                        <a:pt x="3468" y="2158"/>
                                      </a:lnTo>
                                      <a:lnTo>
                                        <a:pt x="3484" y="2057"/>
                                      </a:lnTo>
                                      <a:lnTo>
                                        <a:pt x="3493" y="1954"/>
                                      </a:lnTo>
                                      <a:lnTo>
                                        <a:pt x="3496" y="1851"/>
                                      </a:lnTo>
                                      <a:lnTo>
                                        <a:pt x="3493" y="1746"/>
                                      </a:lnTo>
                                      <a:lnTo>
                                        <a:pt x="3483" y="1642"/>
                                      </a:lnTo>
                                      <a:lnTo>
                                        <a:pt x="3465" y="1540"/>
                                      </a:lnTo>
                                      <a:lnTo>
                                        <a:pt x="3442" y="1439"/>
                                      </a:lnTo>
                                      <a:lnTo>
                                        <a:pt x="3412" y="1341"/>
                                      </a:lnTo>
                                      <a:lnTo>
                                        <a:pt x="2879" y="1341"/>
                                      </a:lnTo>
                                      <a:close/>
                                      <a:moveTo>
                                        <a:pt x="1976" y="1341"/>
                                      </a:moveTo>
                                      <a:lnTo>
                                        <a:pt x="1976" y="2358"/>
                                      </a:lnTo>
                                      <a:lnTo>
                                        <a:pt x="2651" y="2358"/>
                                      </a:lnTo>
                                      <a:lnTo>
                                        <a:pt x="2666" y="2251"/>
                                      </a:lnTo>
                                      <a:lnTo>
                                        <a:pt x="2677" y="2147"/>
                                      </a:lnTo>
                                      <a:lnTo>
                                        <a:pt x="2686" y="2046"/>
                                      </a:lnTo>
                                      <a:lnTo>
                                        <a:pt x="2691" y="1947"/>
                                      </a:lnTo>
                                      <a:lnTo>
                                        <a:pt x="2692" y="1851"/>
                                      </a:lnTo>
                                      <a:lnTo>
                                        <a:pt x="2689" y="1724"/>
                                      </a:lnTo>
                                      <a:lnTo>
                                        <a:pt x="2681" y="1596"/>
                                      </a:lnTo>
                                      <a:lnTo>
                                        <a:pt x="2668" y="1468"/>
                                      </a:lnTo>
                                      <a:lnTo>
                                        <a:pt x="2647" y="1341"/>
                                      </a:lnTo>
                                      <a:lnTo>
                                        <a:pt x="1976" y="1341"/>
                                      </a:lnTo>
                                      <a:close/>
                                      <a:moveTo>
                                        <a:pt x="1074" y="1341"/>
                                      </a:moveTo>
                                      <a:lnTo>
                                        <a:pt x="1055" y="1468"/>
                                      </a:lnTo>
                                      <a:lnTo>
                                        <a:pt x="1041" y="1596"/>
                                      </a:lnTo>
                                      <a:lnTo>
                                        <a:pt x="1032" y="1724"/>
                                      </a:lnTo>
                                      <a:lnTo>
                                        <a:pt x="1029" y="1851"/>
                                      </a:lnTo>
                                      <a:lnTo>
                                        <a:pt x="1030" y="1947"/>
                                      </a:lnTo>
                                      <a:lnTo>
                                        <a:pt x="1036" y="2046"/>
                                      </a:lnTo>
                                      <a:lnTo>
                                        <a:pt x="1044" y="2147"/>
                                      </a:lnTo>
                                      <a:lnTo>
                                        <a:pt x="1056" y="2251"/>
                                      </a:lnTo>
                                      <a:lnTo>
                                        <a:pt x="1071" y="2358"/>
                                      </a:lnTo>
                                      <a:lnTo>
                                        <a:pt x="1745" y="2358"/>
                                      </a:lnTo>
                                      <a:lnTo>
                                        <a:pt x="1745" y="1341"/>
                                      </a:lnTo>
                                      <a:lnTo>
                                        <a:pt x="1074" y="1341"/>
                                      </a:lnTo>
                                      <a:close/>
                                      <a:moveTo>
                                        <a:pt x="309" y="1341"/>
                                      </a:moveTo>
                                      <a:lnTo>
                                        <a:pt x="279" y="1439"/>
                                      </a:lnTo>
                                      <a:lnTo>
                                        <a:pt x="256" y="1540"/>
                                      </a:lnTo>
                                      <a:lnTo>
                                        <a:pt x="239" y="1642"/>
                                      </a:lnTo>
                                      <a:lnTo>
                                        <a:pt x="229" y="1746"/>
                                      </a:lnTo>
                                      <a:lnTo>
                                        <a:pt x="226" y="1851"/>
                                      </a:lnTo>
                                      <a:lnTo>
                                        <a:pt x="229" y="1954"/>
                                      </a:lnTo>
                                      <a:lnTo>
                                        <a:pt x="238" y="2057"/>
                                      </a:lnTo>
                                      <a:lnTo>
                                        <a:pt x="254" y="2158"/>
                                      </a:lnTo>
                                      <a:lnTo>
                                        <a:pt x="276" y="2259"/>
                                      </a:lnTo>
                                      <a:lnTo>
                                        <a:pt x="305" y="2358"/>
                                      </a:lnTo>
                                      <a:lnTo>
                                        <a:pt x="842" y="2358"/>
                                      </a:lnTo>
                                      <a:lnTo>
                                        <a:pt x="825" y="2229"/>
                                      </a:lnTo>
                                      <a:lnTo>
                                        <a:pt x="813" y="2102"/>
                                      </a:lnTo>
                                      <a:lnTo>
                                        <a:pt x="806" y="1976"/>
                                      </a:lnTo>
                                      <a:lnTo>
                                        <a:pt x="804" y="1851"/>
                                      </a:lnTo>
                                      <a:lnTo>
                                        <a:pt x="806" y="1725"/>
                                      </a:lnTo>
                                      <a:lnTo>
                                        <a:pt x="813" y="1597"/>
                                      </a:lnTo>
                                      <a:lnTo>
                                        <a:pt x="825" y="1469"/>
                                      </a:lnTo>
                                      <a:lnTo>
                                        <a:pt x="842" y="1341"/>
                                      </a:lnTo>
                                      <a:lnTo>
                                        <a:pt x="309" y="1341"/>
                                      </a:lnTo>
                                      <a:close/>
                                      <a:moveTo>
                                        <a:pt x="2481" y="345"/>
                                      </a:moveTo>
                                      <a:lnTo>
                                        <a:pt x="2539" y="423"/>
                                      </a:lnTo>
                                      <a:lnTo>
                                        <a:pt x="2593" y="507"/>
                                      </a:lnTo>
                                      <a:lnTo>
                                        <a:pt x="2643" y="596"/>
                                      </a:lnTo>
                                      <a:lnTo>
                                        <a:pt x="2689" y="690"/>
                                      </a:lnTo>
                                      <a:lnTo>
                                        <a:pt x="2732" y="789"/>
                                      </a:lnTo>
                                      <a:lnTo>
                                        <a:pt x="2770" y="893"/>
                                      </a:lnTo>
                                      <a:lnTo>
                                        <a:pt x="2805" y="1003"/>
                                      </a:lnTo>
                                      <a:lnTo>
                                        <a:pt x="2834" y="1117"/>
                                      </a:lnTo>
                                      <a:lnTo>
                                        <a:pt x="3321" y="1117"/>
                                      </a:lnTo>
                                      <a:lnTo>
                                        <a:pt x="3274" y="1032"/>
                                      </a:lnTo>
                                      <a:lnTo>
                                        <a:pt x="3221" y="950"/>
                                      </a:lnTo>
                                      <a:lnTo>
                                        <a:pt x="3165" y="872"/>
                                      </a:lnTo>
                                      <a:lnTo>
                                        <a:pt x="3104" y="796"/>
                                      </a:lnTo>
                                      <a:lnTo>
                                        <a:pt x="3038" y="725"/>
                                      </a:lnTo>
                                      <a:lnTo>
                                        <a:pt x="2969" y="657"/>
                                      </a:lnTo>
                                      <a:lnTo>
                                        <a:pt x="2895" y="593"/>
                                      </a:lnTo>
                                      <a:lnTo>
                                        <a:pt x="2818" y="534"/>
                                      </a:lnTo>
                                      <a:lnTo>
                                        <a:pt x="2739" y="479"/>
                                      </a:lnTo>
                                      <a:lnTo>
                                        <a:pt x="2655" y="430"/>
                                      </a:lnTo>
                                      <a:lnTo>
                                        <a:pt x="2570" y="384"/>
                                      </a:lnTo>
                                      <a:lnTo>
                                        <a:pt x="2481" y="345"/>
                                      </a:lnTo>
                                      <a:close/>
                                      <a:moveTo>
                                        <a:pt x="1241" y="345"/>
                                      </a:moveTo>
                                      <a:lnTo>
                                        <a:pt x="1152" y="384"/>
                                      </a:lnTo>
                                      <a:lnTo>
                                        <a:pt x="1066" y="430"/>
                                      </a:lnTo>
                                      <a:lnTo>
                                        <a:pt x="983" y="479"/>
                                      </a:lnTo>
                                      <a:lnTo>
                                        <a:pt x="903" y="534"/>
                                      </a:lnTo>
                                      <a:lnTo>
                                        <a:pt x="827" y="593"/>
                                      </a:lnTo>
                                      <a:lnTo>
                                        <a:pt x="753" y="657"/>
                                      </a:lnTo>
                                      <a:lnTo>
                                        <a:pt x="684" y="725"/>
                                      </a:lnTo>
                                      <a:lnTo>
                                        <a:pt x="618" y="796"/>
                                      </a:lnTo>
                                      <a:lnTo>
                                        <a:pt x="557" y="872"/>
                                      </a:lnTo>
                                      <a:lnTo>
                                        <a:pt x="500" y="950"/>
                                      </a:lnTo>
                                      <a:lnTo>
                                        <a:pt x="448" y="1032"/>
                                      </a:lnTo>
                                      <a:lnTo>
                                        <a:pt x="401" y="1117"/>
                                      </a:lnTo>
                                      <a:lnTo>
                                        <a:pt x="886" y="1117"/>
                                      </a:lnTo>
                                      <a:lnTo>
                                        <a:pt x="918" y="1003"/>
                                      </a:lnTo>
                                      <a:lnTo>
                                        <a:pt x="951" y="893"/>
                                      </a:lnTo>
                                      <a:lnTo>
                                        <a:pt x="990" y="789"/>
                                      </a:lnTo>
                                      <a:lnTo>
                                        <a:pt x="1032" y="690"/>
                                      </a:lnTo>
                                      <a:lnTo>
                                        <a:pt x="1078" y="596"/>
                                      </a:lnTo>
                                      <a:lnTo>
                                        <a:pt x="1128" y="507"/>
                                      </a:lnTo>
                                      <a:lnTo>
                                        <a:pt x="1182" y="423"/>
                                      </a:lnTo>
                                      <a:lnTo>
                                        <a:pt x="1241" y="345"/>
                                      </a:lnTo>
                                      <a:close/>
                                      <a:moveTo>
                                        <a:pt x="1976" y="243"/>
                                      </a:moveTo>
                                      <a:lnTo>
                                        <a:pt x="1976" y="1117"/>
                                      </a:lnTo>
                                      <a:lnTo>
                                        <a:pt x="2601" y="1117"/>
                                      </a:lnTo>
                                      <a:lnTo>
                                        <a:pt x="2572" y="1021"/>
                                      </a:lnTo>
                                      <a:lnTo>
                                        <a:pt x="2541" y="929"/>
                                      </a:lnTo>
                                      <a:lnTo>
                                        <a:pt x="2506" y="841"/>
                                      </a:lnTo>
                                      <a:lnTo>
                                        <a:pt x="2470" y="757"/>
                                      </a:lnTo>
                                      <a:lnTo>
                                        <a:pt x="2429" y="679"/>
                                      </a:lnTo>
                                      <a:lnTo>
                                        <a:pt x="2387" y="604"/>
                                      </a:lnTo>
                                      <a:lnTo>
                                        <a:pt x="2341" y="536"/>
                                      </a:lnTo>
                                      <a:lnTo>
                                        <a:pt x="2291" y="471"/>
                                      </a:lnTo>
                                      <a:lnTo>
                                        <a:pt x="2242" y="415"/>
                                      </a:lnTo>
                                      <a:lnTo>
                                        <a:pt x="2191" y="366"/>
                                      </a:lnTo>
                                      <a:lnTo>
                                        <a:pt x="2139" y="325"/>
                                      </a:lnTo>
                                      <a:lnTo>
                                        <a:pt x="2086" y="290"/>
                                      </a:lnTo>
                                      <a:lnTo>
                                        <a:pt x="2032" y="263"/>
                                      </a:lnTo>
                                      <a:lnTo>
                                        <a:pt x="1976" y="243"/>
                                      </a:lnTo>
                                      <a:close/>
                                      <a:moveTo>
                                        <a:pt x="1745" y="243"/>
                                      </a:moveTo>
                                      <a:lnTo>
                                        <a:pt x="1690" y="263"/>
                                      </a:lnTo>
                                      <a:lnTo>
                                        <a:pt x="1636" y="290"/>
                                      </a:lnTo>
                                      <a:lnTo>
                                        <a:pt x="1582" y="325"/>
                                      </a:lnTo>
                                      <a:lnTo>
                                        <a:pt x="1530" y="366"/>
                                      </a:lnTo>
                                      <a:lnTo>
                                        <a:pt x="1479" y="415"/>
                                      </a:lnTo>
                                      <a:lnTo>
                                        <a:pt x="1430" y="471"/>
                                      </a:lnTo>
                                      <a:lnTo>
                                        <a:pt x="1382" y="536"/>
                                      </a:lnTo>
                                      <a:lnTo>
                                        <a:pt x="1335" y="604"/>
                                      </a:lnTo>
                                      <a:lnTo>
                                        <a:pt x="1292" y="679"/>
                                      </a:lnTo>
                                      <a:lnTo>
                                        <a:pt x="1251" y="757"/>
                                      </a:lnTo>
                                      <a:lnTo>
                                        <a:pt x="1215" y="841"/>
                                      </a:lnTo>
                                      <a:lnTo>
                                        <a:pt x="1181" y="928"/>
                                      </a:lnTo>
                                      <a:lnTo>
                                        <a:pt x="1149" y="1021"/>
                                      </a:lnTo>
                                      <a:lnTo>
                                        <a:pt x="1121" y="1117"/>
                                      </a:lnTo>
                                      <a:lnTo>
                                        <a:pt x="1745" y="1117"/>
                                      </a:lnTo>
                                      <a:lnTo>
                                        <a:pt x="1745" y="243"/>
                                      </a:lnTo>
                                      <a:close/>
                                      <a:moveTo>
                                        <a:pt x="1859" y="0"/>
                                      </a:moveTo>
                                      <a:lnTo>
                                        <a:pt x="1968" y="4"/>
                                      </a:lnTo>
                                      <a:lnTo>
                                        <a:pt x="2073" y="13"/>
                                      </a:lnTo>
                                      <a:lnTo>
                                        <a:pt x="2177" y="28"/>
                                      </a:lnTo>
                                      <a:lnTo>
                                        <a:pt x="2281" y="49"/>
                                      </a:lnTo>
                                      <a:lnTo>
                                        <a:pt x="2382" y="76"/>
                                      </a:lnTo>
                                      <a:lnTo>
                                        <a:pt x="2483" y="109"/>
                                      </a:lnTo>
                                      <a:lnTo>
                                        <a:pt x="2582" y="148"/>
                                      </a:lnTo>
                                      <a:lnTo>
                                        <a:pt x="2679" y="193"/>
                                      </a:lnTo>
                                      <a:lnTo>
                                        <a:pt x="2772" y="241"/>
                                      </a:lnTo>
                                      <a:lnTo>
                                        <a:pt x="2861" y="292"/>
                                      </a:lnTo>
                                      <a:lnTo>
                                        <a:pt x="2946" y="350"/>
                                      </a:lnTo>
                                      <a:lnTo>
                                        <a:pt x="3028" y="409"/>
                                      </a:lnTo>
                                      <a:lnTo>
                                        <a:pt x="3104" y="474"/>
                                      </a:lnTo>
                                      <a:lnTo>
                                        <a:pt x="3178" y="542"/>
                                      </a:lnTo>
                                      <a:lnTo>
                                        <a:pt x="3247" y="615"/>
                                      </a:lnTo>
                                      <a:lnTo>
                                        <a:pt x="3311" y="692"/>
                                      </a:lnTo>
                                      <a:lnTo>
                                        <a:pt x="3372" y="772"/>
                                      </a:lnTo>
                                      <a:lnTo>
                                        <a:pt x="3429" y="855"/>
                                      </a:lnTo>
                                      <a:lnTo>
                                        <a:pt x="3482" y="944"/>
                                      </a:lnTo>
                                      <a:lnTo>
                                        <a:pt x="3530" y="1036"/>
                                      </a:lnTo>
                                      <a:lnTo>
                                        <a:pt x="3574" y="1132"/>
                                      </a:lnTo>
                                      <a:lnTo>
                                        <a:pt x="3613" y="1230"/>
                                      </a:lnTo>
                                      <a:lnTo>
                                        <a:pt x="3646" y="1330"/>
                                      </a:lnTo>
                                      <a:lnTo>
                                        <a:pt x="3674" y="1432"/>
                                      </a:lnTo>
                                      <a:lnTo>
                                        <a:pt x="3694" y="1534"/>
                                      </a:lnTo>
                                      <a:lnTo>
                                        <a:pt x="3709" y="1639"/>
                                      </a:lnTo>
                                      <a:lnTo>
                                        <a:pt x="3719" y="1744"/>
                                      </a:lnTo>
                                      <a:lnTo>
                                        <a:pt x="3722" y="1851"/>
                                      </a:lnTo>
                                      <a:lnTo>
                                        <a:pt x="3719" y="1959"/>
                                      </a:lnTo>
                                      <a:lnTo>
                                        <a:pt x="3709" y="2064"/>
                                      </a:lnTo>
                                      <a:lnTo>
                                        <a:pt x="3694" y="2168"/>
                                      </a:lnTo>
                                      <a:lnTo>
                                        <a:pt x="3674" y="2272"/>
                                      </a:lnTo>
                                      <a:lnTo>
                                        <a:pt x="3646" y="2374"/>
                                      </a:lnTo>
                                      <a:lnTo>
                                        <a:pt x="3613" y="2473"/>
                                      </a:lnTo>
                                      <a:lnTo>
                                        <a:pt x="3574" y="2573"/>
                                      </a:lnTo>
                                      <a:lnTo>
                                        <a:pt x="3530" y="2668"/>
                                      </a:lnTo>
                                      <a:lnTo>
                                        <a:pt x="3482" y="2760"/>
                                      </a:lnTo>
                                      <a:lnTo>
                                        <a:pt x="3429" y="2848"/>
                                      </a:lnTo>
                                      <a:lnTo>
                                        <a:pt x="3372" y="2933"/>
                                      </a:lnTo>
                                      <a:lnTo>
                                        <a:pt x="3311" y="3014"/>
                                      </a:lnTo>
                                      <a:lnTo>
                                        <a:pt x="3247" y="3090"/>
                                      </a:lnTo>
                                      <a:lnTo>
                                        <a:pt x="3178" y="3163"/>
                                      </a:lnTo>
                                      <a:lnTo>
                                        <a:pt x="3104" y="3231"/>
                                      </a:lnTo>
                                      <a:lnTo>
                                        <a:pt x="3028" y="3296"/>
                                      </a:lnTo>
                                      <a:lnTo>
                                        <a:pt x="2946" y="3356"/>
                                      </a:lnTo>
                                      <a:lnTo>
                                        <a:pt x="2861" y="3414"/>
                                      </a:lnTo>
                                      <a:lnTo>
                                        <a:pt x="2772" y="3465"/>
                                      </a:lnTo>
                                      <a:lnTo>
                                        <a:pt x="2679" y="3513"/>
                                      </a:lnTo>
                                      <a:lnTo>
                                        <a:pt x="2582" y="3558"/>
                                      </a:lnTo>
                                      <a:lnTo>
                                        <a:pt x="2483" y="3597"/>
                                      </a:lnTo>
                                      <a:lnTo>
                                        <a:pt x="2382" y="3630"/>
                                      </a:lnTo>
                                      <a:lnTo>
                                        <a:pt x="2281" y="3657"/>
                                      </a:lnTo>
                                      <a:lnTo>
                                        <a:pt x="2177" y="3679"/>
                                      </a:lnTo>
                                      <a:lnTo>
                                        <a:pt x="2073" y="3693"/>
                                      </a:lnTo>
                                      <a:lnTo>
                                        <a:pt x="1968" y="3703"/>
                                      </a:lnTo>
                                      <a:lnTo>
                                        <a:pt x="1859" y="3706"/>
                                      </a:lnTo>
                                      <a:lnTo>
                                        <a:pt x="1752" y="3703"/>
                                      </a:lnTo>
                                      <a:lnTo>
                                        <a:pt x="1646" y="3693"/>
                                      </a:lnTo>
                                      <a:lnTo>
                                        <a:pt x="1542" y="3679"/>
                                      </a:lnTo>
                                      <a:lnTo>
                                        <a:pt x="1439" y="3658"/>
                                      </a:lnTo>
                                      <a:lnTo>
                                        <a:pt x="1337" y="3630"/>
                                      </a:lnTo>
                                      <a:lnTo>
                                        <a:pt x="1236" y="3597"/>
                                      </a:lnTo>
                                      <a:lnTo>
                                        <a:pt x="1137" y="3558"/>
                                      </a:lnTo>
                                      <a:lnTo>
                                        <a:pt x="1041" y="3515"/>
                                      </a:lnTo>
                                      <a:lnTo>
                                        <a:pt x="949" y="3465"/>
                                      </a:lnTo>
                                      <a:lnTo>
                                        <a:pt x="860" y="3414"/>
                                      </a:lnTo>
                                      <a:lnTo>
                                        <a:pt x="775" y="3358"/>
                                      </a:lnTo>
                                      <a:lnTo>
                                        <a:pt x="694" y="3297"/>
                                      </a:lnTo>
                                      <a:lnTo>
                                        <a:pt x="617" y="3231"/>
                                      </a:lnTo>
                                      <a:lnTo>
                                        <a:pt x="543" y="3164"/>
                                      </a:lnTo>
                                      <a:lnTo>
                                        <a:pt x="474" y="3090"/>
                                      </a:lnTo>
                                      <a:lnTo>
                                        <a:pt x="410" y="3014"/>
                                      </a:lnTo>
                                      <a:lnTo>
                                        <a:pt x="349" y="2933"/>
                                      </a:lnTo>
                                      <a:lnTo>
                                        <a:pt x="291" y="2850"/>
                                      </a:lnTo>
                                      <a:lnTo>
                                        <a:pt x="238" y="2761"/>
                                      </a:lnTo>
                                      <a:lnTo>
                                        <a:pt x="190" y="2668"/>
                                      </a:lnTo>
                                      <a:lnTo>
                                        <a:pt x="146" y="2573"/>
                                      </a:lnTo>
                                      <a:lnTo>
                                        <a:pt x="107" y="2473"/>
                                      </a:lnTo>
                                      <a:lnTo>
                                        <a:pt x="74" y="2374"/>
                                      </a:lnTo>
                                      <a:lnTo>
                                        <a:pt x="47" y="2272"/>
                                      </a:lnTo>
                                      <a:lnTo>
                                        <a:pt x="26" y="2168"/>
                                      </a:lnTo>
                                      <a:lnTo>
                                        <a:pt x="12" y="2064"/>
                                      </a:lnTo>
                                      <a:lnTo>
                                        <a:pt x="2" y="1959"/>
                                      </a:lnTo>
                                      <a:lnTo>
                                        <a:pt x="0" y="1851"/>
                                      </a:lnTo>
                                      <a:lnTo>
                                        <a:pt x="2" y="1744"/>
                                      </a:lnTo>
                                      <a:lnTo>
                                        <a:pt x="12" y="1639"/>
                                      </a:lnTo>
                                      <a:lnTo>
                                        <a:pt x="26" y="1534"/>
                                      </a:lnTo>
                                      <a:lnTo>
                                        <a:pt x="47" y="1431"/>
                                      </a:lnTo>
                                      <a:lnTo>
                                        <a:pt x="74" y="1330"/>
                                      </a:lnTo>
                                      <a:lnTo>
                                        <a:pt x="107" y="1230"/>
                                      </a:lnTo>
                                      <a:lnTo>
                                        <a:pt x="146" y="1132"/>
                                      </a:lnTo>
                                      <a:lnTo>
                                        <a:pt x="190" y="1036"/>
                                      </a:lnTo>
                                      <a:lnTo>
                                        <a:pt x="238" y="944"/>
                                      </a:lnTo>
                                      <a:lnTo>
                                        <a:pt x="291" y="855"/>
                                      </a:lnTo>
                                      <a:lnTo>
                                        <a:pt x="349" y="772"/>
                                      </a:lnTo>
                                      <a:lnTo>
                                        <a:pt x="410" y="690"/>
                                      </a:lnTo>
                                      <a:lnTo>
                                        <a:pt x="474" y="615"/>
                                      </a:lnTo>
                                      <a:lnTo>
                                        <a:pt x="543" y="542"/>
                                      </a:lnTo>
                                      <a:lnTo>
                                        <a:pt x="617" y="474"/>
                                      </a:lnTo>
                                      <a:lnTo>
                                        <a:pt x="694" y="409"/>
                                      </a:lnTo>
                                      <a:lnTo>
                                        <a:pt x="775" y="349"/>
                                      </a:lnTo>
                                      <a:lnTo>
                                        <a:pt x="860" y="292"/>
                                      </a:lnTo>
                                      <a:lnTo>
                                        <a:pt x="949" y="241"/>
                                      </a:lnTo>
                                      <a:lnTo>
                                        <a:pt x="1041" y="193"/>
                                      </a:lnTo>
                                      <a:lnTo>
                                        <a:pt x="1137" y="148"/>
                                      </a:lnTo>
                                      <a:lnTo>
                                        <a:pt x="1236" y="109"/>
                                      </a:lnTo>
                                      <a:lnTo>
                                        <a:pt x="1337" y="76"/>
                                      </a:lnTo>
                                      <a:lnTo>
                                        <a:pt x="1439" y="49"/>
                                      </a:lnTo>
                                      <a:lnTo>
                                        <a:pt x="1542" y="28"/>
                                      </a:lnTo>
                                      <a:lnTo>
                                        <a:pt x="1646" y="13"/>
                                      </a:lnTo>
                                      <a:lnTo>
                                        <a:pt x="1752" y="4"/>
                                      </a:lnTo>
                                      <a:lnTo>
                                        <a:pt x="18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FCA1165" id="Group 20" o:spid="_x0000_s1026" style="width:39.6pt;height:38.5pt;mso-position-horizontal-relative:char;mso-position-vertical-relative:line" coordsize="502920,48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">
                      <v:oval id="Ellipse 21" o:spid="_x0000_s1027" style="position:absolute;width:502920;height:488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" fillcolor="#e90649" stroked="f" strokeweight="1pt">
                        <v:stroke joinstyle="miter"/>
                      </v:oval>
                      <v:shape id="Freeform 14" o:spid="_x0000_s1028" style="position:absolute;left:95885;top:88899;width:311150;height:311150;visibility:visible;mso-wrap-style:square;v-text-anchor:top" coordsize="3722,3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" path="m2834,2581r-26,103l2778,2784r-33,97l2709,2971r-39,87l2627,3141r-46,78l2533,3292r-52,69l2571,3321r87,-46l2742,3225r81,-56l2900,3110r74,-64l3043,2978r64,-72l3168,2829r57,-79l3275,2667r46,-86l2834,2581xm1976,2581r,882l2025,3446r48,-22l2122,3395r46,-33l2213,3322r44,-45l2300,3226r42,-58l2388,3098r44,-74l2471,2944r38,-84l2542,2772r31,-93l2601,2581r-625,xm1121,2581r27,98l1178,2772r33,88l1248,2945r40,79l1331,3098r46,70l1426,3233r50,57l1528,3339r53,41l1635,3415r55,27l1745,3463r,-882l1121,2581xm401,2581r46,86l497,2750r57,79l614,2906r65,72l748,3046r74,64l899,3169r81,56l1064,3275r87,46l1241,3361r-52,-69l1140,3219r-45,-78l1052,3058r-39,-87l976,2881r-33,-97l913,2684,886,2581r-485,xm2879,1341r18,128l2908,1597r8,128l2919,1851r-3,125l2908,2102r-11,127l2879,2358r538,l3446,2259r22,-101l3484,2057r9,-103l3496,1851r-3,-105l3483,1642r-18,-102l3442,1439r-30,-98l2879,1341xm1976,1341r,1017l2651,2358r15,-107l2677,2147r9,-101l2691,1947r1,-96l2689,1724r-8,-128l2668,1468r-21,-127l1976,1341xm1074,1341r-19,127l1041,1596r-9,128l1029,1851r1,96l1036,2046r8,101l1056,2251r15,107l1745,2358r,-1017l1074,1341xm309,1341r-30,98l256,1540r-17,102l229,1746r-3,105l229,1954r9,103l254,2158r22,101l305,2358r537,l825,2229,813,2102r-7,-126l804,1851r2,-126l813,1597r12,-128l842,1341r-533,xm2481,345r58,78l2593,507r50,89l2689,690r43,99l2770,893r35,110l2834,1117r487,l3274,1032r-53,-82l3165,872r-61,-76l3038,725r-69,-68l2895,593r-77,-59l2739,479r-84,-49l2570,384r-89,-39xm1241,345r-89,39l1066,430r-83,49l903,534r-76,59l753,657r-69,68l618,796r-61,76l500,950r-52,82l401,1117r485,l918,1003,951,893,990,789r42,-99l1078,596r50,-89l1182,423r59,-78xm1976,243r,874l2601,1117r-29,-96l2541,929r-35,-88l2470,757r-41,-78l2387,604r-46,-68l2291,471r-49,-56l2191,366r-52,-41l2086,290r-54,-27l1976,243xm1745,243r-55,20l1636,290r-54,35l1530,366r-51,49l1430,471r-48,65l1335,604r-43,75l1251,757r-36,84l1181,928r-32,93l1121,1117r624,l1745,243xm1859,r109,4l2073,13r104,15l2281,49r101,27l2483,109r99,39l2679,193r93,48l2861,292r85,58l3028,409r76,65l3178,542r69,73l3311,692r61,80l3429,855r53,89l3530,1036r44,96l3613,1230r33,100l3674,1432r20,102l3709,1639r10,105l3722,1851r-3,108l3709,2064r-15,104l3674,2272r-28,102l3613,2473r-39,100l3530,2668r-48,92l3429,2848r-57,85l3311,3014r-64,76l3178,3163r-74,68l3028,3296r-82,60l2861,3414r-89,51l2679,3513r-97,45l2483,3597r-101,33l2281,3657r-104,22l2073,3693r-105,10l1859,3706r-107,-3l1646,3693r-104,-14l1439,3658r-102,-28l1236,3597r-99,-39l1041,3515r-92,-50l860,3414r-85,-56l694,3297r-77,-66l543,3164r-69,-74l410,3014r-61,-81l291,2850r-53,-89l190,2668r-44,-95l107,2473,74,2374,47,2272,26,2168,12,2064,2,1959,,1851,2,1744,12,1639,26,1534,47,1431,74,1330r33,-100l146,1132r44,-96l238,944r53,-89l349,772r61,-82l474,615r69,-73l617,474r77,-65l775,349r85,-57l949,241r92,-48l1137,148r99,-39l1337,76,1439,49,1542,28,1646,13,1752,4,1859,xe" fillcolor="#f1f1f2" stroked="f" strokeweight="0">
                        <v:path arrowok="t" o:connecttype="custom" o:connectlocs="223205,256745;222202,274964;259738,243983;165189,216697;185001,278910;206569,247174;93713,216697;111268,260103;136682,286718;37368,223917;68717,261111;99397,276391;78832,233740;243102,134082;240677,197974;292257,155407;240677,112588;224543,171779;221283,112588;86022,155407;145878,197974;19980,137860;23073,189662;67212,155407;207405,28966;231565,74975;264586,73212;228974,40216;89115,36102;51663,66831;76743,84210;98812,35514;212421,77997;191522,39544;165189,20402;123641,34843;101571,70609;155408,0;207573,9151;253133,34339;286656,71784;307137,120228;310063,173290;295099,224001;265673,265561;223958,294946;173298,310059;120297,307120;71894,286634;34275,253051;8945,207629;0,155407;8945,103269;34275,57931;71894,24516;120297,4114" o:connectangles="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gridSpan w:val="2"/>
            <w:tcBorders>
              <w:bottom w:val="single" w:sz="8" w:space="0" w:color="E40046"/>
            </w:tcBorders>
            <w:vAlign w:val="bottom"/>
          </w:tcPr>
          <w:p w14:paraId="52EDEA13" w14:textId="58615FEC" w:rsidR="00E36163" w:rsidRDefault="004A4374" w:rsidP="004A4374">
            <w:pPr>
              <w:rPr>
                <w:b/>
                <w:bCs/>
                <w:color w:val="E90649"/>
                <w:spacing w:val="20"/>
                <w:sz w:val="28"/>
                <w:szCs w:val="28"/>
              </w:rPr>
            </w:pPr>
            <w:r>
              <w:rPr>
                <w:b/>
                <w:bCs/>
                <w:color w:val="E90649"/>
                <w:spacing w:val="20"/>
                <w:sz w:val="28"/>
                <w:szCs w:val="28"/>
              </w:rPr>
              <w:t>NIVEAUX DE LANGUE</w:t>
            </w:r>
          </w:p>
          <w:p w14:paraId="21C7A3A0" w14:textId="5C296868" w:rsidR="004A4374" w:rsidRDefault="004A4374" w:rsidP="004A4374"/>
        </w:tc>
      </w:tr>
      <w:tr w:rsidR="00130B2B" w14:paraId="3482A5D6" w14:textId="77777777" w:rsidTr="001B3E22">
        <w:trPr>
          <w:trHeight w:val="944"/>
        </w:trPr>
        <w:tc>
          <w:tcPr>
            <w:tcW w:w="1120" w:type="dxa"/>
          </w:tcPr>
          <w:p w14:paraId="52D64EF1" w14:textId="77777777" w:rsidR="00130B2B" w:rsidRPr="00980B0F" w:rsidRDefault="00130B2B" w:rsidP="004A4374">
            <w:pPr>
              <w:rPr>
                <w:noProof/>
              </w:rPr>
            </w:pPr>
          </w:p>
        </w:tc>
        <w:tc>
          <w:tcPr>
            <w:tcW w:w="8965" w:type="dxa"/>
            <w:gridSpan w:val="2"/>
            <w:tcBorders>
              <w:top w:val="single" w:sz="8" w:space="0" w:color="E40046"/>
            </w:tcBorders>
            <w:vAlign w:val="bottom"/>
          </w:tcPr>
          <w:p w14:paraId="029F4E11" w14:textId="57490E07" w:rsidR="00130B2B" w:rsidRPr="004B54D7" w:rsidRDefault="00427614" w:rsidP="004B54D7">
            <w:pPr>
              <w:pStyle w:val="Paragraphedeliste"/>
              <w:numPr>
                <w:ilvl w:val="0"/>
                <w:numId w:val="5"/>
              </w:numPr>
              <w:spacing w:line="480" w:lineRule="auto"/>
              <w:rPr>
                <w:rFonts w:ascii="Century Gothic" w:hAnsi="Century Gothic"/>
                <w:b/>
                <w:caps/>
                <w:color w:val="767A7D"/>
                <w:sz w:val="20"/>
              </w:rPr>
            </w:pPr>
            <w:sdt>
              <w:sdtPr>
                <w:rPr>
                  <w:rStyle w:val="TitreCatgorie"/>
                </w:rPr>
                <w:alias w:val="Langue"/>
                <w:tag w:val="Langue"/>
                <w:id w:val="-218446491"/>
                <w:placeholder>
                  <w:docPart w:val="9A87AD1101C244A5BBDA32A2CACC3F66"/>
                </w:placeholder>
              </w:sdtPr>
              <w:sdtEndPr>
                <w:rPr>
                  <w:rStyle w:val="TitreCatgorie"/>
                </w:rPr>
              </w:sdtEndPr>
              <w:sdtContent>
                <w:r w:rsidR="00373663">
                  <w:rPr>
                    <w:rStyle w:val="TitreCatgorie"/>
                  </w:rPr>
                  <w:t>Anglais</w:t>
                </w:r>
              </w:sdtContent>
            </w:sdt>
            <w:r w:rsidR="00EF4F8E" w:rsidRPr="00143922">
              <w:rPr>
                <w:rStyle w:val="TitreCatgorie"/>
              </w:rPr>
              <w:t xml:space="preserve"> : </w:t>
            </w:r>
            <w:sdt>
              <w:sdtPr>
                <w:rPr>
                  <w:rStyle w:val="TitreCatgorie"/>
                </w:rPr>
                <w:alias w:val="Niveau langue"/>
                <w:tag w:val="Niveau langue"/>
                <w:id w:val="651188575"/>
                <w:placeholder>
                  <w:docPart w:val="9A87AD1101C244A5BBDA32A2CACC3F66"/>
                </w:placeholder>
              </w:sdtPr>
              <w:sdtEndPr>
                <w:rPr>
                  <w:rStyle w:val="TitreCatgorie"/>
                </w:rPr>
              </w:sdtEndPr>
              <w:sdtContent>
                <w:r w:rsidR="00373663" w:rsidRPr="003F0B4F">
                  <w:rPr>
                    <w:rStyle w:val="TitreCatgorie"/>
                    <w:b w:val="0"/>
                    <w:color w:val="000000" w:themeColor="text1"/>
                  </w:rPr>
                  <w:t>courant</w:t>
                </w:r>
                <w:r w:rsidR="00230D9B" w:rsidRPr="003F0B4F">
                  <w:rPr>
                    <w:rStyle w:val="TitreCatgorie"/>
                    <w:b w:val="0"/>
                    <w:color w:val="000000" w:themeColor="text1"/>
                  </w:rPr>
                  <w:t>, NIVEAU</w:t>
                </w:r>
                <w:r w:rsidR="00373663" w:rsidRPr="003F0B4F">
                  <w:rPr>
                    <w:rStyle w:val="TitreCatgorie"/>
                    <w:b w:val="0"/>
                    <w:color w:val="000000" w:themeColor="text1"/>
                  </w:rPr>
                  <w:t xml:space="preserve"> C1</w:t>
                </w:r>
              </w:sdtContent>
            </w:sdt>
          </w:p>
        </w:tc>
      </w:tr>
      <w:tr w:rsidR="00371D44" w14:paraId="6A5BA22F" w14:textId="77777777" w:rsidTr="006A79B3">
        <w:trPr>
          <w:trHeight w:val="316"/>
        </w:trPr>
        <w:tc>
          <w:tcPr>
            <w:tcW w:w="1120" w:type="dxa"/>
          </w:tcPr>
          <w:p w14:paraId="0174DC5B" w14:textId="16A9C040" w:rsidR="00371D44" w:rsidRPr="00980B0F" w:rsidRDefault="004B3A52" w:rsidP="004A4374">
            <w:pPr>
              <w:rPr>
                <w:noProof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7" behindDoc="0" locked="0" layoutInCell="1" allowOverlap="1" wp14:anchorId="39C30D17" wp14:editId="05C2A11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17780</wp:posOffset>
                  </wp:positionV>
                  <wp:extent cx="444500" cy="444500"/>
                  <wp:effectExtent l="0" t="0" r="0" b="0"/>
                  <wp:wrapNone/>
                  <wp:docPr id="668762014" name="Graphique 4" descr="Empreinte digita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762014" name="Graphique 668762014" descr="Empreinte digitale avec un remplissage uni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6163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14A47B3" wp14:editId="48EF3697">
                      <wp:extent cx="502920" cy="488950"/>
                      <wp:effectExtent l="0" t="0" r="0" b="6350"/>
                      <wp:docPr id="72091285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906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4ACD1DFF" id="Ellipse 1" o:spid="_x0000_s1026" style="width:39.6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" fillcolor="#e90649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8965" w:type="dxa"/>
            <w:gridSpan w:val="2"/>
            <w:tcBorders>
              <w:bottom w:val="single" w:sz="8" w:space="0" w:color="E40046"/>
            </w:tcBorders>
            <w:vAlign w:val="center"/>
          </w:tcPr>
          <w:p w14:paraId="7B3639FD" w14:textId="09837B28" w:rsidR="00371D44" w:rsidRPr="004B3A52" w:rsidRDefault="006A79B3" w:rsidP="004B3A52">
            <w:pPr>
              <w:rPr>
                <w:rStyle w:val="TitreCatgorie"/>
                <w:rFonts w:asciiTheme="minorHAnsi" w:hAnsiTheme="minorHAnsi"/>
                <w:bCs/>
                <w:caps w:val="0"/>
                <w:color w:val="E90649"/>
                <w:spacing w:val="20"/>
                <w:sz w:val="28"/>
                <w:szCs w:val="28"/>
              </w:rPr>
            </w:pPr>
            <w:r>
              <w:rPr>
                <w:b/>
                <w:bCs/>
                <w:color w:val="E90649"/>
                <w:spacing w:val="20"/>
                <w:sz w:val="28"/>
                <w:szCs w:val="28"/>
              </w:rPr>
              <w:t>Q</w:t>
            </w:r>
            <w:r w:rsidRPr="00255FF4">
              <w:rPr>
                <w:b/>
                <w:bCs/>
                <w:color w:val="E90649"/>
                <w:spacing w:val="20"/>
                <w:sz w:val="28"/>
                <w:szCs w:val="28"/>
              </w:rPr>
              <w:t>UALITÉS</w:t>
            </w:r>
          </w:p>
        </w:tc>
      </w:tr>
      <w:tr w:rsidR="006A79B3" w14:paraId="34E2B4B7" w14:textId="77777777" w:rsidTr="003F0B4F">
        <w:trPr>
          <w:trHeight w:val="316"/>
        </w:trPr>
        <w:tc>
          <w:tcPr>
            <w:tcW w:w="1120" w:type="dxa"/>
          </w:tcPr>
          <w:p w14:paraId="5CC18AA4" w14:textId="77777777" w:rsidR="006A79B3" w:rsidRPr="00980B0F" w:rsidRDefault="006A79B3" w:rsidP="004A4374">
            <w:pPr>
              <w:rPr>
                <w:noProof/>
              </w:rPr>
            </w:pPr>
          </w:p>
        </w:tc>
        <w:tc>
          <w:tcPr>
            <w:tcW w:w="6535" w:type="dxa"/>
            <w:tcBorders>
              <w:top w:val="single" w:sz="8" w:space="0" w:color="E40046"/>
            </w:tcBorders>
            <w:vAlign w:val="bottom"/>
          </w:tcPr>
          <w:p w14:paraId="616DD804" w14:textId="76E77DC7" w:rsidR="00E36163" w:rsidRDefault="00E36163" w:rsidP="006D0A54">
            <w:pPr>
              <w:spacing w:line="480" w:lineRule="auto"/>
              <w:rPr>
                <w:rStyle w:val="TitreCatgorie"/>
              </w:rPr>
            </w:pPr>
          </w:p>
          <w:p w14:paraId="67F15EDD" w14:textId="1B01E7D1" w:rsidR="00BD6E97" w:rsidRDefault="003F0B4F" w:rsidP="003F0B4F">
            <w:pPr>
              <w:pStyle w:val="Paragraphedeliste"/>
              <w:numPr>
                <w:ilvl w:val="0"/>
                <w:numId w:val="12"/>
              </w:numPr>
              <w:spacing w:line="480" w:lineRule="auto"/>
              <w:rPr>
                <w:rStyle w:val="TitreCatgorie"/>
              </w:rPr>
            </w:pPr>
            <w:r>
              <w:rPr>
                <w:rStyle w:val="TitreCatgorie"/>
              </w:rPr>
              <w:t>curiosit</w:t>
            </w:r>
            <w:r>
              <w:rPr>
                <w:rStyle w:val="TitreCatgorie"/>
                <w:lang w:val="en-US"/>
              </w:rPr>
              <w:t>é</w:t>
            </w:r>
            <w:r>
              <w:rPr>
                <w:rStyle w:val="TitreCatgorie"/>
              </w:rPr>
              <w:t>,  adaptabilit</w:t>
            </w:r>
            <w:r>
              <w:rPr>
                <w:rStyle w:val="TitreCatgorie"/>
                <w:lang w:val="en-US"/>
              </w:rPr>
              <w:t>é</w:t>
            </w:r>
            <w:r>
              <w:rPr>
                <w:rStyle w:val="TitreCatgorie"/>
              </w:rPr>
              <w:t>, Dynamisme,  rigueur</w:t>
            </w:r>
          </w:p>
        </w:tc>
        <w:tc>
          <w:tcPr>
            <w:tcW w:w="2430" w:type="dxa"/>
            <w:tcBorders>
              <w:top w:val="single" w:sz="8" w:space="0" w:color="E40046"/>
            </w:tcBorders>
          </w:tcPr>
          <w:p w14:paraId="2D92901E" w14:textId="77777777" w:rsidR="00E36163" w:rsidRDefault="00E36163" w:rsidP="00E36163">
            <w:pPr>
              <w:pStyle w:val="Paragraphedeliste"/>
              <w:spacing w:line="480" w:lineRule="auto"/>
              <w:ind w:left="786"/>
              <w:rPr>
                <w:rStyle w:val="TitreCatgorie"/>
              </w:rPr>
            </w:pPr>
          </w:p>
          <w:p w14:paraId="07F09DCF" w14:textId="2E4F487A" w:rsidR="009D0267" w:rsidRDefault="009D0267" w:rsidP="003F0B4F">
            <w:pPr>
              <w:pStyle w:val="Paragraphedeliste"/>
              <w:spacing w:line="480" w:lineRule="auto"/>
              <w:ind w:left="786"/>
              <w:rPr>
                <w:rStyle w:val="TitreCatgorie"/>
              </w:rPr>
            </w:pPr>
          </w:p>
        </w:tc>
      </w:tr>
    </w:tbl>
    <w:p w14:paraId="28B9B141" w14:textId="3EDB8033" w:rsidR="003F0B4F" w:rsidRDefault="003F0B4F" w:rsidP="006D0A54">
      <w:pPr>
        <w:rPr>
          <w:rStyle w:val="TitreCatgorie"/>
          <w:rFonts w:asciiTheme="minorHAnsi" w:hAnsiTheme="minorHAnsi"/>
          <w:b w:val="0"/>
          <w:caps w:val="0"/>
          <w:color w:val="auto"/>
          <w:sz w:val="12"/>
          <w:szCs w:val="12"/>
        </w:rPr>
      </w:pPr>
    </w:p>
    <w:p w14:paraId="05D1F6BA" w14:textId="77777777" w:rsidR="003F0B4F" w:rsidRDefault="003F0B4F">
      <w:pPr>
        <w:rPr>
          <w:rStyle w:val="TitreCatgorie"/>
          <w:rFonts w:asciiTheme="minorHAnsi" w:hAnsiTheme="minorHAnsi"/>
          <w:b w:val="0"/>
          <w:caps w:val="0"/>
          <w:color w:val="auto"/>
          <w:sz w:val="12"/>
          <w:szCs w:val="12"/>
        </w:rPr>
      </w:pPr>
      <w:r>
        <w:rPr>
          <w:rStyle w:val="TitreCatgorie"/>
          <w:rFonts w:asciiTheme="minorHAnsi" w:hAnsiTheme="minorHAnsi"/>
          <w:b w:val="0"/>
          <w:caps w:val="0"/>
          <w:color w:val="auto"/>
          <w:sz w:val="12"/>
          <w:szCs w:val="12"/>
        </w:rPr>
        <w:br w:type="page"/>
      </w:r>
    </w:p>
    <w:p w14:paraId="2B643895" w14:textId="77777777" w:rsidR="00C82D85" w:rsidRPr="006D0A54" w:rsidRDefault="00C82D85" w:rsidP="006D0A54">
      <w:pPr>
        <w:rPr>
          <w:rStyle w:val="TitreCatgorie"/>
          <w:rFonts w:asciiTheme="minorHAnsi" w:hAnsiTheme="minorHAnsi"/>
          <w:b w:val="0"/>
          <w:caps w:val="0"/>
          <w:color w:val="auto"/>
          <w:sz w:val="12"/>
          <w:szCs w:val="12"/>
        </w:rPr>
      </w:pPr>
    </w:p>
    <w:p w14:paraId="5D1CE220" w14:textId="691F7385" w:rsidR="00A81E2C" w:rsidRPr="0071022F" w:rsidRDefault="00427614" w:rsidP="00A81E2C">
      <w:pPr>
        <w:pStyle w:val="Titreclient"/>
        <w:pBdr>
          <w:bottom w:val="single" w:sz="8" w:space="1" w:color="E40649"/>
        </w:pBdr>
        <w:rPr>
          <w:color w:val="767A7D"/>
          <w:sz w:val="32"/>
          <w:szCs w:val="32"/>
        </w:rPr>
      </w:pPr>
      <w:sdt>
        <w:sdtPr>
          <w:rPr>
            <w:rStyle w:val="Style3"/>
            <w:b/>
            <w:bCs w:val="0"/>
          </w:rPr>
          <w:alias w:val="Intitulé du poste"/>
          <w:id w:val="-1157913963"/>
          <w:placeholder>
            <w:docPart w:val="715DBCC550D944078107EBC2A0E332FB"/>
          </w:placeholder>
        </w:sdtPr>
        <w:sdtEndPr>
          <w:rPr>
            <w:rStyle w:val="Style3"/>
          </w:rPr>
        </w:sdtEndPr>
        <w:sdtContent>
          <w:r w:rsidR="004B54D7">
            <w:rPr>
              <w:rStyle w:val="Style3"/>
              <w:b/>
              <w:bCs w:val="0"/>
            </w:rPr>
            <w:t xml:space="preserve">Développeuse </w:t>
          </w:r>
          <w:proofErr w:type="spellStart"/>
          <w:r w:rsidR="004B54D7">
            <w:rPr>
              <w:rStyle w:val="Style3"/>
              <w:b/>
              <w:bCs w:val="0"/>
            </w:rPr>
            <w:t>Fullstack</w:t>
          </w:r>
          <w:proofErr w:type="spellEnd"/>
        </w:sdtContent>
      </w:sdt>
      <w:r w:rsidR="00A14807" w:rsidRPr="0071022F">
        <w:rPr>
          <w:color w:val="767A7D"/>
          <w:sz w:val="32"/>
          <w:szCs w:val="32"/>
        </w:rPr>
        <w:t xml:space="preserve"> </w:t>
      </w:r>
      <w:r w:rsidR="00A81E2C" w:rsidRPr="0071022F">
        <w:rPr>
          <w:color w:val="767A7D"/>
          <w:sz w:val="32"/>
          <w:szCs w:val="32"/>
        </w:rPr>
        <w:t xml:space="preserve"> </w:t>
      </w:r>
      <w:r w:rsidR="00A14807">
        <w:rPr>
          <w:color w:val="767A7D"/>
          <w:sz w:val="32"/>
          <w:szCs w:val="32"/>
        </w:rPr>
        <w:tab/>
      </w:r>
      <w:r w:rsidR="00A14807">
        <w:rPr>
          <w:color w:val="767A7D"/>
          <w:sz w:val="32"/>
          <w:szCs w:val="32"/>
        </w:rPr>
        <w:tab/>
      </w:r>
      <w:r w:rsidR="00BB7EF2">
        <w:rPr>
          <w:color w:val="767A7D"/>
          <w:sz w:val="32"/>
          <w:szCs w:val="32"/>
        </w:rPr>
        <w:t xml:space="preserve"> </w:t>
      </w:r>
      <w:r w:rsidR="00A14807">
        <w:rPr>
          <w:color w:val="767A7D"/>
          <w:sz w:val="32"/>
          <w:szCs w:val="32"/>
        </w:rPr>
        <w:tab/>
      </w:r>
      <w:sdt>
        <w:sdtPr>
          <w:rPr>
            <w:rStyle w:val="Style2"/>
            <w:b/>
            <w:bCs w:val="0"/>
          </w:rPr>
          <w:alias w:val="Nom de l'entreprise"/>
          <w:tag w:val="Nom de l'entreprise"/>
          <w:id w:val="-1933884739"/>
          <w:placeholder>
            <w:docPart w:val="EFBDDF44885D49048C6C36506A086895"/>
          </w:placeholder>
        </w:sdtPr>
        <w:sdtEndPr>
          <w:rPr>
            <w:rStyle w:val="Style2"/>
          </w:rPr>
        </w:sdtEndPr>
        <w:sdtContent>
          <w:r w:rsidR="00CB44A4" w:rsidRPr="00CB44A4">
            <w:rPr>
              <w:rStyle w:val="Style2"/>
              <w:b/>
              <w:bCs w:val="0"/>
            </w:rPr>
            <w:t>Lab’Solutec</w:t>
          </w:r>
        </w:sdtContent>
      </w:sdt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0"/>
        <w:gridCol w:w="1308"/>
      </w:tblGrid>
      <w:tr w:rsidR="00A81E2C" w:rsidRPr="006974D5" w14:paraId="732E5BBA" w14:textId="77777777" w:rsidTr="0067392A">
        <w:trPr>
          <w:jc w:val="right"/>
        </w:trPr>
        <w:tc>
          <w:tcPr>
            <w:tcW w:w="2520" w:type="dxa"/>
            <w:shd w:val="clear" w:color="auto" w:fill="auto"/>
          </w:tcPr>
          <w:p w14:paraId="381BBE7E" w14:textId="1D92F2EB" w:rsidR="00A81E2C" w:rsidRPr="006974D5" w:rsidRDefault="00427614" w:rsidP="00CB44A4">
            <w:pPr>
              <w:pStyle w:val="Pieddepage"/>
              <w:jc w:val="center"/>
              <w:rPr>
                <w:rFonts w:ascii="Century Gothic" w:hAnsi="Century Gothic"/>
                <w:color w:val="767A7D"/>
                <w:sz w:val="20"/>
                <w:szCs w:val="20"/>
              </w:rPr>
            </w:pPr>
            <w:sdt>
              <w:sdtPr>
                <w:rPr>
                  <w:rStyle w:val="Style1"/>
                </w:rPr>
                <w:alias w:val="Date début"/>
                <w:tag w:val="Date début"/>
                <w:id w:val="-8368171"/>
                <w:placeholder>
                  <w:docPart w:val="E65FCCA8D58147A58045EA3F9CC9B022"/>
                </w:placeholder>
                <w:date w:fullDate="2024-02-01T00:00:00Z">
                  <w:dateFormat w:val="MMMM yyyy"/>
                  <w:lid w:val="fr-FR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CB44A4">
                  <w:rPr>
                    <w:rStyle w:val="Style1"/>
                  </w:rPr>
                  <w:t>février 2024</w:t>
                </w:r>
              </w:sdtContent>
            </w:sdt>
            <w:r w:rsidR="0067392A">
              <w:rPr>
                <w:rStyle w:val="Dates"/>
              </w:rPr>
              <w:t xml:space="preserve"> </w:t>
            </w:r>
            <w:r w:rsidR="00A81E2C" w:rsidRPr="006974D5">
              <w:rPr>
                <w:rFonts w:ascii="Century Gothic" w:hAnsi="Century Gothic"/>
                <w:color w:val="767A7D"/>
                <w:sz w:val="20"/>
                <w:szCs w:val="20"/>
              </w:rPr>
              <w:t xml:space="preserve">– </w:t>
            </w:r>
            <w:sdt>
              <w:sdtPr>
                <w:rPr>
                  <w:rStyle w:val="Style1"/>
                </w:rPr>
                <w:alias w:val="Date fin"/>
                <w:tag w:val="Date fin"/>
                <w:id w:val="-1310327277"/>
                <w:placeholder>
                  <w:docPart w:val="B115281C5D13479F9625F183F383BA86"/>
                </w:placeholder>
                <w:date w:fullDate="2024-08-01T00:00:00Z">
                  <w:dateFormat w:val="MMMM yyyy"/>
                  <w:lid w:val="fr-FR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272A40">
                  <w:rPr>
                    <w:rStyle w:val="Style1"/>
                  </w:rPr>
                  <w:t>août 2024</w:t>
                </w:r>
              </w:sdtContent>
            </w:sdt>
            <w:r w:rsidR="0067392A" w:rsidRPr="006974D5">
              <w:rPr>
                <w:rFonts w:ascii="Century Gothic" w:hAnsi="Century Gothic"/>
                <w:color w:val="767A7D"/>
                <w:sz w:val="20"/>
                <w:szCs w:val="20"/>
              </w:rPr>
              <w:t xml:space="preserve"> </w:t>
            </w:r>
          </w:p>
        </w:tc>
        <w:tc>
          <w:tcPr>
            <w:tcW w:w="1308" w:type="dxa"/>
          </w:tcPr>
          <w:p w14:paraId="1B67AB96" w14:textId="1926A618" w:rsidR="00A81E2C" w:rsidRPr="006974D5" w:rsidRDefault="00427614">
            <w:pPr>
              <w:pStyle w:val="Pieddepage"/>
              <w:rPr>
                <w:rFonts w:ascii="Century Gothic" w:hAnsi="Century Gothic"/>
                <w:color w:val="767A7D"/>
                <w:sz w:val="20"/>
                <w:szCs w:val="20"/>
              </w:rPr>
            </w:pPr>
            <w:sdt>
              <w:sdtPr>
                <w:rPr>
                  <w:rStyle w:val="Dates"/>
                </w:rPr>
                <w:alias w:val="Durée"/>
                <w:tag w:val="Durée"/>
                <w:id w:val="-1253278862"/>
                <w:placeholder>
                  <w:docPart w:val="32D4F8BC4A0040698CED28C1AD81170E"/>
                </w:placeholder>
              </w:sdtPr>
              <w:sdtEndPr>
                <w:rPr>
                  <w:rStyle w:val="Dates"/>
                </w:rPr>
              </w:sdtEndPr>
              <w:sdtContent>
                <w:r w:rsidR="00272A40">
                  <w:rPr>
                    <w:rStyle w:val="Dates"/>
                  </w:rPr>
                  <w:t>6 mois</w:t>
                </w:r>
              </w:sdtContent>
            </w:sdt>
          </w:p>
        </w:tc>
      </w:tr>
    </w:tbl>
    <w:p w14:paraId="5481DE4A" w14:textId="2A578102" w:rsidR="004A4374" w:rsidRDefault="00FC129D" w:rsidP="00A81E2C">
      <w:r>
        <w:rPr>
          <w:i/>
          <w:noProof/>
          <w:color w:val="7F7F7F" w:themeColor="text1" w:themeTint="8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BBEF538" wp14:editId="640229F6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10250" cy="365760"/>
                <wp:effectExtent l="0" t="0" r="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65760"/>
                        </a:xfrm>
                        <a:prstGeom prst="roundRect">
                          <a:avLst/>
                        </a:prstGeom>
                        <a:solidFill>
                          <a:srgbClr val="E906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6CB20" w14:textId="26FCD35B" w:rsidR="00FC129D" w:rsidRPr="00594C9E" w:rsidRDefault="00427614" w:rsidP="00FC129D">
                            <w:pPr>
                              <w:spacing w:after="0"/>
                              <w:rPr>
                                <w:b/>
                                <w:color w:val="F1F1F2"/>
                                <w:sz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Style w:val="Contextetechnologique"/>
                                </w:rPr>
                                <w:alias w:val="Technologies et méthodes"/>
                                <w:tag w:val="Technologies et méthodes"/>
                                <w:id w:val="-2115733599"/>
                                <w:placeholder>
                                  <w:docPart w:val="32D4F8BC4A0040698CED28C1AD81170E"/>
                                </w:placeholder>
                              </w:sdtPr>
                              <w:sdtEndPr>
                                <w:rPr>
                                  <w:rStyle w:val="Policepardfaut"/>
                                  <w:b w:val="0"/>
                                  <w:color w:val="F1F1F2"/>
                                  <w:sz w:val="22"/>
                                </w:rPr>
                              </w:sdtEndPr>
                              <w:sdtContent>
                                <w:r w:rsidR="000A47A2">
                                  <w:rPr>
                                    <w:rStyle w:val="Contextetechnologique"/>
                                  </w:rPr>
                                  <w:t>Intelligence Artificielle</w:t>
                                </w:r>
                                <w:r w:rsidR="00594C9E">
                                  <w:rPr>
                                    <w:rStyle w:val="Contextetechnologique"/>
                                  </w:rPr>
                                  <w:t>,</w:t>
                                </w:r>
                                <w:r w:rsidR="008B3E1C">
                                  <w:rPr>
                                    <w:rStyle w:val="Contextetechnologique"/>
                                  </w:rPr>
                                  <w:t xml:space="preserve"> </w:t>
                                </w:r>
                                <w:r w:rsidR="008B3E1C" w:rsidRPr="00594C9E">
                                  <w:rPr>
                                    <w:rStyle w:val="Contextetechnologique"/>
                                    <w:lang w:val="en-US"/>
                                  </w:rPr>
                                  <w:t>C#, Unity, Python, JavaScript</w:t>
                                </w:r>
                                <w:r w:rsidR="00594C9E" w:rsidRPr="00594C9E">
                                  <w:rPr>
                                    <w:rStyle w:val="Contextetechnologique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="00594C9E" w:rsidRPr="00594C9E">
                                  <w:rPr>
                                    <w:rStyle w:val="Contextetechnologique"/>
                                    <w:lang w:val="en-US"/>
                                  </w:rPr>
                                  <w:t>VueJS</w:t>
                                </w:r>
                                <w:proofErr w:type="spellEnd"/>
                                <w:r w:rsidR="00594C9E" w:rsidRPr="00594C9E">
                                  <w:rPr>
                                    <w:rStyle w:val="Contextetechnologique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="00594C9E" w:rsidRPr="00594C9E">
                                  <w:rPr>
                                    <w:rStyle w:val="Contextetechnologique"/>
                                    <w:lang w:val="en-US"/>
                                  </w:rPr>
                                  <w:t>NodeExpress</w:t>
                                </w:r>
                                <w:proofErr w:type="spellEnd"/>
                                <w:r w:rsidR="00594C9E" w:rsidRPr="00594C9E">
                                  <w:rPr>
                                    <w:rStyle w:val="Contextetechnologique"/>
                                    <w:lang w:val="en-US"/>
                                  </w:rPr>
                                  <w:t xml:space="preserve">, MySQL, Docker, </w:t>
                                </w:r>
                                <w:proofErr w:type="spellStart"/>
                                <w:r w:rsidR="00594C9E" w:rsidRPr="00594C9E">
                                  <w:rPr>
                                    <w:rStyle w:val="Contextetechnologique"/>
                                    <w:lang w:val="en-US"/>
                                  </w:rPr>
                                  <w:t>Gitlab</w:t>
                                </w:r>
                                <w:proofErr w:type="spellEnd"/>
                                <w:r w:rsidR="009047BA">
                                  <w:rPr>
                                    <w:rStyle w:val="Contextetechnologique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="009047BA">
                                  <w:rPr>
                                    <w:rStyle w:val="Contextetechnologique"/>
                                    <w:lang w:val="en-US"/>
                                  </w:rPr>
                                  <w:t>Figma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EF538" id="Rectangle: Rounded Corners 39" o:spid="_x0000_s1033" style="position:absolute;margin-left:0;margin-top:6.8pt;width:457.5pt;height:28.8pt;z-index:-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" fillcolor="#e90649" stroked="f" strokeweight="1pt">
                <v:stroke joinstyle="miter"/>
                <v:textbox>
                  <w:txbxContent>
                    <w:p w14:paraId="2BF6CB20" w14:textId="26FCD35B" w:rsidR="00FC129D" w:rsidRPr="00594C9E" w:rsidRDefault="00516778" w:rsidP="00FC129D">
                      <w:pPr>
                        <w:spacing w:after="0"/>
                        <w:rPr>
                          <w:b/>
                          <w:color w:val="F1F1F2"/>
                          <w:sz w:val="20"/>
                          <w:lang w:val="en-US"/>
                        </w:rPr>
                      </w:pPr>
                      <w:sdt>
                        <w:sdtPr>
                          <w:rPr>
                            <w:rStyle w:val="Contextetechnologique"/>
                          </w:rPr>
                          <w:alias w:val="Technologies et méthodes"/>
                          <w:tag w:val="Technologies et méthodes"/>
                          <w:id w:val="-2115733599"/>
                          <w:placeholder>
                            <w:docPart w:val="32D4F8BC4A0040698CED28C1AD81170E"/>
                          </w:placeholder>
                        </w:sdtPr>
                        <w:sdtEndPr>
                          <w:rPr>
                            <w:rStyle w:val="Policepardfaut"/>
                            <w:b w:val="0"/>
                            <w:color w:val="F1F1F2"/>
                            <w:sz w:val="22"/>
                          </w:rPr>
                        </w:sdtEndPr>
                        <w:sdtContent>
                          <w:r w:rsidR="000A47A2">
                            <w:rPr>
                              <w:rStyle w:val="Contextetechnologique"/>
                            </w:rPr>
                            <w:t>Intelligence Artificielle</w:t>
                          </w:r>
                          <w:r w:rsidR="00594C9E">
                            <w:rPr>
                              <w:rStyle w:val="Contextetechnologique"/>
                            </w:rPr>
                            <w:t>,</w:t>
                          </w:r>
                          <w:r w:rsidR="008B3E1C">
                            <w:rPr>
                              <w:rStyle w:val="Contextetechnologique"/>
                            </w:rPr>
                            <w:t xml:space="preserve"> </w:t>
                          </w:r>
                          <w:r w:rsidR="008B3E1C" w:rsidRPr="00594C9E">
                            <w:rPr>
                              <w:rStyle w:val="Contextetechnologique"/>
                              <w:lang w:val="en-US"/>
                            </w:rPr>
                            <w:t>C#, Unity, Python, JavaScript</w:t>
                          </w:r>
                          <w:r w:rsidR="00594C9E" w:rsidRPr="00594C9E">
                            <w:rPr>
                              <w:rStyle w:val="Contextetechnologique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594C9E" w:rsidRPr="00594C9E">
                            <w:rPr>
                              <w:rStyle w:val="Contextetechnologique"/>
                              <w:lang w:val="en-US"/>
                            </w:rPr>
                            <w:t>VueJS</w:t>
                          </w:r>
                          <w:proofErr w:type="spellEnd"/>
                          <w:r w:rsidR="00594C9E" w:rsidRPr="00594C9E">
                            <w:rPr>
                              <w:rStyle w:val="Contextetechnologique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594C9E" w:rsidRPr="00594C9E">
                            <w:rPr>
                              <w:rStyle w:val="Contextetechnologique"/>
                              <w:lang w:val="en-US"/>
                            </w:rPr>
                            <w:t>NodeExpress</w:t>
                          </w:r>
                          <w:proofErr w:type="spellEnd"/>
                          <w:r w:rsidR="00594C9E" w:rsidRPr="00594C9E">
                            <w:rPr>
                              <w:rStyle w:val="Contextetechnologique"/>
                              <w:lang w:val="en-US"/>
                            </w:rPr>
                            <w:t>, MySQL, Docker, Gitlab</w:t>
                          </w:r>
                          <w:r w:rsidR="009047BA">
                            <w:rPr>
                              <w:rStyle w:val="Contextetechnologique"/>
                              <w:lang w:val="en-US"/>
                            </w:rPr>
                            <w:t>, Figma</w:t>
                          </w:r>
                        </w:sdtContent>
                      </w:sdt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5399022" w14:textId="6A93A8A7" w:rsidR="00FB5CC2" w:rsidRDefault="00FB5CC2" w:rsidP="00FB5CC2">
      <w:r w:rsidRPr="002F0E2D">
        <w:rPr>
          <w:i/>
          <w:noProof/>
          <w:color w:val="D9D9D9" w:themeColor="background1" w:themeShade="D9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2644F177" wp14:editId="56F535E3">
                <wp:simplePos x="0" y="0"/>
                <wp:positionH relativeFrom="margin">
                  <wp:align>right</wp:align>
                </wp:positionH>
                <wp:positionV relativeFrom="paragraph">
                  <wp:posOffset>219710</wp:posOffset>
                </wp:positionV>
                <wp:extent cx="5759450" cy="1684020"/>
                <wp:effectExtent l="0" t="0" r="0" b="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1684020"/>
                        </a:xfrm>
                        <a:prstGeom prst="roundRect">
                          <a:avLst/>
                        </a:prstGeom>
                        <a:solidFill>
                          <a:srgbClr val="F1F1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3C4EF" w14:textId="471FF290" w:rsidR="00FB5CC2" w:rsidRDefault="00FB5CC2" w:rsidP="00FB5CC2">
                            <w:r w:rsidRPr="00FB5CC2"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z w:val="20"/>
                                <w:szCs w:val="20"/>
                              </w:rPr>
                              <w:t>Contexte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pacing w:val="20"/>
                                <w:sz w:val="20"/>
                                <w:szCs w:val="20"/>
                              </w:rPr>
                              <w:t> : </w:t>
                            </w:r>
                            <w:sdt>
                              <w:sdtPr>
                                <w:rPr>
                                  <w:rStyle w:val="Style4"/>
                                </w:rPr>
                                <w:alias w:val="Contexte"/>
                                <w:tag w:val="Contexte"/>
                                <w:id w:val="592823507"/>
                              </w:sdtPr>
                              <w:sdtEndPr>
                                <w:rPr>
                                  <w:rStyle w:val="Policepardfaut"/>
                                  <w:rFonts w:asciiTheme="minorHAnsi" w:hAnsiTheme="minorHAnsi"/>
                                  <w:b w:val="0"/>
                                  <w:color w:val="auto"/>
                                  <w:sz w:val="22"/>
                                </w:rPr>
                              </w:sdtEndPr>
                              <w:sdtContent>
                                <w:r w:rsidR="000D4AA5">
                                  <w:rPr>
                                    <w:rStyle w:val="Style4"/>
                                  </w:rPr>
                                  <w:t>Développement</w:t>
                                </w:r>
                                <w:r w:rsidR="00594C9E">
                                  <w:rPr>
                                    <w:rStyle w:val="Style4"/>
                                  </w:rPr>
                                  <w:t xml:space="preserve"> d’une </w:t>
                                </w:r>
                                <w:r w:rsidR="000D4AA5">
                                  <w:rPr>
                                    <w:rStyle w:val="Style4"/>
                                  </w:rPr>
                                  <w:t xml:space="preserve">intelligence artificielle </w:t>
                                </w:r>
                                <w:r w:rsidR="004C0504">
                                  <w:rPr>
                                    <w:rStyle w:val="Style4"/>
                                  </w:rPr>
                                  <w:t xml:space="preserve">pour </w:t>
                                </w:r>
                                <w:r w:rsidR="00D74B22">
                                  <w:rPr>
                                    <w:rStyle w:val="Style4"/>
                                  </w:rPr>
                                  <w:t>identifier</w:t>
                                </w:r>
                                <w:r w:rsidR="00D723F7">
                                  <w:rPr>
                                    <w:rStyle w:val="Style4"/>
                                  </w:rPr>
                                  <w:t xml:space="preserve"> et localiser</w:t>
                                </w:r>
                                <w:r w:rsidR="004C0504">
                                  <w:rPr>
                                    <w:rStyle w:val="Style4"/>
                                  </w:rPr>
                                  <w:t xml:space="preserve"> les objets</w:t>
                                </w:r>
                                <w:r w:rsidR="00AF6CF8">
                                  <w:rPr>
                                    <w:rStyle w:val="Style4"/>
                                  </w:rPr>
                                  <w:t xml:space="preserve"> </w:t>
                                </w:r>
                                <w:r w:rsidR="000D4AA5">
                                  <w:rPr>
                                    <w:rStyle w:val="Style4"/>
                                  </w:rPr>
                                  <w:t xml:space="preserve">en réalité augmentée. </w:t>
                                </w:r>
                                <w:r w:rsidR="000D4AA5">
                                  <w:rPr>
                                    <w:rStyle w:val="Style4"/>
                                  </w:rPr>
                                  <w:br/>
                                  <w:t xml:space="preserve">Développement d’un site web de gestion de formations. </w:t>
                                </w:r>
                                <w:r w:rsidR="008E04CE">
                                  <w:rPr>
                                    <w:rStyle w:val="Style4"/>
                                  </w:rPr>
                                  <w:br/>
                                </w:r>
                                <w:r w:rsidR="000D4AA5">
                                  <w:rPr>
                                    <w:rStyle w:val="Style4"/>
                                  </w:rPr>
                                  <w:t>Développement d’une application de suivi</w:t>
                                </w:r>
                                <w:r w:rsidR="008E39DF">
                                  <w:rPr>
                                    <w:rStyle w:val="Style4"/>
                                  </w:rPr>
                                  <w:t xml:space="preserve"> </w:t>
                                </w:r>
                                <w:r w:rsidR="000D4AA5">
                                  <w:rPr>
                                    <w:rStyle w:val="Style4"/>
                                  </w:rPr>
                                  <w:t>de</w:t>
                                </w:r>
                                <w:r w:rsidR="008E39DF">
                                  <w:rPr>
                                    <w:rStyle w:val="Style4"/>
                                  </w:rPr>
                                  <w:t xml:space="preserve"> formations </w:t>
                                </w:r>
                                <w:r w:rsidR="004C0504">
                                  <w:rPr>
                                    <w:rStyle w:val="Style4"/>
                                  </w:rPr>
                                  <w:t>en réalité augmentée</w:t>
                                </w:r>
                                <w:r w:rsidR="00D74B22">
                                  <w:rPr>
                                    <w:rStyle w:val="Style4"/>
                                  </w:rPr>
                                  <w:t xml:space="preserve">. </w:t>
                                </w:r>
                              </w:sdtContent>
                            </w:sdt>
                            <w:r w:rsidR="00D74B22">
                              <w:t xml:space="preserve"> </w:t>
                            </w:r>
                          </w:p>
                          <w:p w14:paraId="63F7A593" w14:textId="1A20BBA5" w:rsidR="00F2733C" w:rsidRDefault="00427614" w:rsidP="00FB5CC2">
                            <w:sdt>
                              <w:sdtPr>
                                <w:rPr>
                                  <w:rStyle w:val="Style4"/>
                                </w:rPr>
                                <w:alias w:val="Contexte"/>
                                <w:tag w:val="Contexte"/>
                                <w:id w:val="-1540193831"/>
                              </w:sdtPr>
                              <w:sdtEndPr>
                                <w:rPr>
                                  <w:rStyle w:val="Policepardfaut"/>
                                  <w:rFonts w:asciiTheme="minorHAnsi" w:hAnsiTheme="minorHAnsi"/>
                                  <w:b w:val="0"/>
                                  <w:color w:val="auto"/>
                                  <w:sz w:val="22"/>
                                </w:rPr>
                              </w:sdtEndPr>
                              <w:sdtContent>
                                <w:r w:rsidR="00F2733C">
                                  <w:rPr>
                                    <w:rStyle w:val="Style4"/>
                                  </w:rPr>
                                  <w:t>Projet réalisé à 4 personnes (3 développeurs et 1 PO) avec la méthodologie SCRUM sur une durée de 6 mois.</w:t>
                                </w:r>
                              </w:sdtContent>
                            </w:sdt>
                          </w:p>
                          <w:p w14:paraId="30041249" w14:textId="79023AC2" w:rsidR="00F2733C" w:rsidRDefault="00F2733C" w:rsidP="00FB5CC2"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z w:val="20"/>
                                <w:szCs w:val="20"/>
                              </w:rPr>
                              <w:t>Rôle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pacing w:val="20"/>
                                <w:sz w:val="20"/>
                                <w:szCs w:val="20"/>
                              </w:rPr>
                              <w:t> : </w:t>
                            </w:r>
                            <w:sdt>
                              <w:sdtPr>
                                <w:rPr>
                                  <w:rStyle w:val="Style4"/>
                                </w:rPr>
                                <w:alias w:val="Contexte"/>
                                <w:tag w:val="Contexte"/>
                                <w:id w:val="-48997777"/>
                              </w:sdtPr>
                              <w:sdtEndPr>
                                <w:rPr>
                                  <w:rStyle w:val="Policepardfaut"/>
                                  <w:rFonts w:asciiTheme="minorHAnsi" w:hAnsiTheme="minorHAnsi"/>
                                  <w:b w:val="0"/>
                                  <w:color w:val="auto"/>
                                  <w:sz w:val="22"/>
                                </w:rPr>
                              </w:sdtEndPr>
                              <w:sdtContent>
                                <w:r>
                                  <w:rPr>
                                    <w:rStyle w:val="Style4"/>
                                  </w:rPr>
                                  <w:t xml:space="preserve">Développement </w:t>
                                </w:r>
                                <w:proofErr w:type="spellStart"/>
                                <w:r>
                                  <w:rPr>
                                    <w:rStyle w:val="Style4"/>
                                  </w:rPr>
                                  <w:t>fullstack</w:t>
                                </w:r>
                                <w:proofErr w:type="spellEnd"/>
                                <w:r>
                                  <w:rPr>
                                    <w:rStyle w:val="Style4"/>
                                  </w:rPr>
                                  <w:t>, recherche, SCRUM Master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4F177" id="Rectangle: Rounded Corners 40" o:spid="_x0000_s1034" style="position:absolute;margin-left:402.3pt;margin-top:17.3pt;width:453.5pt;height:132.6pt;z-index:-25165823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" fillcolor="#f1f1f2" stroked="f" strokeweight="1pt">
                <v:stroke joinstyle="miter"/>
                <v:textbox>
                  <w:txbxContent>
                    <w:p w14:paraId="3903C4EF" w14:textId="471FF290" w:rsidR="00FB5CC2" w:rsidRDefault="00FB5CC2" w:rsidP="00FB5CC2">
                      <w:r w:rsidRPr="00FB5CC2">
                        <w:rPr>
                          <w:rFonts w:ascii="Century Gothic" w:hAnsi="Century Gothic"/>
                          <w:b/>
                          <w:bCs/>
                          <w:color w:val="E90649"/>
                          <w:sz w:val="20"/>
                          <w:szCs w:val="20"/>
                        </w:rPr>
                        <w:t>Contexte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E90649"/>
                          <w:spacing w:val="20"/>
                          <w:sz w:val="20"/>
                          <w:szCs w:val="20"/>
                        </w:rPr>
                        <w:t> : </w:t>
                      </w:r>
                      <w:sdt>
                        <w:sdtPr>
                          <w:rPr>
                            <w:rStyle w:val="Style4"/>
                          </w:rPr>
                          <w:alias w:val="Contexte"/>
                          <w:tag w:val="Contexte"/>
                          <w:id w:val="592823507"/>
                        </w:sdtPr>
                        <w:sdtEndPr>
                          <w:rPr>
                            <w:rStyle w:val="Policepardfaut"/>
                            <w:rFonts w:asciiTheme="minorHAnsi" w:hAnsiTheme="minorHAnsi"/>
                            <w:b w:val="0"/>
                            <w:color w:val="auto"/>
                            <w:sz w:val="22"/>
                          </w:rPr>
                        </w:sdtEndPr>
                        <w:sdtContent>
                          <w:r w:rsidR="000D4AA5">
                            <w:rPr>
                              <w:rStyle w:val="Style4"/>
                            </w:rPr>
                            <w:t>Développement</w:t>
                          </w:r>
                          <w:r w:rsidR="00594C9E">
                            <w:rPr>
                              <w:rStyle w:val="Style4"/>
                            </w:rPr>
                            <w:t xml:space="preserve"> d’une </w:t>
                          </w:r>
                          <w:r w:rsidR="000D4AA5">
                            <w:rPr>
                              <w:rStyle w:val="Style4"/>
                            </w:rPr>
                            <w:t>intelligence artificielle</w:t>
                          </w:r>
                          <w:r w:rsidR="000D4AA5">
                            <w:rPr>
                              <w:rStyle w:val="Style4"/>
                            </w:rPr>
                            <w:t xml:space="preserve"> </w:t>
                          </w:r>
                          <w:r w:rsidR="004C0504">
                            <w:rPr>
                              <w:rStyle w:val="Style4"/>
                            </w:rPr>
                            <w:t xml:space="preserve">pour </w:t>
                          </w:r>
                          <w:r w:rsidR="00D74B22">
                            <w:rPr>
                              <w:rStyle w:val="Style4"/>
                            </w:rPr>
                            <w:t>identifier</w:t>
                          </w:r>
                          <w:r w:rsidR="00D723F7">
                            <w:rPr>
                              <w:rStyle w:val="Style4"/>
                            </w:rPr>
                            <w:t xml:space="preserve"> et localiser</w:t>
                          </w:r>
                          <w:r w:rsidR="004C0504">
                            <w:rPr>
                              <w:rStyle w:val="Style4"/>
                            </w:rPr>
                            <w:t xml:space="preserve"> les objets</w:t>
                          </w:r>
                          <w:r w:rsidR="00AF6CF8">
                            <w:rPr>
                              <w:rStyle w:val="Style4"/>
                            </w:rPr>
                            <w:t xml:space="preserve"> </w:t>
                          </w:r>
                          <w:r w:rsidR="000D4AA5">
                            <w:rPr>
                              <w:rStyle w:val="Style4"/>
                            </w:rPr>
                            <w:t xml:space="preserve">en réalité augmentée. </w:t>
                          </w:r>
                          <w:r w:rsidR="000D4AA5">
                            <w:rPr>
                              <w:rStyle w:val="Style4"/>
                            </w:rPr>
                            <w:br/>
                          </w:r>
                          <w:r w:rsidR="000D4AA5">
                            <w:rPr>
                              <w:rStyle w:val="Style4"/>
                            </w:rPr>
                            <w:t xml:space="preserve">Développement d’un site web de gestion de formations. </w:t>
                          </w:r>
                          <w:r w:rsidR="008E04CE">
                            <w:rPr>
                              <w:rStyle w:val="Style4"/>
                            </w:rPr>
                            <w:br/>
                          </w:r>
                          <w:r w:rsidR="000D4AA5">
                            <w:rPr>
                              <w:rStyle w:val="Style4"/>
                            </w:rPr>
                            <w:t>Développement d’une application de suivi</w:t>
                          </w:r>
                          <w:r w:rsidR="008E39DF">
                            <w:rPr>
                              <w:rStyle w:val="Style4"/>
                            </w:rPr>
                            <w:t xml:space="preserve"> </w:t>
                          </w:r>
                          <w:r w:rsidR="000D4AA5">
                            <w:rPr>
                              <w:rStyle w:val="Style4"/>
                            </w:rPr>
                            <w:t>de</w:t>
                          </w:r>
                          <w:r w:rsidR="008E39DF">
                            <w:rPr>
                              <w:rStyle w:val="Style4"/>
                            </w:rPr>
                            <w:t xml:space="preserve"> formations </w:t>
                          </w:r>
                          <w:r w:rsidR="004C0504">
                            <w:rPr>
                              <w:rStyle w:val="Style4"/>
                            </w:rPr>
                            <w:t>en réalité augmentée</w:t>
                          </w:r>
                          <w:r w:rsidR="00D74B22">
                            <w:rPr>
                              <w:rStyle w:val="Style4"/>
                            </w:rPr>
                            <w:t xml:space="preserve">. </w:t>
                          </w:r>
                        </w:sdtContent>
                      </w:sdt>
                      <w:r w:rsidR="00D74B22">
                        <w:t xml:space="preserve"> </w:t>
                      </w:r>
                    </w:p>
                    <w:p w14:paraId="63F7A593" w14:textId="1A20BBA5" w:rsidR="00F2733C" w:rsidRDefault="00516778" w:rsidP="00FB5CC2">
                      <w:sdt>
                        <w:sdtPr>
                          <w:rPr>
                            <w:rStyle w:val="Style4"/>
                          </w:rPr>
                          <w:alias w:val="Contexte"/>
                          <w:tag w:val="Contexte"/>
                          <w:id w:val="-1540193831"/>
                        </w:sdtPr>
                        <w:sdtEndPr>
                          <w:rPr>
                            <w:rStyle w:val="Policepardfaut"/>
                            <w:rFonts w:asciiTheme="minorHAnsi" w:hAnsiTheme="minorHAnsi"/>
                            <w:b w:val="0"/>
                            <w:color w:val="auto"/>
                            <w:sz w:val="22"/>
                          </w:rPr>
                        </w:sdtEndPr>
                        <w:sdtContent>
                          <w:r w:rsidR="00F2733C">
                            <w:rPr>
                              <w:rStyle w:val="Style4"/>
                            </w:rPr>
                            <w:t>Projet réalisé à 4 personnes (3 développeurs et 1 PO) avec la méthodologie SCRUM sur une durée de 6 mois.</w:t>
                          </w:r>
                        </w:sdtContent>
                      </w:sdt>
                    </w:p>
                    <w:p w14:paraId="30041249" w14:textId="79023AC2" w:rsidR="00F2733C" w:rsidRDefault="00F2733C" w:rsidP="00FB5CC2">
                      <w:r>
                        <w:rPr>
                          <w:rFonts w:ascii="Century Gothic" w:hAnsi="Century Gothic"/>
                          <w:b/>
                          <w:bCs/>
                          <w:color w:val="E90649"/>
                          <w:sz w:val="20"/>
                          <w:szCs w:val="20"/>
                        </w:rPr>
                        <w:t>Rôle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E90649"/>
                          <w:spacing w:val="20"/>
                          <w:sz w:val="20"/>
                          <w:szCs w:val="20"/>
                        </w:rPr>
                        <w:t> : </w:t>
                      </w:r>
                      <w:sdt>
                        <w:sdtPr>
                          <w:rPr>
                            <w:rStyle w:val="Style4"/>
                          </w:rPr>
                          <w:alias w:val="Contexte"/>
                          <w:tag w:val="Contexte"/>
                          <w:id w:val="-48997777"/>
                        </w:sdtPr>
                        <w:sdtEndPr>
                          <w:rPr>
                            <w:rStyle w:val="Policepardfaut"/>
                            <w:rFonts w:asciiTheme="minorHAnsi" w:hAnsiTheme="minorHAnsi"/>
                            <w:b w:val="0"/>
                            <w:color w:val="auto"/>
                            <w:sz w:val="22"/>
                          </w:rPr>
                        </w:sdtEndPr>
                        <w:sdtContent>
                          <w:r>
                            <w:rPr>
                              <w:rStyle w:val="Style4"/>
                            </w:rPr>
                            <w:t xml:space="preserve">Développement </w:t>
                          </w:r>
                          <w:proofErr w:type="spellStart"/>
                          <w:r>
                            <w:rPr>
                              <w:rStyle w:val="Style4"/>
                            </w:rPr>
                            <w:t>fullstack</w:t>
                          </w:r>
                          <w:proofErr w:type="spellEnd"/>
                          <w:r>
                            <w:rPr>
                              <w:rStyle w:val="Style4"/>
                            </w:rPr>
                            <w:t>, recherche, SCRUM Master</w:t>
                          </w:r>
                        </w:sdtContent>
                      </w:sdt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2512C0" w14:textId="7F3B5DC4" w:rsidR="00FB5CC2" w:rsidRDefault="00FB5CC2" w:rsidP="22CF4D39"/>
    <w:p w14:paraId="0FC92F50" w14:textId="1C2F5E9C" w:rsidR="22CF4D39" w:rsidRDefault="22CF4D39" w:rsidP="22CF4D39"/>
    <w:p w14:paraId="20EF59BB" w14:textId="7A887149" w:rsidR="00F75C7B" w:rsidRDefault="00F75C7B" w:rsidP="00FB5CC2">
      <w:pPr>
        <w:rPr>
          <w:rStyle w:val="Style5"/>
        </w:rPr>
      </w:pPr>
    </w:p>
    <w:p w14:paraId="5F6EF7E0" w14:textId="77777777" w:rsidR="00904BC0" w:rsidRDefault="00904BC0" w:rsidP="00FB5CC2">
      <w:pPr>
        <w:rPr>
          <w:rStyle w:val="Style5"/>
        </w:rPr>
      </w:pPr>
    </w:p>
    <w:p w14:paraId="001C64C0" w14:textId="1AF1A790" w:rsidR="00F2733C" w:rsidRDefault="008E04CE" w:rsidP="008E04CE">
      <w:pPr>
        <w:tabs>
          <w:tab w:val="left" w:pos="3120"/>
        </w:tabs>
        <w:rPr>
          <w:rStyle w:val="Style5"/>
        </w:rPr>
      </w:pPr>
      <w:r>
        <w:rPr>
          <w:rStyle w:val="Style5"/>
        </w:rPr>
        <w:tab/>
      </w:r>
    </w:p>
    <w:sdt>
      <w:sdtPr>
        <w:rPr>
          <w:rStyle w:val="Style5"/>
        </w:rPr>
        <w:alias w:val="Projet"/>
        <w:tag w:val="Projet"/>
        <w:id w:val="-1870681053"/>
        <w:placeholder>
          <w:docPart w:val="EC70DDD94B02459D9D2A947862E0C43C"/>
        </w:placeholder>
      </w:sdtPr>
      <w:sdtEndPr>
        <w:rPr>
          <w:rStyle w:val="Style5"/>
        </w:rPr>
      </w:sdtEndPr>
      <w:sdtContent>
        <w:p w14:paraId="5C27680B" w14:textId="77777777" w:rsidR="000D4AA5" w:rsidRDefault="000D4AA5" w:rsidP="00F75C7B">
          <w:pPr>
            <w:rPr>
              <w:rStyle w:val="Style5"/>
            </w:rPr>
          </w:pPr>
        </w:p>
        <w:p w14:paraId="6B38C843" w14:textId="533CBCE4" w:rsidR="00F75C7B" w:rsidRDefault="004B54D7" w:rsidP="00F75C7B">
          <w:pPr>
            <w:rPr>
              <w:rStyle w:val="Style5"/>
            </w:rPr>
          </w:pPr>
          <w:r>
            <w:rPr>
              <w:rStyle w:val="Style5"/>
            </w:rPr>
            <w:t>Développement</w:t>
          </w:r>
          <w:r w:rsidR="001B3E22">
            <w:rPr>
              <w:rStyle w:val="Style5"/>
            </w:rPr>
            <w:t xml:space="preserve"> d’un</w:t>
          </w:r>
          <w:r w:rsidR="00300731">
            <w:rPr>
              <w:rStyle w:val="Style5"/>
            </w:rPr>
            <w:t>e application Web</w:t>
          </w:r>
        </w:p>
      </w:sdtContent>
    </w:sdt>
    <w:sdt>
      <w:sdtPr>
        <w:rPr>
          <w:rStyle w:val="Activits"/>
        </w:rPr>
        <w:alias w:val="Activité"/>
        <w:tag w:val="Activité"/>
        <w:id w:val="-1975356829"/>
        <w:placeholder>
          <w:docPart w:val="53913371CC504D7C8613DCCF53BDB695"/>
        </w:placeholder>
      </w:sdtPr>
      <w:sdtEndPr>
        <w:rPr>
          <w:rStyle w:val="Style5"/>
          <w:color w:val="auto"/>
          <w:sz w:val="16"/>
          <w:szCs w:val="16"/>
        </w:rPr>
      </w:sdtEndPr>
      <w:sdtContent>
        <w:p w14:paraId="4BB1043C" w14:textId="10C2667F" w:rsidR="00542818" w:rsidRPr="00542818" w:rsidRDefault="004B54D7" w:rsidP="00F75C7B">
          <w:pPr>
            <w:pStyle w:val="Paragraphedeliste"/>
            <w:numPr>
              <w:ilvl w:val="0"/>
              <w:numId w:val="9"/>
            </w:numPr>
            <w:rPr>
              <w:rStyle w:val="Activits"/>
              <w:bCs/>
              <w:color w:val="767A7D"/>
              <w:sz w:val="16"/>
              <w:szCs w:val="16"/>
            </w:rPr>
          </w:pPr>
          <w:r>
            <w:rPr>
              <w:rStyle w:val="Activits"/>
            </w:rPr>
            <w:t xml:space="preserve">Développement </w:t>
          </w:r>
          <w:r w:rsidR="00300731">
            <w:rPr>
              <w:rStyle w:val="Activits"/>
            </w:rPr>
            <w:t>de l’application</w:t>
          </w:r>
        </w:p>
        <w:p w14:paraId="7F501E85" w14:textId="2E2B3C32" w:rsidR="00F75C7B" w:rsidRDefault="00427614" w:rsidP="00542818">
          <w:pPr>
            <w:pStyle w:val="Paragraphedeliste"/>
            <w:rPr>
              <w:rStyle w:val="Style5"/>
              <w:bCs/>
              <w:sz w:val="16"/>
              <w:szCs w:val="16"/>
            </w:rPr>
          </w:pPr>
        </w:p>
      </w:sdtContent>
    </w:sdt>
    <w:sdt>
      <w:sdtPr>
        <w:rPr>
          <w:rStyle w:val="Texte"/>
        </w:rPr>
        <w:alias w:val="Description tâches"/>
        <w:tag w:val="Description tâches"/>
        <w:id w:val="-1646809651"/>
        <w:placeholder>
          <w:docPart w:val="38661F4D199541AF93DEC9DE7CC83E18"/>
        </w:placeholder>
      </w:sdtPr>
      <w:sdtEndPr>
        <w:rPr>
          <w:rStyle w:val="Texte"/>
        </w:rPr>
      </w:sdtEndPr>
      <w:sdtContent>
        <w:p w14:paraId="3FAFCE60" w14:textId="59D6AE44" w:rsidR="00F75C7B" w:rsidRPr="00E06382" w:rsidRDefault="00F75C7B" w:rsidP="00F75C7B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Développement du </w:t>
          </w:r>
          <w:r w:rsidRPr="00F2733C">
            <w:rPr>
              <w:rStyle w:val="Texte"/>
              <w:b/>
            </w:rPr>
            <w:t>front-end</w:t>
          </w:r>
          <w:r w:rsidR="004B54D7">
            <w:rPr>
              <w:rStyle w:val="Texte"/>
            </w:rPr>
            <w:t xml:space="preserve"> de l’application </w:t>
          </w:r>
          <w:r>
            <w:rPr>
              <w:rStyle w:val="Texte"/>
            </w:rPr>
            <w:t xml:space="preserve">web en </w:t>
          </w:r>
          <w:proofErr w:type="spellStart"/>
          <w:r w:rsidRPr="00F2733C">
            <w:rPr>
              <w:rStyle w:val="Texte"/>
              <w:b/>
            </w:rPr>
            <w:t>VueJS</w:t>
          </w:r>
          <w:proofErr w:type="spellEnd"/>
        </w:p>
        <w:p w14:paraId="568D0EAB" w14:textId="77777777" w:rsidR="00F75C7B" w:rsidRPr="005F01C3" w:rsidRDefault="00F75C7B" w:rsidP="00F75C7B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Développement du </w:t>
          </w:r>
          <w:r w:rsidRPr="00F2733C">
            <w:rPr>
              <w:rStyle w:val="Texte"/>
              <w:b/>
            </w:rPr>
            <w:t>back-end</w:t>
          </w:r>
          <w:r>
            <w:rPr>
              <w:rStyle w:val="Texte"/>
            </w:rPr>
            <w:t xml:space="preserve"> en </w:t>
          </w:r>
          <w:proofErr w:type="spellStart"/>
          <w:r w:rsidRPr="00F2733C">
            <w:rPr>
              <w:rStyle w:val="Texte"/>
              <w:b/>
            </w:rPr>
            <w:t>Node</w:t>
          </w:r>
          <w:proofErr w:type="spellEnd"/>
          <w:r w:rsidRPr="00F2733C">
            <w:rPr>
              <w:rStyle w:val="Texte"/>
              <w:b/>
            </w:rPr>
            <w:t>/Express</w:t>
          </w:r>
        </w:p>
        <w:p w14:paraId="7C788F22" w14:textId="6C262D45" w:rsidR="00F75C7B" w:rsidRPr="00F75C7B" w:rsidRDefault="00F75C7B" w:rsidP="00F75C7B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Mise en place de la base de données via </w:t>
          </w:r>
          <w:r w:rsidRPr="00F2733C">
            <w:rPr>
              <w:rStyle w:val="Texte"/>
              <w:b/>
            </w:rPr>
            <w:t>MySQL</w:t>
          </w:r>
        </w:p>
        <w:p w14:paraId="3C8E277D" w14:textId="60C28027" w:rsidR="002B1936" w:rsidRPr="002E4636" w:rsidRDefault="004B54D7" w:rsidP="00F75C7B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Adaptation de l’application </w:t>
          </w:r>
          <w:r w:rsidR="002B1936">
            <w:rPr>
              <w:rStyle w:val="Texte"/>
            </w:rPr>
            <w:t>web au format mobile</w:t>
          </w:r>
        </w:p>
        <w:p w14:paraId="52AACCCC" w14:textId="1AA39446" w:rsidR="00542818" w:rsidRPr="00E80D02" w:rsidRDefault="00300731" w:rsidP="00F77D98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>Rédaction d’une documentation</w:t>
          </w:r>
          <w:r w:rsidR="00F75C7B">
            <w:rPr>
              <w:rStyle w:val="Texte"/>
            </w:rPr>
            <w:t xml:space="preserve"> technique, description de l’architecture</w:t>
          </w:r>
        </w:p>
        <w:p w14:paraId="107C089D" w14:textId="68EEFE23" w:rsidR="00E80D02" w:rsidRPr="000D4AA5" w:rsidRDefault="00E80D02" w:rsidP="00F77D98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Déploiement de l’application web grâce à </w:t>
          </w:r>
          <w:r w:rsidRPr="00E80D02">
            <w:rPr>
              <w:rStyle w:val="Texte"/>
              <w:b/>
            </w:rPr>
            <w:t>Docker</w:t>
          </w:r>
        </w:p>
        <w:p w14:paraId="3398654C" w14:textId="77777777" w:rsidR="000D4AA5" w:rsidRPr="00300731" w:rsidRDefault="000D4AA5" w:rsidP="000D4AA5">
          <w:pPr>
            <w:pStyle w:val="Paragraphedeliste"/>
            <w:ind w:left="1440"/>
            <w:rPr>
              <w:rStyle w:val="Texte"/>
              <w:b/>
              <w:bCs/>
              <w:sz w:val="16"/>
              <w:szCs w:val="16"/>
            </w:rPr>
          </w:pPr>
        </w:p>
        <w:p w14:paraId="7D596497" w14:textId="0CDE9946" w:rsidR="002E4636" w:rsidRPr="002B1936" w:rsidRDefault="00427614" w:rsidP="00542818">
          <w:pPr>
            <w:pStyle w:val="Paragraphedeliste"/>
            <w:ind w:left="1440"/>
            <w:rPr>
              <w:rStyle w:val="Style5"/>
              <w:bCs/>
              <w:color w:val="auto"/>
              <w:sz w:val="16"/>
              <w:szCs w:val="16"/>
            </w:rPr>
          </w:pPr>
        </w:p>
      </w:sdtContent>
    </w:sdt>
    <w:sdt>
      <w:sdtPr>
        <w:rPr>
          <w:rStyle w:val="Activits"/>
        </w:rPr>
        <w:alias w:val="Activité"/>
        <w:tag w:val="Activité"/>
        <w:id w:val="365948497"/>
        <w:placeholder>
          <w:docPart w:val="045098B0A2CD43C59853ADD203A9107C"/>
        </w:placeholder>
      </w:sdtPr>
      <w:sdtEndPr>
        <w:rPr>
          <w:rStyle w:val="Style5"/>
          <w:color w:val="auto"/>
          <w:sz w:val="16"/>
          <w:szCs w:val="16"/>
        </w:rPr>
      </w:sdtEndPr>
      <w:sdtContent>
        <w:p w14:paraId="53227F81" w14:textId="509D6AC0" w:rsidR="00542818" w:rsidRPr="00542818" w:rsidRDefault="00300731" w:rsidP="002E4636">
          <w:pPr>
            <w:pStyle w:val="Paragraphedeliste"/>
            <w:numPr>
              <w:ilvl w:val="0"/>
              <w:numId w:val="9"/>
            </w:numPr>
            <w:rPr>
              <w:rStyle w:val="Activits"/>
              <w:bCs/>
              <w:color w:val="auto"/>
              <w:sz w:val="16"/>
              <w:szCs w:val="16"/>
            </w:rPr>
          </w:pPr>
          <w:r>
            <w:rPr>
              <w:rStyle w:val="Activits"/>
            </w:rPr>
            <w:t>Rédaction des formations</w:t>
          </w:r>
        </w:p>
        <w:p w14:paraId="6974FECC" w14:textId="4C04118F" w:rsidR="002E4636" w:rsidRDefault="00427614" w:rsidP="00542818">
          <w:pPr>
            <w:pStyle w:val="Paragraphedeliste"/>
            <w:rPr>
              <w:rStyle w:val="Style5"/>
              <w:bCs/>
              <w:color w:val="auto"/>
              <w:sz w:val="16"/>
              <w:szCs w:val="16"/>
            </w:rPr>
          </w:pPr>
        </w:p>
      </w:sdtContent>
    </w:sdt>
    <w:sdt>
      <w:sdtPr>
        <w:rPr>
          <w:rStyle w:val="Texte"/>
        </w:rPr>
        <w:alias w:val="Description tâches"/>
        <w:tag w:val="Description tâches"/>
        <w:id w:val="-213040251"/>
        <w:placeholder>
          <w:docPart w:val="045098B0A2CD43C59853ADD203A9107C"/>
        </w:placeholder>
      </w:sdtPr>
      <w:sdtEndPr>
        <w:rPr>
          <w:rStyle w:val="Texte"/>
        </w:rPr>
      </w:sdtEndPr>
      <w:sdtContent>
        <w:p w14:paraId="4172B53B" w14:textId="1564A67C" w:rsidR="00C02909" w:rsidRPr="008E39DF" w:rsidRDefault="00F77D98" w:rsidP="00E80D02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>Rédaction</w:t>
          </w:r>
          <w:r w:rsidR="00B910DC" w:rsidRPr="00B910DC">
            <w:rPr>
              <w:rStyle w:val="Texte"/>
            </w:rPr>
            <w:t xml:space="preserve"> </w:t>
          </w:r>
          <w:r>
            <w:rPr>
              <w:rStyle w:val="Texte"/>
            </w:rPr>
            <w:t>de</w:t>
          </w:r>
          <w:r w:rsidR="00B910DC" w:rsidRPr="00B910DC">
            <w:rPr>
              <w:rStyle w:val="Texte"/>
            </w:rPr>
            <w:t xml:space="preserve"> contenu : vulgarisation, mise en place des différentes étapes pour suivre la formation</w:t>
          </w:r>
          <w:r w:rsidR="008E39DF">
            <w:rPr>
              <w:rStyle w:val="Texte"/>
            </w:rPr>
            <w:t xml:space="preserve"> </w:t>
          </w:r>
        </w:p>
        <w:p w14:paraId="1F7C2147" w14:textId="77777777" w:rsidR="000D4AA5" w:rsidRDefault="009F1B83" w:rsidP="00C02909">
          <w:pPr>
            <w:pStyle w:val="Paragraphedeliste"/>
            <w:numPr>
              <w:ilvl w:val="1"/>
              <w:numId w:val="9"/>
            </w:numPr>
            <w:rPr>
              <w:rStyle w:val="Texte"/>
            </w:rPr>
          </w:pPr>
          <w:r w:rsidRPr="00B910DC">
            <w:rPr>
              <w:rStyle w:val="Texte"/>
            </w:rPr>
            <w:t xml:space="preserve">Génération d’un </w:t>
          </w:r>
          <w:r w:rsidRPr="009424DA">
            <w:rPr>
              <w:rStyle w:val="Texte"/>
              <w:b/>
            </w:rPr>
            <w:t>QR code</w:t>
          </w:r>
          <w:r w:rsidR="009933D5" w:rsidRPr="00B910DC">
            <w:rPr>
              <w:rStyle w:val="Texte"/>
            </w:rPr>
            <w:t xml:space="preserve"> </w:t>
          </w:r>
          <w:r w:rsidR="004B54D7">
            <w:rPr>
              <w:rStyle w:val="Texte"/>
            </w:rPr>
            <w:t xml:space="preserve">sur l’application </w:t>
          </w:r>
          <w:r w:rsidR="008E39DF">
            <w:rPr>
              <w:rStyle w:val="Texte"/>
            </w:rPr>
            <w:t xml:space="preserve">web </w:t>
          </w:r>
          <w:r w:rsidR="00C02909">
            <w:rPr>
              <w:rStyle w:val="Texte"/>
            </w:rPr>
            <w:t xml:space="preserve">qui sera </w:t>
          </w:r>
          <w:r w:rsidR="009933D5" w:rsidRPr="00B910DC">
            <w:rPr>
              <w:rStyle w:val="Texte"/>
            </w:rPr>
            <w:t xml:space="preserve">lu par le casque de </w:t>
          </w:r>
          <w:r w:rsidR="00300731">
            <w:rPr>
              <w:rStyle w:val="Texte"/>
            </w:rPr>
            <w:t>réalité augmentée</w:t>
          </w:r>
          <w:r w:rsidR="00D723F7">
            <w:rPr>
              <w:rStyle w:val="Texte"/>
            </w:rPr>
            <w:t xml:space="preserve"> </w:t>
          </w:r>
          <w:r w:rsidR="009933D5" w:rsidRPr="00B910DC">
            <w:rPr>
              <w:rStyle w:val="Texte"/>
            </w:rPr>
            <w:t>pour accéder aux modules de formation</w:t>
          </w:r>
        </w:p>
        <w:p w14:paraId="11322285" w14:textId="6317B4B3" w:rsidR="002E4636" w:rsidRPr="00C02909" w:rsidRDefault="00427614" w:rsidP="000D4AA5">
          <w:pPr>
            <w:pStyle w:val="Paragraphedeliste"/>
            <w:ind w:left="1440"/>
            <w:rPr>
              <w:rStyle w:val="Texte"/>
            </w:rPr>
          </w:pPr>
        </w:p>
      </w:sdtContent>
    </w:sdt>
    <w:sdt>
      <w:sdtPr>
        <w:rPr>
          <w:rStyle w:val="Style5"/>
        </w:rPr>
        <w:alias w:val="Projet"/>
        <w:tag w:val="Projet"/>
        <w:id w:val="-1927405549"/>
        <w:placeholder>
          <w:docPart w:val="FFA156CF6CA24320A1582B5DB6B87B8B"/>
        </w:placeholder>
      </w:sdtPr>
      <w:sdtEndPr>
        <w:rPr>
          <w:rStyle w:val="Style5"/>
        </w:rPr>
      </w:sdtEndPr>
      <w:sdtContent>
        <w:p w14:paraId="049689D7" w14:textId="2C804F3B" w:rsidR="00300731" w:rsidRDefault="00300731" w:rsidP="00300731">
          <w:pPr>
            <w:rPr>
              <w:rFonts w:ascii="Century Gothic" w:hAnsi="Century Gothic"/>
              <w:b/>
              <w:bCs/>
              <w:color w:val="E90649"/>
              <w:sz w:val="20"/>
              <w:szCs w:val="20"/>
            </w:rPr>
          </w:pPr>
          <w:r>
            <w:rPr>
              <w:rStyle w:val="Style5"/>
            </w:rPr>
            <w:t xml:space="preserve">Développement Intelligence </w:t>
          </w:r>
          <w:r w:rsidR="00E80D02">
            <w:rPr>
              <w:rStyle w:val="Style5"/>
            </w:rPr>
            <w:t>A</w:t>
          </w:r>
          <w:r>
            <w:rPr>
              <w:rStyle w:val="Style5"/>
            </w:rPr>
            <w:t>rtificielle</w:t>
          </w:r>
        </w:p>
      </w:sdtContent>
    </w:sdt>
    <w:sdt>
      <w:sdtPr>
        <w:rPr>
          <w:rStyle w:val="Activits"/>
        </w:rPr>
        <w:alias w:val="Activité"/>
        <w:tag w:val="Activité"/>
        <w:id w:val="-2087908454"/>
        <w:placeholder>
          <w:docPart w:val="FFA156CF6CA24320A1582B5DB6B87B8B"/>
        </w:placeholder>
      </w:sdtPr>
      <w:sdtEndPr>
        <w:rPr>
          <w:rStyle w:val="Style5"/>
          <w:color w:val="auto"/>
          <w:sz w:val="16"/>
          <w:szCs w:val="16"/>
        </w:rPr>
      </w:sdtEndPr>
      <w:sdtContent>
        <w:p w14:paraId="65224A99" w14:textId="77777777" w:rsidR="000D4AA5" w:rsidRPr="000D4AA5" w:rsidRDefault="00300731" w:rsidP="00300731">
          <w:pPr>
            <w:pStyle w:val="Paragraphedeliste"/>
            <w:numPr>
              <w:ilvl w:val="0"/>
              <w:numId w:val="9"/>
            </w:numPr>
            <w:rPr>
              <w:rStyle w:val="Activits"/>
              <w:bCs/>
              <w:color w:val="auto"/>
              <w:sz w:val="16"/>
              <w:szCs w:val="16"/>
            </w:rPr>
          </w:pPr>
          <w:r>
            <w:rPr>
              <w:rStyle w:val="Activits"/>
            </w:rPr>
            <w:t>Intégration de l’intelligence artificielle à la réalité augmentée</w:t>
          </w:r>
        </w:p>
        <w:p w14:paraId="1E32A293" w14:textId="60C79EC1" w:rsidR="00300731" w:rsidRPr="004B54D7" w:rsidRDefault="00427614" w:rsidP="000D4AA5">
          <w:pPr>
            <w:pStyle w:val="Paragraphedeliste"/>
            <w:rPr>
              <w:rStyle w:val="Style5"/>
              <w:bCs/>
              <w:color w:val="auto"/>
              <w:sz w:val="16"/>
              <w:szCs w:val="16"/>
            </w:rPr>
          </w:pPr>
        </w:p>
      </w:sdtContent>
    </w:sdt>
    <w:sdt>
      <w:sdtPr>
        <w:rPr>
          <w:rStyle w:val="Texte"/>
        </w:rPr>
        <w:alias w:val="Description tâches"/>
        <w:tag w:val="Description tâches"/>
        <w:id w:val="-1641260259"/>
        <w:placeholder>
          <w:docPart w:val="FFA156CF6CA24320A1582B5DB6B87B8B"/>
        </w:placeholder>
      </w:sdtPr>
      <w:sdtEndPr>
        <w:rPr>
          <w:rStyle w:val="Texte"/>
        </w:rPr>
      </w:sdtEndPr>
      <w:sdtContent>
        <w:p w14:paraId="24C62575" w14:textId="2D63D018" w:rsidR="00300731" w:rsidRPr="00300731" w:rsidRDefault="00300731" w:rsidP="00300731">
          <w:pPr>
            <w:pStyle w:val="Paragraphedeliste"/>
            <w:numPr>
              <w:ilvl w:val="1"/>
              <w:numId w:val="9"/>
            </w:numPr>
            <w:rPr>
              <w:rStyle w:val="Texte"/>
            </w:rPr>
          </w:pPr>
          <w:r>
            <w:rPr>
              <w:rStyle w:val="Texte"/>
            </w:rPr>
            <w:t xml:space="preserve">Entraînement d’une </w:t>
          </w:r>
          <w:r w:rsidRPr="00300731">
            <w:rPr>
              <w:rStyle w:val="Texte"/>
              <w:b/>
            </w:rPr>
            <w:t>IA</w:t>
          </w:r>
          <w:r>
            <w:rPr>
              <w:rStyle w:val="Texte"/>
            </w:rPr>
            <w:t xml:space="preserve"> en </w:t>
          </w:r>
          <w:r w:rsidRPr="00300731">
            <w:rPr>
              <w:rStyle w:val="Texte"/>
              <w:b/>
            </w:rPr>
            <w:t>Python</w:t>
          </w:r>
        </w:p>
        <w:p w14:paraId="69330554" w14:textId="3D0BBE28" w:rsidR="00300731" w:rsidRDefault="00300731" w:rsidP="00300731">
          <w:pPr>
            <w:pStyle w:val="Paragraphedeliste"/>
            <w:numPr>
              <w:ilvl w:val="1"/>
              <w:numId w:val="9"/>
            </w:numPr>
            <w:rPr>
              <w:rStyle w:val="Texte"/>
            </w:rPr>
          </w:pPr>
          <w:r>
            <w:rPr>
              <w:rStyle w:val="Texte"/>
            </w:rPr>
            <w:t xml:space="preserve">Développement d’une application pour HoloLens en </w:t>
          </w:r>
          <w:r w:rsidRPr="00300731">
            <w:rPr>
              <w:rStyle w:val="Texte"/>
              <w:b/>
            </w:rPr>
            <w:t>C#</w:t>
          </w:r>
          <w:r>
            <w:rPr>
              <w:rStyle w:val="Texte"/>
            </w:rPr>
            <w:t xml:space="preserve"> sur </w:t>
          </w:r>
          <w:proofErr w:type="spellStart"/>
          <w:r w:rsidRPr="00300731">
            <w:rPr>
              <w:rStyle w:val="Texte"/>
              <w:b/>
            </w:rPr>
            <w:t>Unity</w:t>
          </w:r>
          <w:proofErr w:type="spellEnd"/>
          <w:r>
            <w:rPr>
              <w:rStyle w:val="Texte"/>
            </w:rPr>
            <w:t xml:space="preserve"> </w:t>
          </w:r>
        </w:p>
        <w:p w14:paraId="299D5732" w14:textId="3B14089A" w:rsidR="00300731" w:rsidRDefault="00300731" w:rsidP="00300731">
          <w:pPr>
            <w:pStyle w:val="Paragraphedeliste"/>
            <w:numPr>
              <w:ilvl w:val="1"/>
              <w:numId w:val="9"/>
            </w:numPr>
            <w:rPr>
              <w:rStyle w:val="Texte"/>
            </w:rPr>
          </w:pPr>
          <w:r>
            <w:rPr>
              <w:rStyle w:val="Texte"/>
            </w:rPr>
            <w:t>Intégration de l’</w:t>
          </w:r>
          <w:r w:rsidRPr="00300731">
            <w:rPr>
              <w:rStyle w:val="Texte"/>
              <w:b/>
            </w:rPr>
            <w:t>IA</w:t>
          </w:r>
          <w:r>
            <w:rPr>
              <w:rStyle w:val="Texte"/>
            </w:rPr>
            <w:t xml:space="preserve"> à l’application </w:t>
          </w:r>
          <w:r w:rsidRPr="00E80D02">
            <w:rPr>
              <w:rStyle w:val="Texte"/>
              <w:b/>
            </w:rPr>
            <w:t>C#</w:t>
          </w:r>
          <w:r>
            <w:rPr>
              <w:rStyle w:val="Texte"/>
            </w:rPr>
            <w:t xml:space="preserve"> en </w:t>
          </w:r>
          <w:r w:rsidRPr="00300731">
            <w:rPr>
              <w:rStyle w:val="Texte"/>
              <w:b/>
            </w:rPr>
            <w:t>embarqué</w:t>
          </w:r>
        </w:p>
        <w:p w14:paraId="2AFC98FD" w14:textId="39F115B1" w:rsidR="00300731" w:rsidRDefault="00300731" w:rsidP="00300731">
          <w:pPr>
            <w:pStyle w:val="Paragraphedeliste"/>
            <w:numPr>
              <w:ilvl w:val="1"/>
              <w:numId w:val="9"/>
            </w:numPr>
            <w:rPr>
              <w:rStyle w:val="Texte"/>
            </w:rPr>
          </w:pPr>
          <w:r>
            <w:rPr>
              <w:rStyle w:val="Texte"/>
            </w:rPr>
            <w:t xml:space="preserve">Développement d’une application </w:t>
          </w:r>
          <w:r w:rsidRPr="00300731">
            <w:rPr>
              <w:rStyle w:val="Texte"/>
              <w:b/>
            </w:rPr>
            <w:t>Python</w:t>
          </w:r>
          <w:r>
            <w:rPr>
              <w:rStyle w:val="Texte"/>
            </w:rPr>
            <w:t xml:space="preserve"> de reconnaissances d’objets </w:t>
          </w:r>
          <w:r w:rsidR="00E80D02">
            <w:rPr>
              <w:rStyle w:val="Texte"/>
            </w:rPr>
            <w:t xml:space="preserve">par </w:t>
          </w:r>
          <w:r w:rsidR="00E80D02" w:rsidRPr="00E80D02">
            <w:rPr>
              <w:rStyle w:val="Texte"/>
              <w:b/>
            </w:rPr>
            <w:t>IA</w:t>
          </w:r>
          <w:r w:rsidR="00E80D02">
            <w:rPr>
              <w:rStyle w:val="Texte"/>
            </w:rPr>
            <w:t xml:space="preserve"> </w:t>
          </w:r>
          <w:r>
            <w:rPr>
              <w:rStyle w:val="Texte"/>
            </w:rPr>
            <w:t>(déportation de l’</w:t>
          </w:r>
          <w:r w:rsidRPr="00300731">
            <w:rPr>
              <w:rStyle w:val="Texte"/>
              <w:b/>
            </w:rPr>
            <w:t xml:space="preserve">IA </w:t>
          </w:r>
          <w:r>
            <w:rPr>
              <w:rStyle w:val="Texte"/>
            </w:rPr>
            <w:t>embarquée)</w:t>
          </w:r>
        </w:p>
        <w:p w14:paraId="233D6E79" w14:textId="2BF3953D" w:rsidR="00E80D02" w:rsidRPr="00E80D02" w:rsidRDefault="00300731" w:rsidP="00E80D02">
          <w:pPr>
            <w:pStyle w:val="Paragraphedeliste"/>
            <w:numPr>
              <w:ilvl w:val="1"/>
              <w:numId w:val="9"/>
            </w:numPr>
            <w:rPr>
              <w:rStyle w:val="Texte"/>
            </w:rPr>
          </w:pPr>
          <w:r>
            <w:rPr>
              <w:rStyle w:val="Texte"/>
            </w:rPr>
            <w:t xml:space="preserve">Développement d’une </w:t>
          </w:r>
          <w:r w:rsidRPr="00300731">
            <w:rPr>
              <w:rStyle w:val="Texte"/>
              <w:b/>
            </w:rPr>
            <w:t>IA</w:t>
          </w:r>
          <w:r>
            <w:rPr>
              <w:rStyle w:val="Texte"/>
            </w:rPr>
            <w:t xml:space="preserve"> de reconnaissance de contours d’objets en </w:t>
          </w:r>
          <w:r w:rsidRPr="00300731">
            <w:rPr>
              <w:rStyle w:val="Texte"/>
              <w:b/>
            </w:rPr>
            <w:t>Python</w:t>
          </w:r>
        </w:p>
        <w:p w14:paraId="3AB109B8" w14:textId="468C892D" w:rsidR="00E80D02" w:rsidRPr="00E80D02" w:rsidRDefault="00E80D02" w:rsidP="00E80D02">
          <w:pPr>
            <w:pStyle w:val="Paragraphedeliste"/>
            <w:numPr>
              <w:ilvl w:val="1"/>
              <w:numId w:val="9"/>
            </w:numPr>
            <w:rPr>
              <w:rStyle w:val="Texte"/>
            </w:rPr>
          </w:pPr>
          <w:r>
            <w:rPr>
              <w:rStyle w:val="Texte"/>
            </w:rPr>
            <w:t xml:space="preserve">Développement d’une </w:t>
          </w:r>
          <w:r w:rsidRPr="00E80D02">
            <w:rPr>
              <w:rStyle w:val="Texte"/>
              <w:b/>
            </w:rPr>
            <w:t>IA</w:t>
          </w:r>
          <w:r>
            <w:rPr>
              <w:rStyle w:val="Texte"/>
            </w:rPr>
            <w:t xml:space="preserve"> de détection de défauts en </w:t>
          </w:r>
          <w:r w:rsidRPr="00E80D02">
            <w:rPr>
              <w:rStyle w:val="Texte"/>
              <w:b/>
            </w:rPr>
            <w:t>Python</w:t>
          </w:r>
          <w:r>
            <w:rPr>
              <w:rStyle w:val="Texte"/>
            </w:rPr>
            <w:t xml:space="preserve"> </w:t>
          </w:r>
        </w:p>
        <w:p w14:paraId="06C3DADF" w14:textId="7154866C" w:rsidR="00E80D02" w:rsidRPr="008E39DF" w:rsidRDefault="00E80D02" w:rsidP="00E80D02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Génération de </w:t>
          </w:r>
          <w:proofErr w:type="spellStart"/>
          <w:r w:rsidRPr="00E80D02">
            <w:rPr>
              <w:rStyle w:val="Texte"/>
              <w:b/>
            </w:rPr>
            <w:t>datasets</w:t>
          </w:r>
          <w:proofErr w:type="spellEnd"/>
          <w:r>
            <w:rPr>
              <w:rStyle w:val="Texte"/>
            </w:rPr>
            <w:t xml:space="preserve"> d’images propres aux formation pour entraîner l’</w:t>
          </w:r>
          <w:r w:rsidRPr="00E80D02">
            <w:rPr>
              <w:rStyle w:val="Texte"/>
              <w:b/>
            </w:rPr>
            <w:t>IA</w:t>
          </w:r>
          <w:r>
            <w:rPr>
              <w:rStyle w:val="Texte"/>
            </w:rPr>
            <w:t xml:space="preserve"> </w:t>
          </w:r>
        </w:p>
        <w:p w14:paraId="22C91DFC" w14:textId="13759496" w:rsidR="00300731" w:rsidRDefault="00300731" w:rsidP="00E80D02">
          <w:pPr>
            <w:ind w:left="1080"/>
            <w:rPr>
              <w:rStyle w:val="Texte"/>
            </w:rPr>
          </w:pPr>
        </w:p>
        <w:p w14:paraId="526E9DC4" w14:textId="6306DA54" w:rsidR="000D4AA5" w:rsidRPr="008E04CE" w:rsidRDefault="00427614" w:rsidP="008E04CE">
          <w:pPr>
            <w:pStyle w:val="Paragraphedeliste"/>
            <w:ind w:left="1440"/>
            <w:rPr>
              <w:rStyle w:val="Style5"/>
              <w:bCs/>
              <w:color w:val="auto"/>
              <w:sz w:val="16"/>
              <w:szCs w:val="16"/>
            </w:rPr>
          </w:pPr>
        </w:p>
      </w:sdtContent>
    </w:sdt>
    <w:p w14:paraId="73037F29" w14:textId="46F6305B" w:rsidR="00D74B22" w:rsidRDefault="00300731" w:rsidP="00300731">
      <w:pPr>
        <w:rPr>
          <w:rStyle w:val="Style5"/>
        </w:rPr>
      </w:pPr>
      <w:r>
        <w:rPr>
          <w:rStyle w:val="Style5"/>
        </w:rPr>
        <w:lastRenderedPageBreak/>
        <w:t xml:space="preserve"> </w:t>
      </w:r>
      <w:sdt>
        <w:sdtPr>
          <w:rPr>
            <w:rStyle w:val="Style5"/>
          </w:rPr>
          <w:alias w:val="Projet"/>
          <w:tag w:val="Projet"/>
          <w:id w:val="-807239329"/>
          <w:placeholder>
            <w:docPart w:val="67436F9FCAFB44CDB1DB69F639E88E28"/>
          </w:placeholder>
        </w:sdtPr>
        <w:sdtEndPr>
          <w:rPr>
            <w:rStyle w:val="Style5"/>
          </w:rPr>
        </w:sdtEndPr>
        <w:sdtContent>
          <w:r w:rsidR="00D74B22">
            <w:rPr>
              <w:rStyle w:val="Style5"/>
            </w:rPr>
            <w:t xml:space="preserve">Gestion de projet </w:t>
          </w:r>
        </w:sdtContent>
      </w:sdt>
    </w:p>
    <w:sdt>
      <w:sdtPr>
        <w:rPr>
          <w:rStyle w:val="Activits"/>
        </w:rPr>
        <w:alias w:val="Activité"/>
        <w:tag w:val="Activité"/>
        <w:id w:val="2034842236"/>
        <w:placeholder>
          <w:docPart w:val="3707E0FA2EFA49A6BE8829EE2545226D"/>
        </w:placeholder>
      </w:sdtPr>
      <w:sdtEndPr>
        <w:rPr>
          <w:rStyle w:val="Style5"/>
          <w:color w:val="auto"/>
          <w:sz w:val="16"/>
          <w:szCs w:val="16"/>
        </w:rPr>
      </w:sdtEndPr>
      <w:sdtContent>
        <w:p w14:paraId="601A54C7" w14:textId="77777777" w:rsidR="00542818" w:rsidRPr="00542818" w:rsidRDefault="00D74B22" w:rsidP="00D74B22">
          <w:pPr>
            <w:pStyle w:val="Paragraphedeliste"/>
            <w:numPr>
              <w:ilvl w:val="0"/>
              <w:numId w:val="9"/>
            </w:numPr>
            <w:rPr>
              <w:rStyle w:val="Activits"/>
              <w:bCs/>
              <w:color w:val="auto"/>
              <w:sz w:val="16"/>
              <w:szCs w:val="16"/>
            </w:rPr>
          </w:pPr>
          <w:r>
            <w:rPr>
              <w:rStyle w:val="Activits"/>
            </w:rPr>
            <w:t>Méthodologie Scrum</w:t>
          </w:r>
        </w:p>
        <w:p w14:paraId="6832440C" w14:textId="5A7BF2B1" w:rsidR="00D74B22" w:rsidRDefault="00427614" w:rsidP="00542818">
          <w:pPr>
            <w:pStyle w:val="Paragraphedeliste"/>
            <w:rPr>
              <w:rStyle w:val="Style5"/>
              <w:bCs/>
              <w:color w:val="auto"/>
              <w:sz w:val="16"/>
              <w:szCs w:val="16"/>
            </w:rPr>
          </w:pPr>
        </w:p>
      </w:sdtContent>
    </w:sdt>
    <w:sdt>
      <w:sdtPr>
        <w:rPr>
          <w:rStyle w:val="Texte"/>
        </w:rPr>
        <w:alias w:val="Description tâches"/>
        <w:tag w:val="Description tâches"/>
        <w:id w:val="-315029904"/>
        <w:placeholder>
          <w:docPart w:val="3707E0FA2EFA49A6BE8829EE2545226D"/>
        </w:placeholder>
      </w:sdtPr>
      <w:sdtEndPr>
        <w:rPr>
          <w:rStyle w:val="Texte"/>
        </w:rPr>
      </w:sdtEndPr>
      <w:sdtContent>
        <w:p w14:paraId="7C44AB07" w14:textId="70C94FB4" w:rsidR="00D74B22" w:rsidRPr="00D74B22" w:rsidRDefault="00D74B22" w:rsidP="00D74B22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Rôle de </w:t>
          </w:r>
          <w:r w:rsidRPr="00F2733C">
            <w:rPr>
              <w:rStyle w:val="Texte"/>
              <w:b/>
            </w:rPr>
            <w:t>Scrum Master</w:t>
          </w:r>
          <w:r>
            <w:rPr>
              <w:rStyle w:val="Texte"/>
            </w:rPr>
            <w:t xml:space="preserve"> : </w:t>
          </w:r>
          <w:r w:rsidR="00E80D02">
            <w:rPr>
              <w:rStyle w:val="Texte"/>
            </w:rPr>
            <w:t>animation de réunions</w:t>
          </w:r>
        </w:p>
        <w:p w14:paraId="366593FD" w14:textId="43913A15" w:rsidR="00D74B22" w:rsidRPr="00D74B22" w:rsidRDefault="00D74B22" w:rsidP="00D74B22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Utilisation de </w:t>
          </w:r>
          <w:r w:rsidR="004B54D7">
            <w:rPr>
              <w:rStyle w:val="Texte"/>
              <w:b/>
            </w:rPr>
            <w:t>Jira</w:t>
          </w:r>
          <w:r>
            <w:rPr>
              <w:rStyle w:val="Texte"/>
            </w:rPr>
            <w:t xml:space="preserve"> pour la gestion des tickets </w:t>
          </w:r>
        </w:p>
        <w:p w14:paraId="51882615" w14:textId="2319C9FB" w:rsidR="002D6749" w:rsidRPr="002D6749" w:rsidRDefault="00D74B22" w:rsidP="00D74B22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Utilisation de </w:t>
          </w:r>
          <w:proofErr w:type="spellStart"/>
          <w:r w:rsidRPr="00F2733C">
            <w:rPr>
              <w:rStyle w:val="Texte"/>
              <w:b/>
            </w:rPr>
            <w:t>Gitlab</w:t>
          </w:r>
          <w:proofErr w:type="spellEnd"/>
        </w:p>
        <w:p w14:paraId="40B042C7" w14:textId="1FBBCCFA" w:rsidR="00F75C7B" w:rsidRPr="00F75C7B" w:rsidRDefault="004B54D7" w:rsidP="00D74B22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Réalisation des maquettes de l’application </w:t>
          </w:r>
          <w:r w:rsidR="002D6749">
            <w:rPr>
              <w:rStyle w:val="Texte"/>
            </w:rPr>
            <w:t>web et de l’application Holo</w:t>
          </w:r>
          <w:r w:rsidR="00E80D02">
            <w:rPr>
              <w:rStyle w:val="Texte"/>
            </w:rPr>
            <w:t>L</w:t>
          </w:r>
          <w:r w:rsidR="002D6749">
            <w:rPr>
              <w:rStyle w:val="Texte"/>
            </w:rPr>
            <w:t xml:space="preserve">ens sur </w:t>
          </w:r>
          <w:proofErr w:type="spellStart"/>
          <w:r w:rsidR="002D6749" w:rsidRPr="00F2733C">
            <w:rPr>
              <w:rStyle w:val="Texte"/>
              <w:b/>
            </w:rPr>
            <w:t>Figma</w:t>
          </w:r>
          <w:proofErr w:type="spellEnd"/>
        </w:p>
        <w:p w14:paraId="56905864" w14:textId="77777777" w:rsidR="00300731" w:rsidRDefault="00427614" w:rsidP="00300731">
          <w:pPr>
            <w:pStyle w:val="Paragraphedeliste"/>
            <w:rPr>
              <w:rStyle w:val="Texte"/>
            </w:rPr>
          </w:pPr>
        </w:p>
      </w:sdtContent>
    </w:sdt>
    <w:sdt>
      <w:sdtPr>
        <w:rPr>
          <w:rStyle w:val="Activits"/>
        </w:rPr>
        <w:alias w:val="Activité"/>
        <w:tag w:val="Activité"/>
        <w:id w:val="-221522999"/>
        <w:placeholder>
          <w:docPart w:val="22EB8B0B20E44CFD9FDE4DE31B4217C2"/>
        </w:placeholder>
      </w:sdtPr>
      <w:sdtEndPr>
        <w:rPr>
          <w:rStyle w:val="Style5"/>
          <w:color w:val="auto"/>
          <w:sz w:val="16"/>
          <w:szCs w:val="16"/>
        </w:rPr>
      </w:sdtEndPr>
      <w:sdtContent>
        <w:p w14:paraId="1A9FEA87" w14:textId="3F9F1FB6" w:rsidR="00300731" w:rsidRPr="00542818" w:rsidRDefault="00300731" w:rsidP="00300731">
          <w:pPr>
            <w:pStyle w:val="Paragraphedeliste"/>
            <w:numPr>
              <w:ilvl w:val="0"/>
              <w:numId w:val="9"/>
            </w:numPr>
            <w:rPr>
              <w:rStyle w:val="Activits"/>
              <w:bCs/>
              <w:color w:val="767A7D"/>
              <w:sz w:val="16"/>
              <w:szCs w:val="16"/>
            </w:rPr>
          </w:pPr>
          <w:r>
            <w:rPr>
              <w:rStyle w:val="Activits"/>
            </w:rPr>
            <w:t xml:space="preserve">Rédaction de documentation </w:t>
          </w:r>
        </w:p>
        <w:p w14:paraId="03F4F71E" w14:textId="77777777" w:rsidR="00300731" w:rsidRDefault="00427614" w:rsidP="00300731">
          <w:pPr>
            <w:pStyle w:val="Paragraphedeliste"/>
            <w:rPr>
              <w:rStyle w:val="Style5"/>
              <w:bCs/>
              <w:sz w:val="16"/>
              <w:szCs w:val="16"/>
            </w:rPr>
          </w:pPr>
        </w:p>
      </w:sdtContent>
    </w:sdt>
    <w:sdt>
      <w:sdtPr>
        <w:rPr>
          <w:rStyle w:val="Texte"/>
        </w:rPr>
        <w:alias w:val="Description tâches"/>
        <w:tag w:val="Description tâches"/>
        <w:id w:val="1032378036"/>
        <w:placeholder>
          <w:docPart w:val="B505DBB1933744B9BFB514AD8E34DC8D"/>
        </w:placeholder>
      </w:sdtPr>
      <w:sdtEndPr>
        <w:rPr>
          <w:rStyle w:val="Texte"/>
        </w:rPr>
      </w:sdtEndPr>
      <w:sdtContent>
        <w:p w14:paraId="464772F2" w14:textId="1EC0A8F4" w:rsidR="00300731" w:rsidRPr="00300731" w:rsidRDefault="00300731" w:rsidP="00E80D02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Rédaction d’un cahier des charges pour définir les fonctionnalités du projet </w:t>
          </w:r>
        </w:p>
        <w:p w14:paraId="3E9974FA" w14:textId="77777777" w:rsidR="00300731" w:rsidRPr="0028485A" w:rsidRDefault="00300731" w:rsidP="00300731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>Présentation et justification des choix technologiques en lien avec l’</w:t>
          </w:r>
          <w:r w:rsidRPr="00E80D02">
            <w:rPr>
              <w:rStyle w:val="Texte"/>
            </w:rPr>
            <w:t>IA</w:t>
          </w:r>
          <w:r w:rsidRPr="00F2733C">
            <w:rPr>
              <w:rStyle w:val="Texte"/>
              <w:b/>
            </w:rPr>
            <w:t xml:space="preserve"> </w:t>
          </w:r>
          <w:r>
            <w:rPr>
              <w:rStyle w:val="Texte"/>
            </w:rPr>
            <w:t xml:space="preserve">et la </w:t>
          </w:r>
          <w:r w:rsidRPr="00E80D02">
            <w:rPr>
              <w:rStyle w:val="Texte"/>
            </w:rPr>
            <w:t>réalité augmentée</w:t>
          </w:r>
          <w:r>
            <w:rPr>
              <w:rStyle w:val="Texte"/>
            </w:rPr>
            <w:t xml:space="preserve"> </w:t>
          </w:r>
        </w:p>
        <w:p w14:paraId="2029647A" w14:textId="77777777" w:rsidR="00300731" w:rsidRPr="00F75C7B" w:rsidRDefault="00300731" w:rsidP="00300731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 w:rsidRPr="003C36A3">
            <w:rPr>
              <w:rStyle w:val="Texte"/>
            </w:rPr>
            <w:t>Détail des</w:t>
          </w:r>
          <w:r>
            <w:rPr>
              <w:rStyle w:val="Texte"/>
            </w:rPr>
            <w:t xml:space="preserve"> bugs rencontrés</w:t>
          </w:r>
        </w:p>
        <w:p w14:paraId="6F006500" w14:textId="77777777" w:rsidR="00300731" w:rsidRPr="0028485A" w:rsidRDefault="00300731" w:rsidP="00300731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Rédaction d’un cahier de prise en main de l’HoloLens </w:t>
          </w:r>
        </w:p>
        <w:p w14:paraId="7D2F922E" w14:textId="77777777" w:rsidR="00300731" w:rsidRPr="00F75C7B" w:rsidRDefault="00300731" w:rsidP="00300731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>Rédaction d’un cahier de reprise pour une future équipe de stagiaires</w:t>
          </w:r>
        </w:p>
        <w:p w14:paraId="71621C62" w14:textId="2507DF2E" w:rsidR="00D74B22" w:rsidRPr="002E4636" w:rsidRDefault="00427614" w:rsidP="00300731">
          <w:pPr>
            <w:pStyle w:val="Paragraphedeliste"/>
            <w:ind w:left="1440"/>
            <w:rPr>
              <w:rStyle w:val="Style5"/>
              <w:bCs/>
              <w:color w:val="auto"/>
              <w:sz w:val="16"/>
              <w:szCs w:val="16"/>
            </w:rPr>
          </w:pPr>
        </w:p>
      </w:sdtContent>
    </w:sdt>
    <w:sdt>
      <w:sdtPr>
        <w:rPr>
          <w:rStyle w:val="Activits"/>
        </w:rPr>
        <w:alias w:val="Activité"/>
        <w:tag w:val="Activité"/>
        <w:id w:val="849373638"/>
        <w:placeholder>
          <w:docPart w:val="118FFB000438427C9AC341AFA330C50C"/>
        </w:placeholder>
      </w:sdtPr>
      <w:sdtEndPr>
        <w:rPr>
          <w:rStyle w:val="Style5"/>
          <w:color w:val="auto"/>
          <w:sz w:val="16"/>
          <w:szCs w:val="16"/>
        </w:rPr>
      </w:sdtEndPr>
      <w:sdtContent>
        <w:p w14:paraId="45C19AE7" w14:textId="77777777" w:rsidR="00542818" w:rsidRPr="00542818" w:rsidRDefault="002D6749" w:rsidP="002D6749">
          <w:pPr>
            <w:pStyle w:val="Paragraphedeliste"/>
            <w:numPr>
              <w:ilvl w:val="0"/>
              <w:numId w:val="9"/>
            </w:numPr>
            <w:rPr>
              <w:rStyle w:val="Activits"/>
              <w:bCs/>
              <w:color w:val="auto"/>
              <w:sz w:val="16"/>
              <w:szCs w:val="16"/>
            </w:rPr>
          </w:pPr>
          <w:r>
            <w:rPr>
              <w:rStyle w:val="Activits"/>
            </w:rPr>
            <w:t>Tests</w:t>
          </w:r>
        </w:p>
        <w:p w14:paraId="10A42AAD" w14:textId="6EAEDF83" w:rsidR="002D6749" w:rsidRDefault="00427614" w:rsidP="00542818">
          <w:pPr>
            <w:pStyle w:val="Paragraphedeliste"/>
            <w:rPr>
              <w:rStyle w:val="Style5"/>
              <w:bCs/>
              <w:color w:val="auto"/>
              <w:sz w:val="16"/>
              <w:szCs w:val="16"/>
            </w:rPr>
          </w:pPr>
        </w:p>
      </w:sdtContent>
    </w:sdt>
    <w:p w14:paraId="0505FB21" w14:textId="152F52E2" w:rsidR="002D6749" w:rsidRPr="00D74B22" w:rsidRDefault="002D6749" w:rsidP="002D6749">
      <w:pPr>
        <w:pStyle w:val="Paragraphedeliste"/>
        <w:numPr>
          <w:ilvl w:val="1"/>
          <w:numId w:val="9"/>
        </w:numPr>
        <w:rPr>
          <w:rStyle w:val="Texte"/>
          <w:b/>
          <w:bCs/>
          <w:sz w:val="16"/>
          <w:szCs w:val="16"/>
        </w:rPr>
      </w:pPr>
      <w:r>
        <w:rPr>
          <w:rStyle w:val="Texte"/>
        </w:rPr>
        <w:t xml:space="preserve">Développement des </w:t>
      </w:r>
      <w:r w:rsidRPr="00542818">
        <w:rPr>
          <w:rStyle w:val="Texte"/>
          <w:b/>
        </w:rPr>
        <w:t>tests unitaires</w:t>
      </w:r>
      <w:r>
        <w:rPr>
          <w:rStyle w:val="Texte"/>
        </w:rPr>
        <w:t xml:space="preserve"> </w:t>
      </w:r>
      <w:proofErr w:type="spellStart"/>
      <w:r w:rsidRPr="00F2733C">
        <w:rPr>
          <w:rStyle w:val="Texte"/>
          <w:b/>
        </w:rPr>
        <w:t>Vue</w:t>
      </w:r>
      <w:r w:rsidR="00E80D02">
        <w:rPr>
          <w:rStyle w:val="Texte"/>
          <w:b/>
        </w:rPr>
        <w:t>JS</w:t>
      </w:r>
      <w:proofErr w:type="spellEnd"/>
      <w:r w:rsidRPr="00F2733C">
        <w:rPr>
          <w:rStyle w:val="Texte"/>
          <w:b/>
        </w:rPr>
        <w:t xml:space="preserve"> / Express</w:t>
      </w:r>
      <w:r>
        <w:rPr>
          <w:rStyle w:val="Texte"/>
        </w:rPr>
        <w:t xml:space="preserve"> grâce à la librairie </w:t>
      </w:r>
      <w:proofErr w:type="spellStart"/>
      <w:r w:rsidRPr="00F2733C">
        <w:rPr>
          <w:rStyle w:val="Texte"/>
          <w:b/>
        </w:rPr>
        <w:t>Jest</w:t>
      </w:r>
      <w:proofErr w:type="spellEnd"/>
      <w:r>
        <w:rPr>
          <w:rStyle w:val="Texte"/>
        </w:rPr>
        <w:t xml:space="preserve"> </w:t>
      </w:r>
    </w:p>
    <w:p w14:paraId="517FD104" w14:textId="4D9D4A3B" w:rsidR="002D6749" w:rsidRPr="009424DA" w:rsidRDefault="002D6749" w:rsidP="002D6749">
      <w:pPr>
        <w:pStyle w:val="Paragraphedeliste"/>
        <w:numPr>
          <w:ilvl w:val="1"/>
          <w:numId w:val="9"/>
        </w:numPr>
        <w:rPr>
          <w:rStyle w:val="Texte"/>
          <w:b/>
          <w:bCs/>
          <w:sz w:val="16"/>
          <w:szCs w:val="16"/>
        </w:rPr>
      </w:pPr>
      <w:r>
        <w:rPr>
          <w:rStyle w:val="Texte"/>
        </w:rPr>
        <w:t xml:space="preserve">Développement des </w:t>
      </w:r>
      <w:r w:rsidRPr="00542818">
        <w:rPr>
          <w:rStyle w:val="Texte"/>
          <w:b/>
        </w:rPr>
        <w:t>tests unitaires et d’intégration</w:t>
      </w:r>
      <w:r>
        <w:rPr>
          <w:rStyle w:val="Texte"/>
        </w:rPr>
        <w:t xml:space="preserve"> de l’application </w:t>
      </w:r>
      <w:r w:rsidR="00E80D02" w:rsidRPr="00E80D02">
        <w:rPr>
          <w:rStyle w:val="Texte"/>
          <w:b/>
        </w:rPr>
        <w:t>C#</w:t>
      </w:r>
      <w:r w:rsidR="00E80D02">
        <w:rPr>
          <w:rStyle w:val="Texte"/>
        </w:rPr>
        <w:t xml:space="preserve"> grâce </w:t>
      </w:r>
      <w:r>
        <w:rPr>
          <w:rStyle w:val="Texte"/>
        </w:rPr>
        <w:t xml:space="preserve">aux outils spécifique à </w:t>
      </w:r>
      <w:proofErr w:type="spellStart"/>
      <w:r w:rsidRPr="00F2733C">
        <w:rPr>
          <w:rStyle w:val="Texte"/>
          <w:b/>
        </w:rPr>
        <w:t>Unity</w:t>
      </w:r>
      <w:proofErr w:type="spellEnd"/>
      <w:r>
        <w:rPr>
          <w:rStyle w:val="Texte"/>
        </w:rPr>
        <w:t xml:space="preserve"> </w:t>
      </w:r>
    </w:p>
    <w:p w14:paraId="2635918D" w14:textId="0070B35D" w:rsidR="009424DA" w:rsidRPr="00D74B22" w:rsidRDefault="009424DA" w:rsidP="002D6749">
      <w:pPr>
        <w:pStyle w:val="Paragraphedeliste"/>
        <w:numPr>
          <w:ilvl w:val="1"/>
          <w:numId w:val="9"/>
        </w:numPr>
        <w:rPr>
          <w:rStyle w:val="Texte"/>
          <w:b/>
          <w:bCs/>
          <w:sz w:val="16"/>
          <w:szCs w:val="16"/>
        </w:rPr>
      </w:pPr>
      <w:r>
        <w:rPr>
          <w:rStyle w:val="Texte"/>
        </w:rPr>
        <w:t xml:space="preserve">Mise en place du </w:t>
      </w:r>
      <w:r w:rsidRPr="009424DA">
        <w:rPr>
          <w:rStyle w:val="Texte"/>
          <w:b/>
        </w:rPr>
        <w:t>TDD</w:t>
      </w:r>
      <w:r>
        <w:rPr>
          <w:rStyle w:val="Texte"/>
        </w:rPr>
        <w:t xml:space="preserve"> (Test </w:t>
      </w:r>
      <w:proofErr w:type="spellStart"/>
      <w:r>
        <w:rPr>
          <w:rStyle w:val="Texte"/>
        </w:rPr>
        <w:t>Driven</w:t>
      </w:r>
      <w:proofErr w:type="spellEnd"/>
      <w:r>
        <w:rPr>
          <w:rStyle w:val="Texte"/>
        </w:rPr>
        <w:t xml:space="preserve"> </w:t>
      </w:r>
      <w:proofErr w:type="spellStart"/>
      <w:r>
        <w:rPr>
          <w:rStyle w:val="Texte"/>
        </w:rPr>
        <w:t>Development</w:t>
      </w:r>
      <w:proofErr w:type="spellEnd"/>
      <w:r>
        <w:rPr>
          <w:rStyle w:val="Texte"/>
        </w:rPr>
        <w:t>)</w:t>
      </w:r>
    </w:p>
    <w:p w14:paraId="44510E40" w14:textId="5A7815FB" w:rsidR="00F63FE2" w:rsidRDefault="00F75C7B" w:rsidP="00091301">
      <w:r>
        <w:br w:type="page"/>
      </w:r>
    </w:p>
    <w:p w14:paraId="383211A7" w14:textId="58E938CA" w:rsidR="00887CCE" w:rsidRPr="0071022F" w:rsidRDefault="00887CCE" w:rsidP="00A73393">
      <w:pPr>
        <w:pStyle w:val="Titreclient"/>
        <w:pBdr>
          <w:bottom w:val="single" w:sz="8" w:space="1" w:color="E40649"/>
        </w:pBdr>
        <w:jc w:val="center"/>
        <w:rPr>
          <w:color w:val="767A7D"/>
          <w:sz w:val="32"/>
          <w:szCs w:val="32"/>
        </w:rPr>
      </w:pPr>
      <w:r>
        <w:rPr>
          <w:color w:val="767A7D"/>
          <w:sz w:val="32"/>
          <w:szCs w:val="32"/>
        </w:rPr>
        <w:lastRenderedPageBreak/>
        <w:t>PROJETS SCOLAIRES</w:t>
      </w:r>
      <w:r w:rsidR="00A73393">
        <w:rPr>
          <w:color w:val="767A7D"/>
          <w:sz w:val="32"/>
          <w:szCs w:val="32"/>
        </w:rPr>
        <w:t xml:space="preserve"> </w:t>
      </w:r>
    </w:p>
    <w:sdt>
      <w:sdtPr>
        <w:rPr>
          <w:rStyle w:val="Style5"/>
        </w:rPr>
        <w:alias w:val="Projet"/>
        <w:tag w:val="Projet"/>
        <w:id w:val="-209192060"/>
        <w:placeholder>
          <w:docPart w:val="298410C69EFD44C79F0E6C78413E9D5B"/>
        </w:placeholder>
      </w:sdtPr>
      <w:sdtEndPr>
        <w:rPr>
          <w:rStyle w:val="Style5"/>
        </w:rPr>
      </w:sdtEndPr>
      <w:sdtContent>
        <w:p w14:paraId="73DC094F" w14:textId="2C69B57D" w:rsidR="00887CCE" w:rsidRDefault="0021642C" w:rsidP="00887CCE">
          <w:pPr>
            <w:jc w:val="center"/>
            <w:rPr>
              <w:rStyle w:val="Style5"/>
            </w:rPr>
          </w:pPr>
          <w:r>
            <w:rPr>
              <w:rStyle w:val="Style5"/>
            </w:rPr>
            <w:t>Boîte aux lettres connectée</w:t>
          </w:r>
          <w:r w:rsidR="00887CCE" w:rsidRPr="00842A87">
            <w:rPr>
              <w:rStyle w:val="Style5"/>
            </w:rPr>
            <w:t xml:space="preserve"> </w:t>
          </w:r>
        </w:p>
      </w:sdtContent>
    </w:sdt>
    <w:p w14:paraId="5B5E0D24" w14:textId="77777777" w:rsidR="00887CCE" w:rsidRDefault="00887CCE" w:rsidP="00887CCE">
      <w:r>
        <w:rPr>
          <w:i/>
          <w:noProof/>
          <w:color w:val="7F7F7F" w:themeColor="text1" w:themeTint="8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3349DE46" wp14:editId="33E100DE">
                <wp:simplePos x="0" y="0"/>
                <wp:positionH relativeFrom="column">
                  <wp:posOffset>0</wp:posOffset>
                </wp:positionH>
                <wp:positionV relativeFrom="paragraph">
                  <wp:posOffset>85774</wp:posOffset>
                </wp:positionV>
                <wp:extent cx="5714463" cy="365760"/>
                <wp:effectExtent l="0" t="0" r="635" b="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463" cy="365760"/>
                        </a:xfrm>
                        <a:prstGeom prst="roundRect">
                          <a:avLst/>
                        </a:prstGeom>
                        <a:solidFill>
                          <a:srgbClr val="E906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9C0B0" w14:textId="39234A78" w:rsidR="00887CCE" w:rsidRPr="002E401A" w:rsidRDefault="00427614" w:rsidP="00887CCE">
                            <w:pPr>
                              <w:spacing w:after="0"/>
                              <w:rPr>
                                <w:b/>
                                <w:color w:val="F1F1F2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Style w:val="Contextetechnologique"/>
                                </w:rPr>
                                <w:alias w:val="Technologies et méthodes"/>
                                <w:tag w:val="Technologies et méthodes"/>
                                <w:id w:val="1528521495"/>
                                <w:placeholder>
                                  <w:docPart w:val="5045BFF09ABB479CB81D4F8EE6640576"/>
                                </w:placeholder>
                              </w:sdtPr>
                              <w:sdtEndPr>
                                <w:rPr>
                                  <w:rStyle w:val="Policepardfaut"/>
                                  <w:b w:val="0"/>
                                  <w:color w:val="F1F1F2"/>
                                  <w:sz w:val="22"/>
                                </w:rPr>
                              </w:sdtEndPr>
                              <w:sdtContent>
                                <w:r w:rsidR="000D4AA5">
                                  <w:rPr>
                                    <w:rStyle w:val="Contextetechnologique"/>
                                  </w:rPr>
                                  <w:t xml:space="preserve">Mobile, Embarqué, </w:t>
                                </w:r>
                                <w:proofErr w:type="spellStart"/>
                                <w:r w:rsidR="00A77481">
                                  <w:rPr>
                                    <w:rStyle w:val="Contextetechnologique"/>
                                  </w:rPr>
                                  <w:t>Arduino</w:t>
                                </w:r>
                                <w:proofErr w:type="spellEnd"/>
                                <w:r w:rsidR="00A77481">
                                  <w:rPr>
                                    <w:rStyle w:val="Contextetechnologique"/>
                                  </w:rPr>
                                  <w:t xml:space="preserve">, </w:t>
                                </w:r>
                                <w:proofErr w:type="spellStart"/>
                                <w:r w:rsidR="003120FB">
                                  <w:rPr>
                                    <w:rStyle w:val="Contextetechnologique"/>
                                  </w:rPr>
                                  <w:t>React</w:t>
                                </w:r>
                                <w:proofErr w:type="spellEnd"/>
                                <w:r w:rsidR="003120FB">
                                  <w:rPr>
                                    <w:rStyle w:val="Contextetechnologique"/>
                                  </w:rPr>
                                  <w:t xml:space="preserve"> </w:t>
                                </w:r>
                                <w:r w:rsidR="00852CDA">
                                  <w:rPr>
                                    <w:rStyle w:val="Contextetechnologique"/>
                                  </w:rPr>
                                  <w:t>N</w:t>
                                </w:r>
                                <w:r w:rsidR="003120FB">
                                  <w:rPr>
                                    <w:rStyle w:val="Contextetechnologique"/>
                                  </w:rPr>
                                  <w:t xml:space="preserve">ative, </w:t>
                                </w:r>
                                <w:proofErr w:type="spellStart"/>
                                <w:r w:rsidR="00904BC0">
                                  <w:rPr>
                                    <w:rStyle w:val="Contextetechnologique"/>
                                  </w:rPr>
                                  <w:t>Node</w:t>
                                </w:r>
                                <w:proofErr w:type="spellEnd"/>
                                <w:r w:rsidR="00904BC0">
                                  <w:rPr>
                                    <w:rStyle w:val="Contextetechnologique"/>
                                  </w:rPr>
                                  <w:t xml:space="preserve">, Express, </w:t>
                                </w:r>
                                <w:r w:rsidR="00CB54DD">
                                  <w:rPr>
                                    <w:rStyle w:val="Contextetechnologique"/>
                                  </w:rPr>
                                  <w:t>MySQL</w:t>
                                </w:r>
                                <w:r w:rsidR="00904BC0">
                                  <w:rPr>
                                    <w:rStyle w:val="Contextetechnologique"/>
                                  </w:rPr>
                                  <w:t>, LORA</w:t>
                                </w:r>
                                <w:r w:rsidR="00852CDA">
                                  <w:rPr>
                                    <w:rStyle w:val="Contextetechnologique"/>
                                  </w:rPr>
                                  <w:t xml:space="preserve">  | Méthodologie </w:t>
                                </w:r>
                                <w:proofErr w:type="spellStart"/>
                                <w:r w:rsidR="00852CDA">
                                  <w:rPr>
                                    <w:rStyle w:val="Contextetechnologique"/>
                                  </w:rPr>
                                  <w:t>scrum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9DE46" id="Rectangle: Rounded Corners 48" o:spid="_x0000_s1035" style="position:absolute;margin-left:0;margin-top:6.75pt;width:449.95pt;height:28.8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" fillcolor="#e90649" stroked="f" strokeweight="1pt">
                <v:stroke joinstyle="miter"/>
                <v:textbox>
                  <w:txbxContent>
                    <w:p w14:paraId="4089C0B0" w14:textId="39234A78" w:rsidR="00887CCE" w:rsidRPr="002E401A" w:rsidRDefault="00516778" w:rsidP="00887CCE">
                      <w:pPr>
                        <w:spacing w:after="0"/>
                        <w:rPr>
                          <w:b/>
                          <w:color w:val="F1F1F2"/>
                          <w:sz w:val="20"/>
                        </w:rPr>
                      </w:pPr>
                      <w:sdt>
                        <w:sdtPr>
                          <w:rPr>
                            <w:rStyle w:val="Contextetechnologique"/>
                          </w:rPr>
                          <w:alias w:val="Technologies et méthodes"/>
                          <w:tag w:val="Technologies et méthodes"/>
                          <w:id w:val="1528521495"/>
                          <w:placeholder>
                            <w:docPart w:val="5045BFF09ABB479CB81D4F8EE6640576"/>
                          </w:placeholder>
                        </w:sdtPr>
                        <w:sdtEndPr>
                          <w:rPr>
                            <w:rStyle w:val="Policepardfaut"/>
                            <w:b w:val="0"/>
                            <w:color w:val="F1F1F2"/>
                            <w:sz w:val="22"/>
                          </w:rPr>
                        </w:sdtEndPr>
                        <w:sdtContent>
                          <w:r w:rsidR="000D4AA5">
                            <w:rPr>
                              <w:rStyle w:val="Contextetechnologique"/>
                            </w:rPr>
                            <w:t xml:space="preserve">Mobile, Embarqué, </w:t>
                          </w:r>
                          <w:proofErr w:type="spellStart"/>
                          <w:r w:rsidR="00A77481">
                            <w:rPr>
                              <w:rStyle w:val="Contextetechnologique"/>
                            </w:rPr>
                            <w:t>Arduino</w:t>
                          </w:r>
                          <w:proofErr w:type="spellEnd"/>
                          <w:r w:rsidR="00A77481">
                            <w:rPr>
                              <w:rStyle w:val="Contextetechnologique"/>
                            </w:rPr>
                            <w:t xml:space="preserve">, </w:t>
                          </w:r>
                          <w:proofErr w:type="spellStart"/>
                          <w:r w:rsidR="003120FB">
                            <w:rPr>
                              <w:rStyle w:val="Contextetechnologique"/>
                            </w:rPr>
                            <w:t>React</w:t>
                          </w:r>
                          <w:proofErr w:type="spellEnd"/>
                          <w:r w:rsidR="003120FB">
                            <w:rPr>
                              <w:rStyle w:val="Contextetechnologique"/>
                            </w:rPr>
                            <w:t xml:space="preserve"> </w:t>
                          </w:r>
                          <w:r w:rsidR="00852CDA">
                            <w:rPr>
                              <w:rStyle w:val="Contextetechnologique"/>
                            </w:rPr>
                            <w:t>N</w:t>
                          </w:r>
                          <w:r w:rsidR="003120FB">
                            <w:rPr>
                              <w:rStyle w:val="Contextetechnologique"/>
                            </w:rPr>
                            <w:t xml:space="preserve">ative, </w:t>
                          </w:r>
                          <w:proofErr w:type="spellStart"/>
                          <w:r w:rsidR="00904BC0">
                            <w:rPr>
                              <w:rStyle w:val="Contextetechnologique"/>
                            </w:rPr>
                            <w:t>Node</w:t>
                          </w:r>
                          <w:proofErr w:type="spellEnd"/>
                          <w:r w:rsidR="00904BC0">
                            <w:rPr>
                              <w:rStyle w:val="Contextetechnologique"/>
                            </w:rPr>
                            <w:t xml:space="preserve">, Express, </w:t>
                          </w:r>
                          <w:r w:rsidR="00CB54DD">
                            <w:rPr>
                              <w:rStyle w:val="Contextetechnologique"/>
                            </w:rPr>
                            <w:t>MySQL</w:t>
                          </w:r>
                          <w:r w:rsidR="00904BC0">
                            <w:rPr>
                              <w:rStyle w:val="Contextetechnologique"/>
                            </w:rPr>
                            <w:t>, LORA</w:t>
                          </w:r>
                          <w:r w:rsidR="00852CDA">
                            <w:rPr>
                              <w:rStyle w:val="Contextetechnologique"/>
                            </w:rPr>
                            <w:t xml:space="preserve">  | Méthodologie </w:t>
                          </w:r>
                          <w:proofErr w:type="spellStart"/>
                          <w:r w:rsidR="00852CDA">
                            <w:rPr>
                              <w:rStyle w:val="Contextetechnologique"/>
                            </w:rPr>
                            <w:t>scrum</w:t>
                          </w:r>
                          <w:proofErr w:type="spellEnd"/>
                        </w:sdtContent>
                      </w:sdt>
                    </w:p>
                  </w:txbxContent>
                </v:textbox>
              </v:roundrect>
            </w:pict>
          </mc:Fallback>
        </mc:AlternateContent>
      </w:r>
    </w:p>
    <w:p w14:paraId="422AF838" w14:textId="77777777" w:rsidR="00887CCE" w:rsidRDefault="00887CCE" w:rsidP="00887CCE">
      <w:r w:rsidRPr="002F0E2D">
        <w:rPr>
          <w:i/>
          <w:noProof/>
          <w:color w:val="D9D9D9" w:themeColor="background1" w:themeShade="D9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59EB0B88" wp14:editId="692CF827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5714365" cy="1341120"/>
                <wp:effectExtent l="0" t="0" r="635" b="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341120"/>
                        </a:xfrm>
                        <a:prstGeom prst="roundRect">
                          <a:avLst/>
                        </a:prstGeom>
                        <a:solidFill>
                          <a:srgbClr val="F1F1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B413B" w14:textId="5658B92B" w:rsidR="00F2733C" w:rsidRDefault="00887CCE" w:rsidP="00887CCE">
                            <w:r w:rsidRPr="00FB5CC2"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z w:val="20"/>
                                <w:szCs w:val="20"/>
                              </w:rPr>
                              <w:t>Contexte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pacing w:val="20"/>
                                <w:sz w:val="20"/>
                                <w:szCs w:val="20"/>
                              </w:rPr>
                              <w:t> : </w:t>
                            </w:r>
                            <w:sdt>
                              <w:sdtPr>
                                <w:rPr>
                                  <w:rStyle w:val="Style4"/>
                                </w:rPr>
                                <w:alias w:val="Contexte"/>
                                <w:tag w:val="Contexte"/>
                                <w:id w:val="-494187493"/>
                              </w:sdtPr>
                              <w:sdtEndPr>
                                <w:rPr>
                                  <w:rStyle w:val="Policepardfaut"/>
                                  <w:rFonts w:asciiTheme="minorHAnsi" w:hAnsiTheme="minorHAnsi"/>
                                  <w:b w:val="0"/>
                                  <w:color w:val="auto"/>
                                  <w:sz w:val="22"/>
                                </w:rPr>
                              </w:sdtEndPr>
                              <w:sdtContent>
                                <w:r w:rsidR="00B3646E">
                                  <w:rPr>
                                    <w:rStyle w:val="Style4"/>
                                  </w:rPr>
                                  <w:t>Développement d’un application mobile de suivi de courrier.</w:t>
                                </w:r>
                                <w:r w:rsidR="00B3646E">
                                  <w:rPr>
                                    <w:rStyle w:val="Style4"/>
                                  </w:rPr>
                                  <w:br/>
                                </w:r>
                                <w:r w:rsidR="0021642C">
                                  <w:rPr>
                                    <w:rStyle w:val="Style4"/>
                                  </w:rPr>
                                  <w:t>Création</w:t>
                                </w:r>
                                <w:r w:rsidR="004B19D0">
                                  <w:rPr>
                                    <w:rStyle w:val="Style4"/>
                                  </w:rPr>
                                  <w:t xml:space="preserve"> d’une « bo</w:t>
                                </w:r>
                                <w:r w:rsidR="00CB54DD">
                                  <w:rPr>
                                    <w:rStyle w:val="Style4"/>
                                  </w:rPr>
                                  <w:t>î</w:t>
                                </w:r>
                                <w:r w:rsidR="004B19D0">
                                  <w:rPr>
                                    <w:rStyle w:val="Style4"/>
                                  </w:rPr>
                                  <w:t>te aux lettres connectée » : mise en place d</w:t>
                                </w:r>
                                <w:r w:rsidR="008E39DF">
                                  <w:rPr>
                                    <w:rStyle w:val="Style4"/>
                                  </w:rPr>
                                  <w:t xml:space="preserve">e capteurs </w:t>
                                </w:r>
                                <w:r w:rsidR="004B19D0">
                                  <w:rPr>
                                    <w:rStyle w:val="Style4"/>
                                  </w:rPr>
                                  <w:t>dans une boîte aux lettres</w:t>
                                </w:r>
                                <w:r w:rsidR="00570278">
                                  <w:rPr>
                                    <w:rStyle w:val="Style4"/>
                                  </w:rPr>
                                  <w:t xml:space="preserve"> physique</w:t>
                                </w:r>
                                <w:r w:rsidR="004B19D0">
                                  <w:rPr>
                                    <w:rStyle w:val="Style4"/>
                                  </w:rPr>
                                  <w:t xml:space="preserve"> permettant de détecter son ouverture</w:t>
                                </w:r>
                                <w:r w:rsidR="00B3646E">
                                  <w:rPr>
                                    <w:rStyle w:val="Style4"/>
                                  </w:rPr>
                                  <w:t xml:space="preserve"> et sa fermeture.</w:t>
                                </w:r>
                              </w:sdtContent>
                            </w:sdt>
                          </w:p>
                          <w:p w14:paraId="698E9B8D" w14:textId="23EFE635" w:rsidR="00887CCE" w:rsidRDefault="00427614" w:rsidP="00887CCE">
                            <w:sdt>
                              <w:sdtPr>
                                <w:rPr>
                                  <w:rStyle w:val="Style4"/>
                                </w:rPr>
                                <w:alias w:val="Contexte"/>
                                <w:tag w:val="Contexte"/>
                                <w:id w:val="141785558"/>
                              </w:sdtPr>
                              <w:sdtEndPr>
                                <w:rPr>
                                  <w:rStyle w:val="Policepardfaut"/>
                                  <w:rFonts w:asciiTheme="minorHAnsi" w:hAnsiTheme="minorHAnsi"/>
                                  <w:b w:val="0"/>
                                  <w:color w:val="auto"/>
                                  <w:sz w:val="22"/>
                                </w:rPr>
                              </w:sdtEndPr>
                              <w:sdtContent>
                                <w:r w:rsidR="00F2733C">
                                  <w:rPr>
                                    <w:rStyle w:val="Style4"/>
                                  </w:rPr>
                                  <w:t xml:space="preserve">Projet réalisé à 5 personnes avec la méthodologie SCRUM sur une durée de 6 mois. </w:t>
                                </w:r>
                              </w:sdtContent>
                            </w:sdt>
                          </w:p>
                          <w:p w14:paraId="4EE9E3A8" w14:textId="1CE2C492" w:rsidR="00F2733C" w:rsidRDefault="00F2733C" w:rsidP="00F2733C"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z w:val="20"/>
                                <w:szCs w:val="20"/>
                              </w:rPr>
                              <w:t>Rôle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pacing w:val="20"/>
                                <w:sz w:val="20"/>
                                <w:szCs w:val="20"/>
                              </w:rPr>
                              <w:t> : </w:t>
                            </w:r>
                            <w:sdt>
                              <w:sdtPr>
                                <w:rPr>
                                  <w:rStyle w:val="Style4"/>
                                </w:rPr>
                                <w:alias w:val="Contexte"/>
                                <w:tag w:val="Contexte"/>
                                <w:id w:val="-488173304"/>
                              </w:sdtPr>
                              <w:sdtEndPr>
                                <w:rPr>
                                  <w:rStyle w:val="Policepardfaut"/>
                                  <w:rFonts w:asciiTheme="minorHAnsi" w:hAnsiTheme="minorHAnsi"/>
                                  <w:b w:val="0"/>
                                  <w:color w:val="auto"/>
                                  <w:sz w:val="22"/>
                                </w:rPr>
                              </w:sdtEndPr>
                              <w:sdtContent>
                                <w:r>
                                  <w:rPr>
                                    <w:rStyle w:val="Style4"/>
                                  </w:rPr>
                                  <w:t xml:space="preserve">Développement </w:t>
                                </w:r>
                                <w:proofErr w:type="spellStart"/>
                                <w:r>
                                  <w:rPr>
                                    <w:rStyle w:val="Style4"/>
                                  </w:rPr>
                                  <w:t>fullstack</w:t>
                                </w:r>
                                <w:proofErr w:type="spellEnd"/>
                                <w:r w:rsidR="00542818">
                                  <w:rPr>
                                    <w:rStyle w:val="Style4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  <w:p w14:paraId="455F39B3" w14:textId="77777777" w:rsidR="00F2733C" w:rsidRDefault="00F2733C" w:rsidP="00887C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B0B88" id="Rectangle: Rounded Corners 49" o:spid="_x0000_s1036" style="position:absolute;margin-left:0;margin-top:17.8pt;width:449.95pt;height:105.6pt;z-index:-2516582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" fillcolor="#f1f1f2" stroked="f" strokeweight="1pt">
                <v:stroke joinstyle="miter"/>
                <v:textbox>
                  <w:txbxContent>
                    <w:p w14:paraId="23BB413B" w14:textId="5658B92B" w:rsidR="00F2733C" w:rsidRDefault="00887CCE" w:rsidP="00887CCE">
                      <w:r w:rsidRPr="00FB5CC2">
                        <w:rPr>
                          <w:rFonts w:ascii="Century Gothic" w:hAnsi="Century Gothic"/>
                          <w:b/>
                          <w:bCs/>
                          <w:color w:val="E90649"/>
                          <w:sz w:val="20"/>
                          <w:szCs w:val="20"/>
                        </w:rPr>
                        <w:t>Contexte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E90649"/>
                          <w:spacing w:val="20"/>
                          <w:sz w:val="20"/>
                          <w:szCs w:val="20"/>
                        </w:rPr>
                        <w:t> : </w:t>
                      </w:r>
                      <w:sdt>
                        <w:sdtPr>
                          <w:rPr>
                            <w:rStyle w:val="Style4"/>
                          </w:rPr>
                          <w:alias w:val="Contexte"/>
                          <w:tag w:val="Contexte"/>
                          <w:id w:val="-494187493"/>
                        </w:sdtPr>
                        <w:sdtEndPr>
                          <w:rPr>
                            <w:rStyle w:val="Policepardfaut"/>
                            <w:rFonts w:asciiTheme="minorHAnsi" w:hAnsiTheme="minorHAnsi"/>
                            <w:b w:val="0"/>
                            <w:color w:val="auto"/>
                            <w:sz w:val="22"/>
                          </w:rPr>
                        </w:sdtEndPr>
                        <w:sdtContent>
                          <w:r w:rsidR="00B3646E">
                            <w:rPr>
                              <w:rStyle w:val="Style4"/>
                            </w:rPr>
                            <w:t>Développement d’un application mobile de suivi de courrier</w:t>
                          </w:r>
                          <w:r w:rsidR="00B3646E">
                            <w:rPr>
                              <w:rStyle w:val="Style4"/>
                            </w:rPr>
                            <w:t>.</w:t>
                          </w:r>
                          <w:r w:rsidR="00B3646E">
                            <w:rPr>
                              <w:rStyle w:val="Style4"/>
                            </w:rPr>
                            <w:br/>
                          </w:r>
                          <w:r w:rsidR="0021642C">
                            <w:rPr>
                              <w:rStyle w:val="Style4"/>
                            </w:rPr>
                            <w:t>Création</w:t>
                          </w:r>
                          <w:r w:rsidR="004B19D0">
                            <w:rPr>
                              <w:rStyle w:val="Style4"/>
                            </w:rPr>
                            <w:t xml:space="preserve"> d’une « bo</w:t>
                          </w:r>
                          <w:r w:rsidR="00CB54DD">
                            <w:rPr>
                              <w:rStyle w:val="Style4"/>
                            </w:rPr>
                            <w:t>î</w:t>
                          </w:r>
                          <w:r w:rsidR="004B19D0">
                            <w:rPr>
                              <w:rStyle w:val="Style4"/>
                            </w:rPr>
                            <w:t>te aux lettres connectée » : mise en place d</w:t>
                          </w:r>
                          <w:r w:rsidR="008E39DF">
                            <w:rPr>
                              <w:rStyle w:val="Style4"/>
                            </w:rPr>
                            <w:t xml:space="preserve">e capteurs </w:t>
                          </w:r>
                          <w:r w:rsidR="004B19D0">
                            <w:rPr>
                              <w:rStyle w:val="Style4"/>
                            </w:rPr>
                            <w:t>dans une boîte aux lettres</w:t>
                          </w:r>
                          <w:r w:rsidR="00570278">
                            <w:rPr>
                              <w:rStyle w:val="Style4"/>
                            </w:rPr>
                            <w:t xml:space="preserve"> physique</w:t>
                          </w:r>
                          <w:r w:rsidR="004B19D0">
                            <w:rPr>
                              <w:rStyle w:val="Style4"/>
                            </w:rPr>
                            <w:t xml:space="preserve"> permettant de détecter son ouverture</w:t>
                          </w:r>
                          <w:r w:rsidR="00B3646E">
                            <w:rPr>
                              <w:rStyle w:val="Style4"/>
                            </w:rPr>
                            <w:t xml:space="preserve"> et sa fermeture.</w:t>
                          </w:r>
                        </w:sdtContent>
                      </w:sdt>
                    </w:p>
                    <w:p w14:paraId="698E9B8D" w14:textId="23EFE635" w:rsidR="00887CCE" w:rsidRDefault="00516778" w:rsidP="00887CCE">
                      <w:sdt>
                        <w:sdtPr>
                          <w:rPr>
                            <w:rStyle w:val="Style4"/>
                          </w:rPr>
                          <w:alias w:val="Contexte"/>
                          <w:tag w:val="Contexte"/>
                          <w:id w:val="141785558"/>
                        </w:sdtPr>
                        <w:sdtEndPr>
                          <w:rPr>
                            <w:rStyle w:val="Policepardfaut"/>
                            <w:rFonts w:asciiTheme="minorHAnsi" w:hAnsiTheme="minorHAnsi"/>
                            <w:b w:val="0"/>
                            <w:color w:val="auto"/>
                            <w:sz w:val="22"/>
                          </w:rPr>
                        </w:sdtEndPr>
                        <w:sdtContent>
                          <w:r w:rsidR="00F2733C">
                            <w:rPr>
                              <w:rStyle w:val="Style4"/>
                            </w:rPr>
                            <w:t xml:space="preserve">Projet réalisé à 5 personnes avec la méthodologie SCRUM sur une durée de 6 mois. </w:t>
                          </w:r>
                        </w:sdtContent>
                      </w:sdt>
                    </w:p>
                    <w:p w14:paraId="4EE9E3A8" w14:textId="1CE2C492" w:rsidR="00F2733C" w:rsidRDefault="00F2733C" w:rsidP="00F2733C">
                      <w:r>
                        <w:rPr>
                          <w:rFonts w:ascii="Century Gothic" w:hAnsi="Century Gothic"/>
                          <w:b/>
                          <w:bCs/>
                          <w:color w:val="E90649"/>
                          <w:sz w:val="20"/>
                          <w:szCs w:val="20"/>
                        </w:rPr>
                        <w:t>Rôle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E90649"/>
                          <w:spacing w:val="20"/>
                          <w:sz w:val="20"/>
                          <w:szCs w:val="20"/>
                        </w:rPr>
                        <w:t> : </w:t>
                      </w:r>
                      <w:sdt>
                        <w:sdtPr>
                          <w:rPr>
                            <w:rStyle w:val="Style4"/>
                          </w:rPr>
                          <w:alias w:val="Contexte"/>
                          <w:tag w:val="Contexte"/>
                          <w:id w:val="-488173304"/>
                        </w:sdtPr>
                        <w:sdtEndPr>
                          <w:rPr>
                            <w:rStyle w:val="Policepardfaut"/>
                            <w:rFonts w:asciiTheme="minorHAnsi" w:hAnsiTheme="minorHAnsi"/>
                            <w:b w:val="0"/>
                            <w:color w:val="auto"/>
                            <w:sz w:val="22"/>
                          </w:rPr>
                        </w:sdtEndPr>
                        <w:sdtContent>
                          <w:r>
                            <w:rPr>
                              <w:rStyle w:val="Style4"/>
                            </w:rPr>
                            <w:t xml:space="preserve">Développement </w:t>
                          </w:r>
                          <w:proofErr w:type="spellStart"/>
                          <w:r>
                            <w:rPr>
                              <w:rStyle w:val="Style4"/>
                            </w:rPr>
                            <w:t>fullstack</w:t>
                          </w:r>
                          <w:proofErr w:type="spellEnd"/>
                          <w:r w:rsidR="00542818">
                            <w:rPr>
                              <w:rStyle w:val="Style4"/>
                            </w:rPr>
                            <w:t xml:space="preserve"> </w:t>
                          </w:r>
                        </w:sdtContent>
                      </w:sdt>
                    </w:p>
                    <w:p w14:paraId="455F39B3" w14:textId="77777777" w:rsidR="00F2733C" w:rsidRDefault="00F2733C" w:rsidP="00887CCE"/>
                  </w:txbxContent>
                </v:textbox>
                <w10:wrap anchorx="margin"/>
              </v:roundrect>
            </w:pict>
          </mc:Fallback>
        </mc:AlternateContent>
      </w:r>
    </w:p>
    <w:p w14:paraId="05814388" w14:textId="77777777" w:rsidR="00887CCE" w:rsidRPr="00FB5CC2" w:rsidRDefault="00887CCE" w:rsidP="00887CCE"/>
    <w:p w14:paraId="4B085AF3" w14:textId="77777777" w:rsidR="00887CCE" w:rsidRDefault="00887CCE" w:rsidP="00887CCE">
      <w:pPr>
        <w:rPr>
          <w:rFonts w:ascii="Century Gothic" w:hAnsi="Century Gothic"/>
          <w:b/>
          <w:bCs/>
          <w:color w:val="E90649"/>
          <w:sz w:val="20"/>
          <w:szCs w:val="20"/>
        </w:rPr>
      </w:pPr>
    </w:p>
    <w:sdt>
      <w:sdtPr>
        <w:rPr>
          <w:rStyle w:val="Activits"/>
        </w:rPr>
        <w:alias w:val="Activité"/>
        <w:tag w:val="Activité"/>
        <w:id w:val="-1955089840"/>
        <w:placeholder>
          <w:docPart w:val="5045BFF09ABB479CB81D4F8EE6640576"/>
        </w:placeholder>
      </w:sdtPr>
      <w:sdtEndPr>
        <w:rPr>
          <w:rStyle w:val="Style5"/>
          <w:color w:val="auto"/>
          <w:sz w:val="16"/>
          <w:szCs w:val="16"/>
        </w:rPr>
      </w:sdtEndPr>
      <w:sdtContent>
        <w:p w14:paraId="423CDD3B" w14:textId="77777777" w:rsidR="00570278" w:rsidRPr="00570278" w:rsidRDefault="00570278" w:rsidP="00570278">
          <w:pPr>
            <w:pStyle w:val="Paragraphedeliste"/>
            <w:rPr>
              <w:rStyle w:val="Activits"/>
              <w:bCs/>
              <w:color w:val="auto"/>
              <w:sz w:val="16"/>
              <w:szCs w:val="16"/>
            </w:rPr>
          </w:pPr>
        </w:p>
        <w:p w14:paraId="15469642" w14:textId="34AE2777" w:rsidR="009231F3" w:rsidRDefault="009231F3" w:rsidP="009231F3">
          <w:pPr>
            <w:pStyle w:val="Paragraphedeliste"/>
            <w:rPr>
              <w:rStyle w:val="Activits"/>
              <w:bCs/>
              <w:color w:val="auto"/>
              <w:sz w:val="16"/>
              <w:szCs w:val="16"/>
            </w:rPr>
          </w:pPr>
        </w:p>
        <w:p w14:paraId="182CC5D7" w14:textId="3EEB45E7" w:rsidR="00F2733C" w:rsidRDefault="00F2733C" w:rsidP="009231F3">
          <w:pPr>
            <w:pStyle w:val="Paragraphedeliste"/>
            <w:rPr>
              <w:rStyle w:val="Activits"/>
              <w:bCs/>
              <w:color w:val="auto"/>
              <w:sz w:val="16"/>
              <w:szCs w:val="16"/>
            </w:rPr>
          </w:pPr>
        </w:p>
        <w:p w14:paraId="36A83E93" w14:textId="0C203878" w:rsidR="00F2733C" w:rsidRPr="00F2733C" w:rsidRDefault="00F2733C" w:rsidP="00F2733C">
          <w:pPr>
            <w:rPr>
              <w:rStyle w:val="Activits"/>
              <w:bCs/>
              <w:color w:val="auto"/>
              <w:sz w:val="16"/>
              <w:szCs w:val="16"/>
            </w:rPr>
          </w:pPr>
        </w:p>
        <w:p w14:paraId="6EFB9C95" w14:textId="77777777" w:rsidR="00F2733C" w:rsidRPr="009231F3" w:rsidRDefault="00F2733C" w:rsidP="009231F3">
          <w:pPr>
            <w:pStyle w:val="Paragraphedeliste"/>
            <w:rPr>
              <w:rStyle w:val="Activits"/>
              <w:bCs/>
              <w:color w:val="auto"/>
              <w:sz w:val="16"/>
              <w:szCs w:val="16"/>
            </w:rPr>
          </w:pPr>
        </w:p>
        <w:p w14:paraId="1691E293" w14:textId="77777777" w:rsidR="00542818" w:rsidRPr="00542818" w:rsidRDefault="00DA299D" w:rsidP="00887CCE">
          <w:pPr>
            <w:pStyle w:val="Paragraphedeliste"/>
            <w:numPr>
              <w:ilvl w:val="0"/>
              <w:numId w:val="9"/>
            </w:numPr>
            <w:rPr>
              <w:rStyle w:val="Activits"/>
              <w:bCs/>
              <w:color w:val="auto"/>
              <w:sz w:val="16"/>
              <w:szCs w:val="16"/>
            </w:rPr>
          </w:pPr>
          <w:r>
            <w:rPr>
              <w:rStyle w:val="Activits"/>
            </w:rPr>
            <w:t>Développement d’</w:t>
          </w:r>
          <w:r w:rsidR="005C5AD5">
            <w:rPr>
              <w:rStyle w:val="Activits"/>
            </w:rPr>
            <w:t xml:space="preserve">une </w:t>
          </w:r>
          <w:r>
            <w:rPr>
              <w:rStyle w:val="Activits"/>
            </w:rPr>
            <w:t>application mobile</w:t>
          </w:r>
          <w:r w:rsidR="00887CCE">
            <w:rPr>
              <w:rStyle w:val="Activits"/>
            </w:rPr>
            <w:t xml:space="preserve"> </w:t>
          </w:r>
        </w:p>
        <w:p w14:paraId="1A95EC01" w14:textId="69DB211A" w:rsidR="00887CCE" w:rsidRDefault="00887CCE" w:rsidP="00542818">
          <w:pPr>
            <w:pStyle w:val="Paragraphedeliste"/>
            <w:rPr>
              <w:rStyle w:val="Style5"/>
              <w:bCs/>
              <w:color w:val="auto"/>
              <w:sz w:val="16"/>
              <w:szCs w:val="16"/>
            </w:rPr>
          </w:pPr>
          <w:r>
            <w:rPr>
              <w:rStyle w:val="Activits"/>
            </w:rPr>
            <w:t xml:space="preserve"> </w:t>
          </w:r>
        </w:p>
      </w:sdtContent>
    </w:sdt>
    <w:sdt>
      <w:sdtPr>
        <w:rPr>
          <w:rStyle w:val="Texte"/>
        </w:rPr>
        <w:alias w:val="Description tâches"/>
        <w:tag w:val="Description tâches"/>
        <w:id w:val="-16936497"/>
        <w:placeholder>
          <w:docPart w:val="5045BFF09ABB479CB81D4F8EE6640576"/>
        </w:placeholder>
      </w:sdtPr>
      <w:sdtEndPr>
        <w:rPr>
          <w:rStyle w:val="Texte"/>
        </w:rPr>
      </w:sdtEndPr>
      <w:sdtContent>
        <w:p w14:paraId="048BA009" w14:textId="49123273" w:rsidR="00887CCE" w:rsidRPr="00F2733C" w:rsidRDefault="00DA299D" w:rsidP="00F2733C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Réalisation du </w:t>
          </w:r>
          <w:r w:rsidRPr="00F2733C">
            <w:rPr>
              <w:rStyle w:val="Texte"/>
              <w:b/>
            </w:rPr>
            <w:t>front</w:t>
          </w:r>
          <w:r w:rsidR="00F2733C" w:rsidRPr="00F2733C">
            <w:rPr>
              <w:rStyle w:val="Texte"/>
              <w:b/>
            </w:rPr>
            <w:t>-end</w:t>
          </w:r>
          <w:r>
            <w:rPr>
              <w:rStyle w:val="Texte"/>
            </w:rPr>
            <w:t xml:space="preserve"> </w:t>
          </w:r>
          <w:r w:rsidR="000A4C5A">
            <w:rPr>
              <w:rStyle w:val="Texte"/>
            </w:rPr>
            <w:t>de l’application en</w:t>
          </w:r>
          <w:r w:rsidR="00F83B0E">
            <w:rPr>
              <w:rStyle w:val="Texte"/>
            </w:rPr>
            <w:t xml:space="preserve"> </w:t>
          </w:r>
          <w:proofErr w:type="spellStart"/>
          <w:r w:rsidR="00112414" w:rsidRPr="00F2733C">
            <w:rPr>
              <w:rStyle w:val="Texte"/>
              <w:b/>
            </w:rPr>
            <w:t>R</w:t>
          </w:r>
          <w:r w:rsidR="00F83B0E" w:rsidRPr="00F2733C">
            <w:rPr>
              <w:rStyle w:val="Texte"/>
              <w:b/>
            </w:rPr>
            <w:t>eact</w:t>
          </w:r>
          <w:proofErr w:type="spellEnd"/>
          <w:r w:rsidR="00D74B22" w:rsidRPr="00F2733C">
            <w:rPr>
              <w:rStyle w:val="Texte"/>
              <w:b/>
            </w:rPr>
            <w:t xml:space="preserve"> Native</w:t>
          </w:r>
          <w:r w:rsidR="008E39DF">
            <w:rPr>
              <w:rStyle w:val="Texte"/>
            </w:rPr>
            <w:t xml:space="preserve"> </w:t>
          </w:r>
        </w:p>
        <w:p w14:paraId="7951FEB1" w14:textId="6D358A6F" w:rsidR="000A4C5A" w:rsidRPr="002E4636" w:rsidRDefault="00D74B22" w:rsidP="00887CCE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Développement en </w:t>
          </w:r>
          <w:proofErr w:type="spellStart"/>
          <w:r w:rsidRPr="00F2733C">
            <w:rPr>
              <w:rStyle w:val="Texte"/>
              <w:b/>
            </w:rPr>
            <w:t>Arduino</w:t>
          </w:r>
          <w:proofErr w:type="spellEnd"/>
          <w:r>
            <w:rPr>
              <w:rStyle w:val="Texte"/>
            </w:rPr>
            <w:t xml:space="preserve"> pour détecter l’ouverture/ fermeture des capteurs</w:t>
          </w:r>
        </w:p>
        <w:p w14:paraId="08DE2ED1" w14:textId="6F150D77" w:rsidR="00887CCE" w:rsidRPr="008E39DF" w:rsidRDefault="00A6232D" w:rsidP="009231F3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>Création</w:t>
          </w:r>
          <w:r w:rsidR="00DB247A">
            <w:rPr>
              <w:rStyle w:val="Texte"/>
            </w:rPr>
            <w:t xml:space="preserve"> et </w:t>
          </w:r>
          <w:r w:rsidR="00112414">
            <w:rPr>
              <w:rStyle w:val="Texte"/>
            </w:rPr>
            <w:t>paramétrage</w:t>
          </w:r>
          <w:r w:rsidR="00DB247A">
            <w:rPr>
              <w:rStyle w:val="Texte"/>
            </w:rPr>
            <w:t xml:space="preserve"> de la connexion </w:t>
          </w:r>
          <w:r w:rsidR="00D00951">
            <w:rPr>
              <w:rStyle w:val="Texte"/>
            </w:rPr>
            <w:t>entre le</w:t>
          </w:r>
          <w:r w:rsidR="00FB580A">
            <w:rPr>
              <w:rStyle w:val="Texte"/>
            </w:rPr>
            <w:t>s</w:t>
          </w:r>
          <w:r w:rsidR="00D00951">
            <w:rPr>
              <w:rStyle w:val="Texte"/>
            </w:rPr>
            <w:t xml:space="preserve"> capteurs </w:t>
          </w:r>
          <w:r w:rsidR="004824F7">
            <w:rPr>
              <w:rStyle w:val="Texte"/>
            </w:rPr>
            <w:t>présents dans les</w:t>
          </w:r>
          <w:r w:rsidR="00D00951">
            <w:rPr>
              <w:rStyle w:val="Texte"/>
            </w:rPr>
            <w:t xml:space="preserve"> boîte</w:t>
          </w:r>
          <w:r w:rsidR="004824F7">
            <w:rPr>
              <w:rStyle w:val="Texte"/>
            </w:rPr>
            <w:t>s</w:t>
          </w:r>
          <w:r w:rsidR="00D00951">
            <w:rPr>
              <w:rStyle w:val="Texte"/>
            </w:rPr>
            <w:t xml:space="preserve"> aux lettres </w:t>
          </w:r>
          <w:r w:rsidR="00FB580A">
            <w:rPr>
              <w:rStyle w:val="Texte"/>
            </w:rPr>
            <w:t>et l</w:t>
          </w:r>
          <w:r w:rsidR="002E1894">
            <w:rPr>
              <w:rStyle w:val="Texte"/>
            </w:rPr>
            <w:t xml:space="preserve">a base de données </w:t>
          </w:r>
          <w:r w:rsidR="002E1894" w:rsidRPr="00F2733C">
            <w:rPr>
              <w:rStyle w:val="Texte"/>
              <w:b/>
            </w:rPr>
            <w:t>MySQL</w:t>
          </w:r>
          <w:r>
            <w:rPr>
              <w:rStyle w:val="Texte"/>
            </w:rPr>
            <w:t xml:space="preserve"> </w:t>
          </w:r>
          <w:r w:rsidR="00904BC0">
            <w:rPr>
              <w:rStyle w:val="Texte"/>
            </w:rPr>
            <w:t>grâce au</w:t>
          </w:r>
          <w:r>
            <w:rPr>
              <w:rStyle w:val="Texte"/>
            </w:rPr>
            <w:t xml:space="preserve"> réseau </w:t>
          </w:r>
          <w:r w:rsidRPr="00F2733C">
            <w:rPr>
              <w:rStyle w:val="Texte"/>
              <w:b/>
            </w:rPr>
            <w:t>LORA</w:t>
          </w:r>
        </w:p>
        <w:p w14:paraId="1287079C" w14:textId="5B5189B0" w:rsidR="008E39DF" w:rsidRPr="009231F3" w:rsidRDefault="008E39DF" w:rsidP="009231F3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Développement du </w:t>
          </w:r>
          <w:r w:rsidRPr="00F2733C">
            <w:rPr>
              <w:rStyle w:val="Texte"/>
              <w:b/>
            </w:rPr>
            <w:t>back</w:t>
          </w:r>
          <w:r w:rsidR="00F2733C" w:rsidRPr="00F2733C">
            <w:rPr>
              <w:rStyle w:val="Texte"/>
              <w:b/>
            </w:rPr>
            <w:t>-end</w:t>
          </w:r>
          <w:r>
            <w:rPr>
              <w:rStyle w:val="Texte"/>
            </w:rPr>
            <w:t xml:space="preserve"> en </w:t>
          </w:r>
          <w:proofErr w:type="spellStart"/>
          <w:r w:rsidRPr="00F2733C">
            <w:rPr>
              <w:rStyle w:val="Texte"/>
              <w:b/>
            </w:rPr>
            <w:t>Node</w:t>
          </w:r>
          <w:proofErr w:type="spellEnd"/>
          <w:r w:rsidRPr="00F2733C">
            <w:rPr>
              <w:rStyle w:val="Texte"/>
              <w:b/>
            </w:rPr>
            <w:t>/Express</w:t>
          </w:r>
          <w:r>
            <w:rPr>
              <w:rStyle w:val="Texte"/>
            </w:rPr>
            <w:t xml:space="preserve"> pour </w:t>
          </w:r>
          <w:r w:rsidR="00904BC0">
            <w:rPr>
              <w:rStyle w:val="Texte"/>
            </w:rPr>
            <w:t xml:space="preserve">lier la base de données </w:t>
          </w:r>
          <w:r w:rsidR="00904BC0" w:rsidRPr="00F2733C">
            <w:rPr>
              <w:rStyle w:val="Texte"/>
              <w:b/>
            </w:rPr>
            <w:t>MySQL</w:t>
          </w:r>
          <w:r>
            <w:rPr>
              <w:rStyle w:val="Texte"/>
            </w:rPr>
            <w:t xml:space="preserve"> à l’application mobile</w:t>
          </w:r>
        </w:p>
        <w:p w14:paraId="4EB6BC73" w14:textId="701FB2F1" w:rsidR="00887CCE" w:rsidRDefault="00887CCE" w:rsidP="002B5090">
          <w:pPr>
            <w:pStyle w:val="Paragraphedeliste"/>
            <w:ind w:left="1440"/>
            <w:rPr>
              <w:rStyle w:val="Style5"/>
              <w:bCs/>
              <w:color w:val="auto"/>
              <w:sz w:val="16"/>
              <w:szCs w:val="16"/>
            </w:rPr>
          </w:pPr>
        </w:p>
        <w:sdt>
          <w:sdtPr>
            <w:rPr>
              <w:rStyle w:val="Activits"/>
            </w:rPr>
            <w:alias w:val="Activité"/>
            <w:tag w:val="Activité"/>
            <w:id w:val="1476031599"/>
            <w:placeholder>
              <w:docPart w:val="FD2F7974CF21402E95F66AA22C2D5246"/>
            </w:placeholder>
          </w:sdtPr>
          <w:sdtEndPr>
            <w:rPr>
              <w:rStyle w:val="Style5"/>
              <w:color w:val="auto"/>
              <w:sz w:val="16"/>
              <w:szCs w:val="16"/>
            </w:rPr>
          </w:sdtEndPr>
          <w:sdtContent>
            <w:p w14:paraId="64D3E853" w14:textId="77777777" w:rsidR="005C5AD5" w:rsidRPr="00570278" w:rsidRDefault="005C5AD5" w:rsidP="005C5AD5">
              <w:pPr>
                <w:pStyle w:val="Paragraphedeliste"/>
                <w:rPr>
                  <w:rStyle w:val="Activits"/>
                  <w:bCs/>
                  <w:color w:val="auto"/>
                  <w:sz w:val="16"/>
                  <w:szCs w:val="16"/>
                </w:rPr>
              </w:pPr>
            </w:p>
            <w:p w14:paraId="26C76108" w14:textId="77777777" w:rsidR="00542818" w:rsidRPr="00542818" w:rsidRDefault="005C5AD5" w:rsidP="005C5AD5">
              <w:pPr>
                <w:pStyle w:val="Paragraphedeliste"/>
                <w:numPr>
                  <w:ilvl w:val="0"/>
                  <w:numId w:val="9"/>
                </w:numPr>
                <w:rPr>
                  <w:rStyle w:val="Activits"/>
                  <w:bCs/>
                  <w:color w:val="auto"/>
                  <w:sz w:val="16"/>
                  <w:szCs w:val="16"/>
                </w:rPr>
              </w:pPr>
              <w:r>
                <w:rPr>
                  <w:rStyle w:val="Activits"/>
                </w:rPr>
                <w:t>Con</w:t>
              </w:r>
              <w:r w:rsidR="00D36208">
                <w:rPr>
                  <w:rStyle w:val="Activits"/>
                </w:rPr>
                <w:t>struction</w:t>
              </w:r>
              <w:r>
                <w:rPr>
                  <w:rStyle w:val="Activits"/>
                </w:rPr>
                <w:t xml:space="preserve"> du projet</w:t>
              </w:r>
            </w:p>
            <w:p w14:paraId="3084AD31" w14:textId="0D26DBB5" w:rsidR="005C5AD5" w:rsidRDefault="00427614" w:rsidP="00542818">
              <w:pPr>
                <w:pStyle w:val="Paragraphedeliste"/>
                <w:rPr>
                  <w:rStyle w:val="Style5"/>
                  <w:bCs/>
                  <w:color w:val="auto"/>
                  <w:sz w:val="16"/>
                  <w:szCs w:val="16"/>
                </w:rPr>
              </w:pPr>
            </w:p>
          </w:sdtContent>
        </w:sdt>
        <w:sdt>
          <w:sdtPr>
            <w:rPr>
              <w:rStyle w:val="Texte"/>
            </w:rPr>
            <w:alias w:val="Description tâches"/>
            <w:tag w:val="Description tâches"/>
            <w:id w:val="238841507"/>
            <w:placeholder>
              <w:docPart w:val="FD2F7974CF21402E95F66AA22C2D5246"/>
            </w:placeholder>
          </w:sdtPr>
          <w:sdtEndPr>
            <w:rPr>
              <w:rStyle w:val="Texte"/>
            </w:rPr>
          </w:sdtEndPr>
          <w:sdtContent>
            <w:p w14:paraId="479141E5" w14:textId="2EE696FE" w:rsidR="002D6749" w:rsidRPr="00CA785E" w:rsidRDefault="002D6749" w:rsidP="005C5AD5">
              <w:pPr>
                <w:pStyle w:val="Paragraphedeliste"/>
                <w:numPr>
                  <w:ilvl w:val="1"/>
                  <w:numId w:val="9"/>
                </w:numPr>
                <w:rPr>
                  <w:rStyle w:val="Texte"/>
                  <w:rFonts w:asciiTheme="minorHAnsi" w:hAnsiTheme="minorHAnsi"/>
                  <w:sz w:val="22"/>
                </w:rPr>
              </w:pPr>
              <w:r>
                <w:rPr>
                  <w:rStyle w:val="Texte"/>
                </w:rPr>
                <w:t xml:space="preserve">Utilisation de </w:t>
              </w:r>
              <w:proofErr w:type="spellStart"/>
              <w:r w:rsidRPr="00F2733C">
                <w:rPr>
                  <w:rStyle w:val="Texte"/>
                  <w:b/>
                </w:rPr>
                <w:t>Trello</w:t>
              </w:r>
              <w:proofErr w:type="spellEnd"/>
              <w:r>
                <w:rPr>
                  <w:rStyle w:val="Texte"/>
                </w:rPr>
                <w:t xml:space="preserve"> pour la gestion de projet </w:t>
              </w:r>
            </w:p>
            <w:p w14:paraId="5F3B688F" w14:textId="1EC109A3" w:rsidR="00CA785E" w:rsidRPr="002D6749" w:rsidRDefault="00CA785E" w:rsidP="005C5AD5">
              <w:pPr>
                <w:pStyle w:val="Paragraphedeliste"/>
                <w:numPr>
                  <w:ilvl w:val="1"/>
                  <w:numId w:val="9"/>
                </w:numPr>
                <w:rPr>
                  <w:rStyle w:val="Texte"/>
                  <w:rFonts w:asciiTheme="minorHAnsi" w:hAnsiTheme="minorHAnsi"/>
                  <w:sz w:val="22"/>
                </w:rPr>
              </w:pPr>
              <w:r>
                <w:rPr>
                  <w:rStyle w:val="Texte"/>
                </w:rPr>
                <w:t xml:space="preserve">Mise en place de la méthodologie </w:t>
              </w:r>
              <w:r w:rsidRPr="00F2733C">
                <w:rPr>
                  <w:rStyle w:val="Texte"/>
                  <w:b/>
                </w:rPr>
                <w:t>Scrum</w:t>
              </w:r>
              <w:r>
                <w:rPr>
                  <w:rStyle w:val="Texte"/>
                </w:rPr>
                <w:t xml:space="preserve"> </w:t>
              </w:r>
            </w:p>
            <w:p w14:paraId="6CF4FFFF" w14:textId="3F414F70" w:rsidR="005C5AD5" w:rsidRPr="00414C08" w:rsidRDefault="00033159" w:rsidP="005C5AD5">
              <w:pPr>
                <w:pStyle w:val="Paragraphedeliste"/>
                <w:numPr>
                  <w:ilvl w:val="1"/>
                  <w:numId w:val="9"/>
                </w:numPr>
                <w:rPr>
                  <w:rStyle w:val="Texte"/>
                  <w:rFonts w:asciiTheme="minorHAnsi" w:hAnsiTheme="minorHAnsi"/>
                  <w:sz w:val="22"/>
                </w:rPr>
              </w:pPr>
              <w:r>
                <w:rPr>
                  <w:rStyle w:val="Texte"/>
                </w:rPr>
                <w:t>Analyse</w:t>
              </w:r>
              <w:r w:rsidR="005C5AD5">
                <w:rPr>
                  <w:rStyle w:val="Texte"/>
                </w:rPr>
                <w:t xml:space="preserve"> économique</w:t>
              </w:r>
              <w:r w:rsidR="00414C08">
                <w:rPr>
                  <w:rStyle w:val="Texte"/>
                </w:rPr>
                <w:t xml:space="preserve"> du projet</w:t>
              </w:r>
            </w:p>
            <w:p w14:paraId="7AD3FE2A" w14:textId="21812291" w:rsidR="00414C08" w:rsidRPr="00414C08" w:rsidRDefault="00414C08" w:rsidP="005C5AD5">
              <w:pPr>
                <w:pStyle w:val="Paragraphedeliste"/>
                <w:numPr>
                  <w:ilvl w:val="1"/>
                  <w:numId w:val="9"/>
                </w:numPr>
                <w:rPr>
                  <w:rStyle w:val="Texte"/>
                  <w:rFonts w:asciiTheme="minorHAnsi" w:hAnsiTheme="minorHAnsi"/>
                  <w:sz w:val="22"/>
                </w:rPr>
              </w:pPr>
              <w:r>
                <w:rPr>
                  <w:rStyle w:val="Texte"/>
                </w:rPr>
                <w:t>Création du business plan</w:t>
              </w:r>
            </w:p>
            <w:p w14:paraId="179F783C" w14:textId="4BD51FCB" w:rsidR="00414C08" w:rsidRPr="00D00951" w:rsidRDefault="00414C08" w:rsidP="005C5AD5">
              <w:pPr>
                <w:pStyle w:val="Paragraphedeliste"/>
                <w:numPr>
                  <w:ilvl w:val="1"/>
                  <w:numId w:val="9"/>
                </w:numPr>
                <w:rPr>
                  <w:rStyle w:val="Texte"/>
                </w:rPr>
              </w:pPr>
              <w:r>
                <w:rPr>
                  <w:rStyle w:val="Texte"/>
                </w:rPr>
                <w:t>Analyse de la rentabilité du produit</w:t>
              </w:r>
              <w:r w:rsidR="00D36208">
                <w:rPr>
                  <w:rStyle w:val="Texte"/>
                </w:rPr>
                <w:t xml:space="preserve"> capteur + application mobile</w:t>
              </w:r>
            </w:p>
            <w:p w14:paraId="752F93D7" w14:textId="55D7F91C" w:rsidR="00542818" w:rsidRPr="00542818" w:rsidRDefault="00033159" w:rsidP="00542818">
              <w:pPr>
                <w:pStyle w:val="Paragraphedeliste"/>
                <w:numPr>
                  <w:ilvl w:val="1"/>
                  <w:numId w:val="9"/>
                </w:numPr>
                <w:rPr>
                  <w:rStyle w:val="Style5"/>
                  <w:b w:val="0"/>
                  <w:color w:val="auto"/>
                  <w:sz w:val="20"/>
                </w:rPr>
              </w:pPr>
              <w:r>
                <w:rPr>
                  <w:rStyle w:val="Texte"/>
                </w:rPr>
                <w:t xml:space="preserve">Réalisation </w:t>
              </w:r>
              <w:r w:rsidR="00D00951" w:rsidRPr="00D00951">
                <w:rPr>
                  <w:rStyle w:val="Texte"/>
                </w:rPr>
                <w:t>d’une vidéo de présentation et de vente</w:t>
              </w:r>
              <w:r w:rsidR="002B5090">
                <w:rPr>
                  <w:rStyle w:val="Texte"/>
                </w:rPr>
                <w:t xml:space="preserve"> pour l’évaluation du projet</w:t>
              </w:r>
            </w:p>
          </w:sdtContent>
        </w:sdt>
      </w:sdtContent>
    </w:sdt>
    <w:p w14:paraId="7619D630" w14:textId="77777777" w:rsidR="00542818" w:rsidRDefault="00542818">
      <w:pPr>
        <w:rPr>
          <w:rStyle w:val="Style5"/>
        </w:rPr>
      </w:pPr>
      <w:r>
        <w:rPr>
          <w:rStyle w:val="Style5"/>
        </w:rPr>
        <w:br w:type="page"/>
      </w:r>
    </w:p>
    <w:sdt>
      <w:sdtPr>
        <w:rPr>
          <w:rStyle w:val="Style5"/>
        </w:rPr>
        <w:alias w:val="Projet"/>
        <w:tag w:val="Projet"/>
        <w:id w:val="1075093311"/>
        <w:placeholder>
          <w:docPart w:val="5A0EB7CB8E9F4B93B89B807F2EAF929F"/>
        </w:placeholder>
      </w:sdtPr>
      <w:sdtEndPr>
        <w:rPr>
          <w:rStyle w:val="Style5"/>
        </w:rPr>
      </w:sdtEndPr>
      <w:sdtContent>
        <w:p w14:paraId="53686E47" w14:textId="33484207" w:rsidR="00887CCE" w:rsidRDefault="001B5586" w:rsidP="00887CCE">
          <w:pPr>
            <w:jc w:val="center"/>
            <w:rPr>
              <w:rStyle w:val="Style5"/>
            </w:rPr>
          </w:pPr>
          <w:r>
            <w:rPr>
              <w:rStyle w:val="Style5"/>
            </w:rPr>
            <w:t>Module robotique</w:t>
          </w:r>
          <w:r w:rsidR="00887CCE" w:rsidRPr="00842A87">
            <w:rPr>
              <w:rStyle w:val="Style5"/>
            </w:rPr>
            <w:t xml:space="preserve"> </w:t>
          </w:r>
        </w:p>
      </w:sdtContent>
    </w:sdt>
    <w:p w14:paraId="685B8636" w14:textId="77777777" w:rsidR="00887CCE" w:rsidRDefault="00887CCE" w:rsidP="00887CCE">
      <w:r>
        <w:rPr>
          <w:i/>
          <w:noProof/>
          <w:color w:val="7F7F7F" w:themeColor="text1" w:themeTint="8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399E1FAE" wp14:editId="023238BF">
                <wp:simplePos x="0" y="0"/>
                <wp:positionH relativeFrom="column">
                  <wp:posOffset>0</wp:posOffset>
                </wp:positionH>
                <wp:positionV relativeFrom="paragraph">
                  <wp:posOffset>85774</wp:posOffset>
                </wp:positionV>
                <wp:extent cx="5714463" cy="365760"/>
                <wp:effectExtent l="0" t="0" r="635" b="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463" cy="365760"/>
                        </a:xfrm>
                        <a:prstGeom prst="roundRect">
                          <a:avLst/>
                        </a:prstGeom>
                        <a:solidFill>
                          <a:srgbClr val="E906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F102C" w14:textId="1B23BE2F" w:rsidR="00887CCE" w:rsidRPr="002E401A" w:rsidRDefault="00427614" w:rsidP="00887CCE">
                            <w:pPr>
                              <w:spacing w:after="0"/>
                              <w:rPr>
                                <w:b/>
                                <w:color w:val="F1F1F2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Style w:val="Contextetechnologique"/>
                                </w:rPr>
                                <w:alias w:val="Technologies et méthodes"/>
                                <w:tag w:val="Technologies et méthodes"/>
                                <w:id w:val="772205361"/>
                                <w:placeholder>
                                  <w:docPart w:val="1FDAA8041FFD4466AB65CADF7E2B7975"/>
                                </w:placeholder>
                              </w:sdtPr>
                              <w:sdtEndPr>
                                <w:rPr>
                                  <w:rStyle w:val="Policepardfaut"/>
                                  <w:b w:val="0"/>
                                  <w:color w:val="F1F1F2"/>
                                  <w:sz w:val="22"/>
                                </w:rPr>
                              </w:sdtEndPr>
                              <w:sdtContent>
                                <w:r w:rsidR="00D96376">
                                  <w:rPr>
                                    <w:rStyle w:val="Contextetechnologique"/>
                                  </w:rPr>
                                  <w:t>ROS (Robot Operating System)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E1FAE" id="Rectangle: Rounded Corners 55" o:spid="_x0000_s1037" style="position:absolute;margin-left:0;margin-top:6.75pt;width:449.95pt;height:28.8pt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" fillcolor="#e90649" stroked="f" strokeweight="1pt">
                <v:stroke joinstyle="miter"/>
                <v:textbox>
                  <w:txbxContent>
                    <w:p w14:paraId="50DF102C" w14:textId="1B23BE2F" w:rsidR="00887CCE" w:rsidRPr="002E401A" w:rsidRDefault="00516778" w:rsidP="00887CCE">
                      <w:pPr>
                        <w:spacing w:after="0"/>
                        <w:rPr>
                          <w:b/>
                          <w:color w:val="F1F1F2"/>
                          <w:sz w:val="20"/>
                        </w:rPr>
                      </w:pPr>
                      <w:sdt>
                        <w:sdtPr>
                          <w:rPr>
                            <w:rStyle w:val="Contextetechnologique"/>
                          </w:rPr>
                          <w:alias w:val="Technologies et méthodes"/>
                          <w:tag w:val="Technologies et méthodes"/>
                          <w:id w:val="772205361"/>
                          <w:placeholder>
                            <w:docPart w:val="1FDAA8041FFD4466AB65CADF7E2B7975"/>
                          </w:placeholder>
                        </w:sdtPr>
                        <w:sdtEndPr>
                          <w:rPr>
                            <w:rStyle w:val="Policepardfaut"/>
                            <w:b w:val="0"/>
                            <w:color w:val="F1F1F2"/>
                            <w:sz w:val="22"/>
                          </w:rPr>
                        </w:sdtEndPr>
                        <w:sdtContent>
                          <w:r w:rsidR="00D96376">
                            <w:rPr>
                              <w:rStyle w:val="Contextetechnologique"/>
                            </w:rPr>
                            <w:t>ROS (Robot Operating System)</w:t>
                          </w:r>
                        </w:sdtContent>
                      </w:sdt>
                    </w:p>
                  </w:txbxContent>
                </v:textbox>
              </v:roundrect>
            </w:pict>
          </mc:Fallback>
        </mc:AlternateContent>
      </w:r>
    </w:p>
    <w:p w14:paraId="1A38BF74" w14:textId="77777777" w:rsidR="00887CCE" w:rsidRDefault="00887CCE" w:rsidP="00887CCE">
      <w:r w:rsidRPr="002F0E2D">
        <w:rPr>
          <w:i/>
          <w:noProof/>
          <w:color w:val="D9D9D9" w:themeColor="background1" w:themeShade="D9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5BB7A564" wp14:editId="08D68AEA">
                <wp:simplePos x="0" y="0"/>
                <wp:positionH relativeFrom="margin">
                  <wp:posOffset>-635</wp:posOffset>
                </wp:positionH>
                <wp:positionV relativeFrom="paragraph">
                  <wp:posOffset>222885</wp:posOffset>
                </wp:positionV>
                <wp:extent cx="5714365" cy="1287780"/>
                <wp:effectExtent l="0" t="0" r="635" b="762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287780"/>
                        </a:xfrm>
                        <a:prstGeom prst="roundRect">
                          <a:avLst/>
                        </a:prstGeom>
                        <a:solidFill>
                          <a:srgbClr val="F1F1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BBC82" w14:textId="081ABE69" w:rsidR="00887CCE" w:rsidRDefault="00887CCE" w:rsidP="00887CCE">
                            <w:r w:rsidRPr="00FB5CC2"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z w:val="20"/>
                                <w:szCs w:val="20"/>
                              </w:rPr>
                              <w:t>Contexte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pacing w:val="20"/>
                                <w:sz w:val="20"/>
                                <w:szCs w:val="20"/>
                              </w:rPr>
                              <w:t> : </w:t>
                            </w:r>
                            <w:sdt>
                              <w:sdtPr>
                                <w:rPr>
                                  <w:rStyle w:val="Style4"/>
                                </w:rPr>
                                <w:alias w:val="Contexte"/>
                                <w:tag w:val="Contexte"/>
                                <w:id w:val="-670110937"/>
                              </w:sdtPr>
                              <w:sdtEndPr>
                                <w:rPr>
                                  <w:rStyle w:val="Policepardfaut"/>
                                  <w:rFonts w:asciiTheme="minorHAnsi" w:hAnsiTheme="minorHAnsi"/>
                                  <w:b w:val="0"/>
                                  <w:color w:val="auto"/>
                                  <w:sz w:val="22"/>
                                </w:rPr>
                              </w:sdtEndPr>
                              <w:sdtContent>
                                <w:r w:rsidR="006A486A">
                                  <w:rPr>
                                    <w:rStyle w:val="Style4"/>
                                  </w:rPr>
                                  <w:t>Développement d’un calcul de trajectoires et d’un système de communication pour éviter les collisions au sein d’une flotte de robots.</w:t>
                                </w:r>
                                <w:r w:rsidR="006A486A">
                                  <w:rPr>
                                    <w:rStyle w:val="Style4"/>
                                  </w:rPr>
                                  <w:br/>
                                </w:r>
                                <w:r w:rsidR="00F37680">
                                  <w:rPr>
                                    <w:rStyle w:val="Style4"/>
                                  </w:rPr>
                                  <w:br/>
                                  <w:t xml:space="preserve">Projet réalisé </w:t>
                                </w:r>
                                <w:r w:rsidR="008E04CE">
                                  <w:rPr>
                                    <w:rStyle w:val="Style4"/>
                                  </w:rPr>
                                  <w:t xml:space="preserve">à </w:t>
                                </w:r>
                                <w:r w:rsidR="00F37680">
                                  <w:rPr>
                                    <w:rStyle w:val="Style4"/>
                                  </w:rPr>
                                  <w:t>3 personnes sur une durée de 3 mois</w:t>
                                </w:r>
                                <w:r w:rsidR="00F37680">
                                  <w:rPr>
                                    <w:rStyle w:val="Style4"/>
                                  </w:rPr>
                                  <w:br/>
                                </w:r>
                                <w:r w:rsidR="00F37680">
                                  <w:rPr>
                                    <w:rStyle w:val="Style4"/>
                                  </w:rPr>
                                  <w:br/>
                                </w:r>
                                <w:r w:rsidR="00F37680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E90649"/>
                                    <w:sz w:val="20"/>
                                    <w:szCs w:val="20"/>
                                  </w:rPr>
                                  <w:t>Rôle</w:t>
                                </w:r>
                                <w:r w:rsidR="00F37680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E90649"/>
                                    <w:spacing w:val="20"/>
                                    <w:sz w:val="20"/>
                                    <w:szCs w:val="20"/>
                                  </w:rPr>
                                  <w:t> : </w:t>
                                </w:r>
                                <w:r w:rsidR="00F37680">
                                  <w:rPr>
                                    <w:rStyle w:val="Style4"/>
                                  </w:rPr>
                                  <w:t xml:space="preserve">Développement </w:t>
                                </w:r>
                                <w:r w:rsidR="000D4AA5">
                                  <w:rPr>
                                    <w:rStyle w:val="Style4"/>
                                  </w:rPr>
                                  <w:t xml:space="preserve">ROS </w:t>
                                </w:r>
                                <w:r w:rsidR="00F37680">
                                  <w:rPr>
                                    <w:rStyle w:val="Style4"/>
                                  </w:rPr>
                                  <w:t>et recherche</w:t>
                                </w:r>
                                <w:r w:rsidR="00F37680">
                                  <w:rPr>
                                    <w:rStyle w:val="Style4"/>
                                  </w:rPr>
                                  <w:br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7A564" id="Rectangle: Rounded Corners 56" o:spid="_x0000_s1038" style="position:absolute;margin-left:-.05pt;margin-top:17.55pt;width:449.95pt;height:101.4pt;z-index:-2516582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" fillcolor="#f1f1f2" stroked="f" strokeweight="1pt">
                <v:stroke joinstyle="miter"/>
                <v:textbox>
                  <w:txbxContent>
                    <w:p w14:paraId="736BBC82" w14:textId="081ABE69" w:rsidR="00887CCE" w:rsidRDefault="00887CCE" w:rsidP="00887CCE">
                      <w:r w:rsidRPr="00FB5CC2">
                        <w:rPr>
                          <w:rFonts w:ascii="Century Gothic" w:hAnsi="Century Gothic"/>
                          <w:b/>
                          <w:bCs/>
                          <w:color w:val="E90649"/>
                          <w:sz w:val="20"/>
                          <w:szCs w:val="20"/>
                        </w:rPr>
                        <w:t>Contexte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E90649"/>
                          <w:spacing w:val="20"/>
                          <w:sz w:val="20"/>
                          <w:szCs w:val="20"/>
                        </w:rPr>
                        <w:t> : </w:t>
                      </w:r>
                      <w:sdt>
                        <w:sdtPr>
                          <w:rPr>
                            <w:rStyle w:val="Style4"/>
                          </w:rPr>
                          <w:alias w:val="Contexte"/>
                          <w:tag w:val="Contexte"/>
                          <w:id w:val="-670110937"/>
                        </w:sdtPr>
                        <w:sdtEndPr>
                          <w:rPr>
                            <w:rStyle w:val="Policepardfaut"/>
                            <w:rFonts w:asciiTheme="minorHAnsi" w:hAnsiTheme="minorHAnsi"/>
                            <w:b w:val="0"/>
                            <w:color w:val="auto"/>
                            <w:sz w:val="22"/>
                          </w:rPr>
                        </w:sdtEndPr>
                        <w:sdtContent>
                          <w:r w:rsidR="006A486A">
                            <w:rPr>
                              <w:rStyle w:val="Style4"/>
                            </w:rPr>
                            <w:t>Développement d’un calcul de trajectoires et d’un système de communication pour éviter les collisions au sein d’une flotte de robots.</w:t>
                          </w:r>
                          <w:r w:rsidR="006A486A">
                            <w:rPr>
                              <w:rStyle w:val="Style4"/>
                            </w:rPr>
                            <w:br/>
                          </w:r>
                          <w:r w:rsidR="00F37680">
                            <w:rPr>
                              <w:rStyle w:val="Style4"/>
                            </w:rPr>
                            <w:br/>
                            <w:t xml:space="preserve">Projet réalisé </w:t>
                          </w:r>
                          <w:r w:rsidR="008E04CE">
                            <w:rPr>
                              <w:rStyle w:val="Style4"/>
                            </w:rPr>
                            <w:t xml:space="preserve">à </w:t>
                          </w:r>
                          <w:r w:rsidR="00F37680">
                            <w:rPr>
                              <w:rStyle w:val="Style4"/>
                            </w:rPr>
                            <w:t>3 personnes sur une durée de 3 mois</w:t>
                          </w:r>
                          <w:r w:rsidR="00F37680">
                            <w:rPr>
                              <w:rStyle w:val="Style4"/>
                            </w:rPr>
                            <w:br/>
                          </w:r>
                          <w:r w:rsidR="00F37680">
                            <w:rPr>
                              <w:rStyle w:val="Style4"/>
                            </w:rPr>
                            <w:br/>
                          </w:r>
                          <w:r w:rsidR="00F37680">
                            <w:rPr>
                              <w:rFonts w:ascii="Century Gothic" w:hAnsi="Century Gothic"/>
                              <w:b/>
                              <w:bCs/>
                              <w:color w:val="E90649"/>
                              <w:sz w:val="20"/>
                              <w:szCs w:val="20"/>
                            </w:rPr>
                            <w:t>Rôle</w:t>
                          </w:r>
                          <w:r w:rsidR="00F37680">
                            <w:rPr>
                              <w:rFonts w:ascii="Century Gothic" w:hAnsi="Century Gothic"/>
                              <w:b/>
                              <w:bCs/>
                              <w:color w:val="E90649"/>
                              <w:spacing w:val="20"/>
                              <w:sz w:val="20"/>
                              <w:szCs w:val="20"/>
                            </w:rPr>
                            <w:t> : </w:t>
                          </w:r>
                          <w:r w:rsidR="00F37680">
                            <w:rPr>
                              <w:rStyle w:val="Style4"/>
                            </w:rPr>
                            <w:t xml:space="preserve">Développement </w:t>
                          </w:r>
                          <w:r w:rsidR="000D4AA5">
                            <w:rPr>
                              <w:rStyle w:val="Style4"/>
                            </w:rPr>
                            <w:t xml:space="preserve">ROS </w:t>
                          </w:r>
                          <w:r w:rsidR="00F37680">
                            <w:rPr>
                              <w:rStyle w:val="Style4"/>
                            </w:rPr>
                            <w:t>et recherche</w:t>
                          </w:r>
                          <w:r w:rsidR="00F37680">
                            <w:rPr>
                              <w:rStyle w:val="Style4"/>
                            </w:rPr>
                            <w:br/>
                          </w:r>
                        </w:sdtContent>
                      </w:sdt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1585F5" w14:textId="77777777" w:rsidR="00887CCE" w:rsidRPr="00FB5CC2" w:rsidRDefault="00887CCE" w:rsidP="00887CCE"/>
    <w:p w14:paraId="6AC0C00C" w14:textId="3C342A07" w:rsidR="00887CCE" w:rsidRDefault="00887CCE" w:rsidP="00887CCE">
      <w:pPr>
        <w:rPr>
          <w:rFonts w:ascii="Century Gothic" w:hAnsi="Century Gothic"/>
          <w:b/>
          <w:bCs/>
          <w:color w:val="E90649"/>
          <w:sz w:val="20"/>
          <w:szCs w:val="20"/>
        </w:rPr>
      </w:pPr>
    </w:p>
    <w:p w14:paraId="383D0FCE" w14:textId="1F55B4B3" w:rsidR="00CA785E" w:rsidRDefault="00CA785E" w:rsidP="00887CCE">
      <w:pPr>
        <w:rPr>
          <w:rFonts w:ascii="Century Gothic" w:hAnsi="Century Gothic"/>
          <w:b/>
          <w:bCs/>
          <w:color w:val="E90649"/>
          <w:sz w:val="20"/>
          <w:szCs w:val="20"/>
        </w:rPr>
      </w:pPr>
    </w:p>
    <w:p w14:paraId="3601FB4A" w14:textId="5E077C33" w:rsidR="00F2733C" w:rsidRDefault="00F2733C" w:rsidP="00F37680">
      <w:pPr>
        <w:ind w:firstLine="708"/>
        <w:rPr>
          <w:rFonts w:ascii="Century Gothic" w:hAnsi="Century Gothic"/>
          <w:b/>
          <w:bCs/>
          <w:color w:val="E90649"/>
          <w:sz w:val="20"/>
          <w:szCs w:val="20"/>
        </w:rPr>
      </w:pPr>
    </w:p>
    <w:p w14:paraId="230BFB7F" w14:textId="5C52CFFC" w:rsidR="00F2733C" w:rsidRDefault="00F2733C" w:rsidP="00887CCE">
      <w:pPr>
        <w:rPr>
          <w:rFonts w:ascii="Century Gothic" w:hAnsi="Century Gothic"/>
          <w:b/>
          <w:bCs/>
          <w:color w:val="E90649"/>
          <w:sz w:val="20"/>
          <w:szCs w:val="20"/>
        </w:rPr>
      </w:pPr>
    </w:p>
    <w:sdt>
      <w:sdtPr>
        <w:rPr>
          <w:rStyle w:val="Activits"/>
        </w:rPr>
        <w:alias w:val="Activité"/>
        <w:tag w:val="Activité"/>
        <w:id w:val="-1664387610"/>
        <w:placeholder>
          <w:docPart w:val="1FDAA8041FFD4466AB65CADF7E2B7975"/>
        </w:placeholder>
      </w:sdtPr>
      <w:sdtEndPr>
        <w:rPr>
          <w:rStyle w:val="Style5"/>
          <w:color w:val="auto"/>
          <w:sz w:val="16"/>
          <w:szCs w:val="16"/>
        </w:rPr>
      </w:sdtEndPr>
      <w:sdtContent>
        <w:p w14:paraId="3BC777F4" w14:textId="77777777" w:rsidR="00542818" w:rsidRPr="00542818" w:rsidRDefault="00D32C86" w:rsidP="00BD4CD9">
          <w:pPr>
            <w:pStyle w:val="Paragraphedeliste"/>
            <w:numPr>
              <w:ilvl w:val="0"/>
              <w:numId w:val="9"/>
            </w:numPr>
            <w:rPr>
              <w:rStyle w:val="Activits"/>
              <w:bCs/>
              <w:color w:val="auto"/>
              <w:sz w:val="16"/>
              <w:szCs w:val="16"/>
            </w:rPr>
          </w:pPr>
          <w:r>
            <w:rPr>
              <w:rStyle w:val="Activits"/>
            </w:rPr>
            <w:t xml:space="preserve">Gestion et </w:t>
          </w:r>
          <w:r w:rsidR="008E39DF">
            <w:rPr>
              <w:rStyle w:val="Activits"/>
            </w:rPr>
            <w:t>théorie</w:t>
          </w:r>
        </w:p>
        <w:p w14:paraId="4883D7C9" w14:textId="60BC8858" w:rsidR="00BD4CD9" w:rsidRPr="00BD4CD9" w:rsidRDefault="00427614" w:rsidP="00542818">
          <w:pPr>
            <w:pStyle w:val="Paragraphedeliste"/>
            <w:rPr>
              <w:rStyle w:val="Style5"/>
              <w:bCs/>
              <w:color w:val="auto"/>
              <w:sz w:val="16"/>
              <w:szCs w:val="16"/>
            </w:rPr>
          </w:pPr>
        </w:p>
      </w:sdtContent>
    </w:sdt>
    <w:sdt>
      <w:sdtPr>
        <w:rPr>
          <w:rStyle w:val="Texte"/>
        </w:rPr>
        <w:alias w:val="Description tâches"/>
        <w:tag w:val="Description tâches"/>
        <w:id w:val="1348221165"/>
        <w:placeholder>
          <w:docPart w:val="1FDAA8041FFD4466AB65CADF7E2B7975"/>
        </w:placeholder>
      </w:sdtPr>
      <w:sdtEndPr>
        <w:rPr>
          <w:rStyle w:val="Texte"/>
        </w:rPr>
      </w:sdtEndPr>
      <w:sdtContent>
        <w:p w14:paraId="30F442DB" w14:textId="18A84A9B" w:rsidR="008E39DF" w:rsidRPr="008E39DF" w:rsidRDefault="00C021F9" w:rsidP="00B2774C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>Choix</w:t>
          </w:r>
          <w:r w:rsidR="00352FF8">
            <w:rPr>
              <w:rStyle w:val="Texte"/>
            </w:rPr>
            <w:t xml:space="preserve"> de la méthode </w:t>
          </w:r>
          <w:r>
            <w:rPr>
              <w:rStyle w:val="Texte"/>
            </w:rPr>
            <w:t>de localisation</w:t>
          </w:r>
          <w:r w:rsidR="007F53C6">
            <w:rPr>
              <w:rStyle w:val="Texte"/>
            </w:rPr>
            <w:t xml:space="preserve"> : </w:t>
          </w:r>
          <w:r w:rsidR="008E39DF">
            <w:rPr>
              <w:rStyle w:val="Texte"/>
            </w:rPr>
            <w:t xml:space="preserve">utilisation de capteurs, communication entre le robots, </w:t>
          </w:r>
          <w:r>
            <w:rPr>
              <w:rStyle w:val="Texte"/>
            </w:rPr>
            <w:t>odométrie</w:t>
          </w:r>
          <w:r w:rsidR="008E39DF">
            <w:rPr>
              <w:rStyle w:val="Texte"/>
            </w:rPr>
            <w:t>.</w:t>
          </w:r>
        </w:p>
        <w:p w14:paraId="3832F121" w14:textId="32BF04FA" w:rsidR="00D32C86" w:rsidRPr="00D32C86" w:rsidRDefault="00C021F9" w:rsidP="00B2774C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Choix de la méthode d’évitement : </w:t>
          </w:r>
          <w:r w:rsidR="007F53C6">
            <w:rPr>
              <w:rStyle w:val="Texte"/>
            </w:rPr>
            <w:t>complexité du théorème, optimisation du mouvement des robots</w:t>
          </w:r>
        </w:p>
        <w:p w14:paraId="390EE5E5" w14:textId="49CC182C" w:rsidR="00CA785E" w:rsidRPr="00CA785E" w:rsidRDefault="00B2774C" w:rsidP="00C021F9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>Calculs mathématiques, détermination des paramètres et des coefficients à utiliser</w:t>
          </w:r>
        </w:p>
        <w:p w14:paraId="35C81C7D" w14:textId="1A60279C" w:rsidR="00CA785E" w:rsidRPr="00CA785E" w:rsidRDefault="00CA785E" w:rsidP="00C021F9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>Rédaction d’une documentation sur les choix technologiques</w:t>
          </w:r>
        </w:p>
        <w:p w14:paraId="70311C46" w14:textId="6C23EB83" w:rsidR="005C5AD5" w:rsidRPr="00C021F9" w:rsidRDefault="00427614" w:rsidP="00CA785E">
          <w:pPr>
            <w:pStyle w:val="Paragraphedeliste"/>
            <w:ind w:left="1440"/>
            <w:rPr>
              <w:rStyle w:val="Style5"/>
              <w:bCs/>
              <w:color w:val="auto"/>
              <w:sz w:val="16"/>
              <w:szCs w:val="16"/>
            </w:rPr>
          </w:pPr>
        </w:p>
      </w:sdtContent>
    </w:sdt>
    <w:sdt>
      <w:sdtPr>
        <w:rPr>
          <w:rStyle w:val="Activits"/>
        </w:rPr>
        <w:alias w:val="Activité"/>
        <w:tag w:val="Activité"/>
        <w:id w:val="2102289280"/>
        <w:placeholder>
          <w:docPart w:val="A9444C56F6534B23842CA64E8B7F28E4"/>
        </w:placeholder>
      </w:sdtPr>
      <w:sdtEndPr>
        <w:rPr>
          <w:rStyle w:val="Style5"/>
          <w:color w:val="auto"/>
          <w:sz w:val="16"/>
          <w:szCs w:val="16"/>
        </w:rPr>
      </w:sdtEndPr>
      <w:sdtContent>
        <w:p w14:paraId="16570667" w14:textId="77777777" w:rsidR="00542818" w:rsidRPr="00542818" w:rsidRDefault="00C021F9" w:rsidP="008E39DF">
          <w:pPr>
            <w:pStyle w:val="Paragraphedeliste"/>
            <w:numPr>
              <w:ilvl w:val="0"/>
              <w:numId w:val="9"/>
            </w:numPr>
            <w:rPr>
              <w:rStyle w:val="Activits"/>
              <w:bCs/>
              <w:color w:val="auto"/>
              <w:sz w:val="16"/>
              <w:szCs w:val="16"/>
            </w:rPr>
          </w:pPr>
          <w:r>
            <w:rPr>
              <w:rStyle w:val="Activits"/>
            </w:rPr>
            <w:t>Mise en œuvre</w:t>
          </w:r>
        </w:p>
        <w:p w14:paraId="325B4AC2" w14:textId="4C23D960" w:rsidR="008E39DF" w:rsidRPr="00BD4CD9" w:rsidRDefault="00427614" w:rsidP="00542818">
          <w:pPr>
            <w:pStyle w:val="Paragraphedeliste"/>
            <w:rPr>
              <w:rStyle w:val="Style5"/>
              <w:bCs/>
              <w:color w:val="auto"/>
              <w:sz w:val="16"/>
              <w:szCs w:val="16"/>
            </w:rPr>
          </w:pPr>
        </w:p>
      </w:sdtContent>
    </w:sdt>
    <w:sdt>
      <w:sdtPr>
        <w:rPr>
          <w:rStyle w:val="Texte"/>
        </w:rPr>
        <w:alias w:val="Description tâches"/>
        <w:tag w:val="Description tâches"/>
        <w:id w:val="1954275712"/>
        <w:placeholder>
          <w:docPart w:val="A9444C56F6534B23842CA64E8B7F28E4"/>
        </w:placeholder>
      </w:sdtPr>
      <w:sdtEndPr>
        <w:rPr>
          <w:rStyle w:val="Texte"/>
        </w:rPr>
      </w:sdtEndPr>
      <w:sdtContent>
        <w:p w14:paraId="590E2695" w14:textId="7FC19A14" w:rsidR="00C021F9" w:rsidRPr="00C021F9" w:rsidRDefault="00C021F9" w:rsidP="008E39DF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>Mise en place de la communication entre les robots via un réseau wifi</w:t>
          </w:r>
        </w:p>
        <w:p w14:paraId="4140EE05" w14:textId="637E7D06" w:rsidR="00C021F9" w:rsidRPr="00CA785E" w:rsidRDefault="00CA785E" w:rsidP="008E39DF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Développement en </w:t>
          </w:r>
          <w:r w:rsidRPr="00F37680">
            <w:rPr>
              <w:rStyle w:val="Texte"/>
              <w:b/>
            </w:rPr>
            <w:t>ROS</w:t>
          </w:r>
          <w:r>
            <w:rPr>
              <w:rStyle w:val="Texte"/>
            </w:rPr>
            <w:t xml:space="preserve"> du théorème choisi </w:t>
          </w:r>
        </w:p>
        <w:p w14:paraId="67D0C3F6" w14:textId="3360D12C" w:rsidR="00C021F9" w:rsidRPr="00CA785E" w:rsidRDefault="00C021F9" w:rsidP="008E39DF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Simulations sur le logiciel </w:t>
          </w:r>
          <w:proofErr w:type="spellStart"/>
          <w:r w:rsidRPr="00F37680">
            <w:rPr>
              <w:rStyle w:val="Texte"/>
              <w:b/>
            </w:rPr>
            <w:t>TurtleSim</w:t>
          </w:r>
          <w:proofErr w:type="spellEnd"/>
        </w:p>
        <w:p w14:paraId="2E631279" w14:textId="77777777" w:rsidR="00C02909" w:rsidRPr="00C02909" w:rsidRDefault="00CA785E" w:rsidP="00C02909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>Création des itinéraires pour tester la mise en œuvre du théorème</w:t>
          </w:r>
        </w:p>
        <w:p w14:paraId="33B7FEC6" w14:textId="2698A243" w:rsidR="00F37680" w:rsidRPr="00542818" w:rsidRDefault="00C021F9" w:rsidP="00542818">
          <w:pPr>
            <w:pStyle w:val="Paragraphedeliste"/>
            <w:numPr>
              <w:ilvl w:val="1"/>
              <w:numId w:val="9"/>
            </w:numPr>
            <w:rPr>
              <w:rStyle w:val="Style5"/>
              <w:bCs/>
              <w:color w:val="auto"/>
              <w:sz w:val="16"/>
              <w:szCs w:val="16"/>
            </w:rPr>
          </w:pPr>
          <w:r>
            <w:rPr>
              <w:rStyle w:val="Texte"/>
            </w:rPr>
            <w:t xml:space="preserve">Tests sur deux robots </w:t>
          </w:r>
          <w:proofErr w:type="spellStart"/>
          <w:r w:rsidRPr="00F37680">
            <w:rPr>
              <w:rStyle w:val="Texte"/>
              <w:b/>
            </w:rPr>
            <w:t>TurtleBot</w:t>
          </w:r>
          <w:proofErr w:type="spellEnd"/>
        </w:p>
      </w:sdtContent>
    </w:sdt>
    <w:p w14:paraId="3FF98C6B" w14:textId="597AABD9" w:rsidR="006B4468" w:rsidRDefault="006B446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 w:type="page"/>
      </w:r>
    </w:p>
    <w:p w14:paraId="354C284C" w14:textId="5C515A7A" w:rsidR="006B4468" w:rsidRPr="0071022F" w:rsidRDefault="006B4468" w:rsidP="006B4468">
      <w:pPr>
        <w:pStyle w:val="Titreclient"/>
        <w:pBdr>
          <w:bottom w:val="single" w:sz="8" w:space="1" w:color="E40649"/>
        </w:pBdr>
        <w:jc w:val="center"/>
        <w:rPr>
          <w:color w:val="767A7D"/>
          <w:sz w:val="32"/>
          <w:szCs w:val="32"/>
        </w:rPr>
      </w:pPr>
      <w:r>
        <w:rPr>
          <w:color w:val="767A7D"/>
          <w:sz w:val="32"/>
          <w:szCs w:val="32"/>
        </w:rPr>
        <w:lastRenderedPageBreak/>
        <w:t>PROJETS PERSONNELS</w:t>
      </w:r>
    </w:p>
    <w:sdt>
      <w:sdtPr>
        <w:rPr>
          <w:rStyle w:val="Style5"/>
        </w:rPr>
        <w:alias w:val="Projet"/>
        <w:tag w:val="Projet"/>
        <w:id w:val="450214318"/>
        <w:placeholder>
          <w:docPart w:val="4BCB48F559C940B9994E9C7F6FBCDAA6"/>
        </w:placeholder>
      </w:sdtPr>
      <w:sdtEndPr>
        <w:rPr>
          <w:rStyle w:val="Style5"/>
        </w:rPr>
      </w:sdtEndPr>
      <w:sdtContent>
        <w:p w14:paraId="12583E8F" w14:textId="77777777" w:rsidR="006B4468" w:rsidRDefault="006B4468" w:rsidP="006B4468">
          <w:pPr>
            <w:spacing w:before="240"/>
            <w:jc w:val="center"/>
            <w:rPr>
              <w:rStyle w:val="Style5"/>
            </w:rPr>
          </w:pPr>
          <w:r>
            <w:rPr>
              <w:rStyle w:val="Style5"/>
            </w:rPr>
            <w:t xml:space="preserve">Application web de </w:t>
          </w:r>
          <w:proofErr w:type="spellStart"/>
          <w:r>
            <w:rPr>
              <w:rStyle w:val="Style5"/>
            </w:rPr>
            <w:t>ticketing</w:t>
          </w:r>
          <w:proofErr w:type="spellEnd"/>
        </w:p>
      </w:sdtContent>
    </w:sdt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4"/>
      </w:tblGrid>
      <w:tr w:rsidR="006B4468" w:rsidRPr="006974D5" w14:paraId="7F0A578C" w14:textId="77777777" w:rsidTr="00827A03">
        <w:trPr>
          <w:trHeight w:val="276"/>
          <w:jc w:val="right"/>
        </w:trPr>
        <w:tc>
          <w:tcPr>
            <w:tcW w:w="2504" w:type="dxa"/>
            <w:shd w:val="clear" w:color="auto" w:fill="auto"/>
          </w:tcPr>
          <w:p w14:paraId="5E64A6AD" w14:textId="165A2F23" w:rsidR="006B4468" w:rsidRPr="006974D5" w:rsidRDefault="00427614" w:rsidP="006B4468">
            <w:pPr>
              <w:pStyle w:val="Pieddepage"/>
              <w:jc w:val="center"/>
              <w:rPr>
                <w:rFonts w:ascii="Century Gothic" w:hAnsi="Century Gothic"/>
                <w:color w:val="767A7D"/>
                <w:sz w:val="20"/>
                <w:szCs w:val="20"/>
              </w:rPr>
            </w:pPr>
            <w:sdt>
              <w:sdtPr>
                <w:rPr>
                  <w:rStyle w:val="Style1"/>
                </w:rPr>
                <w:alias w:val="Date début"/>
                <w:tag w:val="Date début"/>
                <w:id w:val="1787463161"/>
                <w:placeholder>
                  <w:docPart w:val="71DEF09BB4FD4072B4EA58C7BC5BE771"/>
                </w:placeholder>
                <w:date w:fullDate="2024-10-14T00:00:00Z">
                  <w:dateFormat w:val="MMMM yyyy"/>
                  <w:lid w:val="fr-FR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6B4468">
                  <w:rPr>
                    <w:rStyle w:val="Style1"/>
                  </w:rPr>
                  <w:t>octobre 2024</w:t>
                </w:r>
              </w:sdtContent>
            </w:sdt>
            <w:r w:rsidR="006B4468">
              <w:rPr>
                <w:rStyle w:val="Dates"/>
              </w:rPr>
              <w:t xml:space="preserve"> </w:t>
            </w:r>
            <w:r w:rsidR="006B4468" w:rsidRPr="006974D5">
              <w:rPr>
                <w:rFonts w:ascii="Century Gothic" w:hAnsi="Century Gothic"/>
                <w:color w:val="767A7D"/>
                <w:sz w:val="20"/>
                <w:szCs w:val="20"/>
              </w:rPr>
              <w:t xml:space="preserve">– </w:t>
            </w:r>
            <w:sdt>
              <w:sdtPr>
                <w:rPr>
                  <w:rStyle w:val="Style1"/>
                </w:rPr>
                <w:alias w:val="Date fin"/>
                <w:tag w:val="Date fin"/>
                <w:id w:val="93758915"/>
                <w:placeholder>
                  <w:docPart w:val="0D9B839A6EC24540B2550287550B7B04"/>
                </w:placeholder>
                <w:date>
                  <w:dateFormat w:val="MMMM yyyy"/>
                  <w:lid w:val="fr-FR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6B4468">
                  <w:rPr>
                    <w:rStyle w:val="Style1"/>
                  </w:rPr>
                  <w:t>Aujourd’hui</w:t>
                </w:r>
              </w:sdtContent>
            </w:sdt>
            <w:r w:rsidR="006B4468" w:rsidRPr="006974D5">
              <w:rPr>
                <w:rFonts w:ascii="Century Gothic" w:hAnsi="Century Gothic"/>
                <w:color w:val="767A7D"/>
                <w:sz w:val="20"/>
                <w:szCs w:val="20"/>
              </w:rPr>
              <w:t xml:space="preserve"> </w:t>
            </w:r>
          </w:p>
        </w:tc>
      </w:tr>
    </w:tbl>
    <w:p w14:paraId="7359B776" w14:textId="77777777" w:rsidR="006B4468" w:rsidRDefault="006B4468" w:rsidP="006B4468">
      <w:r>
        <w:rPr>
          <w:i/>
          <w:noProof/>
          <w:color w:val="7F7F7F" w:themeColor="text1" w:themeTint="8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0295" behindDoc="1" locked="0" layoutInCell="1" allowOverlap="1" wp14:anchorId="7C155123" wp14:editId="58D6A4F3">
                <wp:simplePos x="0" y="0"/>
                <wp:positionH relativeFrom="column">
                  <wp:posOffset>0</wp:posOffset>
                </wp:positionH>
                <wp:positionV relativeFrom="paragraph">
                  <wp:posOffset>85774</wp:posOffset>
                </wp:positionV>
                <wp:extent cx="5714463" cy="365760"/>
                <wp:effectExtent l="0" t="0" r="635" b="0"/>
                <wp:wrapNone/>
                <wp:docPr id="13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463" cy="365760"/>
                        </a:xfrm>
                        <a:prstGeom prst="roundRect">
                          <a:avLst/>
                        </a:prstGeom>
                        <a:solidFill>
                          <a:srgbClr val="E906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98CF5" w14:textId="661CD1D6" w:rsidR="006B4468" w:rsidRPr="002E401A" w:rsidRDefault="00427614" w:rsidP="006B4468">
                            <w:pPr>
                              <w:spacing w:after="0"/>
                              <w:rPr>
                                <w:b/>
                                <w:color w:val="F1F1F2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Style w:val="Contextetechnologique"/>
                                </w:rPr>
                                <w:alias w:val="Technologies et méthodes"/>
                                <w:tag w:val="Technologies et méthodes"/>
                                <w:id w:val="1486508707"/>
                                <w:placeholder>
                                  <w:docPart w:val="E05D2465AFCA4DA0B74EEA182CE5C8F4"/>
                                </w:placeholder>
                              </w:sdtPr>
                              <w:sdtEndPr>
                                <w:rPr>
                                  <w:rStyle w:val="Policepardfaut"/>
                                  <w:b w:val="0"/>
                                  <w:color w:val="F1F1F2"/>
                                  <w:sz w:val="22"/>
                                </w:rPr>
                              </w:sdtEndPr>
                              <w:sdtContent>
                                <w:proofErr w:type="spellStart"/>
                                <w:r w:rsidR="006B4468">
                                  <w:rPr>
                                    <w:rStyle w:val="Contextetechnologique"/>
                                  </w:rPr>
                                  <w:t>TypeScript</w:t>
                                </w:r>
                                <w:proofErr w:type="spellEnd"/>
                                <w:r w:rsidR="006B4468">
                                  <w:rPr>
                                    <w:rStyle w:val="Contextetechnologique"/>
                                  </w:rPr>
                                  <w:t xml:space="preserve">, </w:t>
                                </w:r>
                                <w:proofErr w:type="spellStart"/>
                                <w:r w:rsidR="006B4468">
                                  <w:rPr>
                                    <w:rStyle w:val="Contextetechnologique"/>
                                  </w:rPr>
                                  <w:t>Angular</w:t>
                                </w:r>
                                <w:proofErr w:type="spellEnd"/>
                                <w:r w:rsidR="006B4468">
                                  <w:rPr>
                                    <w:rStyle w:val="Contextetechnologique"/>
                                  </w:rPr>
                                  <w:t xml:space="preserve">, Java, </w:t>
                                </w:r>
                                <w:proofErr w:type="spellStart"/>
                                <w:r w:rsidR="006B4468">
                                  <w:rPr>
                                    <w:rStyle w:val="Contextetechnologique"/>
                                  </w:rPr>
                                  <w:t>Spring</w:t>
                                </w:r>
                                <w:proofErr w:type="spellEnd"/>
                                <w:r w:rsidR="006B4468">
                                  <w:rPr>
                                    <w:rStyle w:val="Contextetechnologique"/>
                                  </w:rPr>
                                  <w:t xml:space="preserve"> Boot, Post</w:t>
                                </w:r>
                                <w:r w:rsidR="001E0AAE">
                                  <w:rPr>
                                    <w:rStyle w:val="Contextetechnologique"/>
                                  </w:rPr>
                                  <w:t>g</w:t>
                                </w:r>
                                <w:r w:rsidR="006B4468">
                                  <w:rPr>
                                    <w:rStyle w:val="Contextetechnologique"/>
                                  </w:rPr>
                                  <w:t xml:space="preserve">reSQL, </w:t>
                                </w:r>
                                <w:proofErr w:type="spellStart"/>
                                <w:r w:rsidR="006B4468">
                                  <w:rPr>
                                    <w:rStyle w:val="Contextetechnologique"/>
                                  </w:rPr>
                                  <w:t>Figma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55123" id="_x0000_s1039" style="position:absolute;margin-left:0;margin-top:6.75pt;width:449.95pt;height:28.8pt;z-index:-2516561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" fillcolor="#e90649" stroked="f" strokeweight="1pt">
                <v:stroke joinstyle="miter"/>
                <v:textbox>
                  <w:txbxContent>
                    <w:p w14:paraId="4AE98CF5" w14:textId="661CD1D6" w:rsidR="006B4468" w:rsidRPr="002E401A" w:rsidRDefault="00427614" w:rsidP="006B4468">
                      <w:pPr>
                        <w:spacing w:after="0"/>
                        <w:rPr>
                          <w:b/>
                          <w:color w:val="F1F1F2"/>
                          <w:sz w:val="20"/>
                        </w:rPr>
                      </w:pPr>
                      <w:sdt>
                        <w:sdtPr>
                          <w:rPr>
                            <w:rStyle w:val="Contextetechnologique"/>
                          </w:rPr>
                          <w:alias w:val="Technologies et méthodes"/>
                          <w:tag w:val="Technologies et méthodes"/>
                          <w:id w:val="1486508707"/>
                          <w:placeholder>
                            <w:docPart w:val="E05D2465AFCA4DA0B74EEA182CE5C8F4"/>
                          </w:placeholder>
                        </w:sdtPr>
                        <w:sdtEndPr>
                          <w:rPr>
                            <w:rStyle w:val="Policepardfaut"/>
                            <w:b w:val="0"/>
                            <w:color w:val="F1F1F2"/>
                            <w:sz w:val="22"/>
                          </w:rPr>
                        </w:sdtEndPr>
                        <w:sdtContent>
                          <w:proofErr w:type="spellStart"/>
                          <w:r w:rsidR="006B4468">
                            <w:rPr>
                              <w:rStyle w:val="Contextetechnologique"/>
                            </w:rPr>
                            <w:t>TypeScript</w:t>
                          </w:r>
                          <w:proofErr w:type="spellEnd"/>
                          <w:r w:rsidR="006B4468">
                            <w:rPr>
                              <w:rStyle w:val="Contextetechnologique"/>
                            </w:rPr>
                            <w:t xml:space="preserve">, </w:t>
                          </w:r>
                          <w:proofErr w:type="spellStart"/>
                          <w:r w:rsidR="006B4468">
                            <w:rPr>
                              <w:rStyle w:val="Contextetechnologique"/>
                            </w:rPr>
                            <w:t>Angular</w:t>
                          </w:r>
                          <w:proofErr w:type="spellEnd"/>
                          <w:r w:rsidR="006B4468">
                            <w:rPr>
                              <w:rStyle w:val="Contextetechnologique"/>
                            </w:rPr>
                            <w:t xml:space="preserve">, Java, </w:t>
                          </w:r>
                          <w:proofErr w:type="spellStart"/>
                          <w:r w:rsidR="006B4468">
                            <w:rPr>
                              <w:rStyle w:val="Contextetechnologique"/>
                            </w:rPr>
                            <w:t>Spring</w:t>
                          </w:r>
                          <w:proofErr w:type="spellEnd"/>
                          <w:r w:rsidR="006B4468">
                            <w:rPr>
                              <w:rStyle w:val="Contextetechnologique"/>
                            </w:rPr>
                            <w:t xml:space="preserve"> Boot, Post</w:t>
                          </w:r>
                          <w:r w:rsidR="001E0AAE">
                            <w:rPr>
                              <w:rStyle w:val="Contextetechnologique"/>
                            </w:rPr>
                            <w:t>g</w:t>
                          </w:r>
                          <w:r w:rsidR="006B4468">
                            <w:rPr>
                              <w:rStyle w:val="Contextetechnologique"/>
                            </w:rPr>
                            <w:t xml:space="preserve">reSQL, </w:t>
                          </w:r>
                          <w:proofErr w:type="spellStart"/>
                          <w:r w:rsidR="006B4468">
                            <w:rPr>
                              <w:rStyle w:val="Contextetechnologique"/>
                            </w:rPr>
                            <w:t>Figma</w:t>
                          </w:r>
                          <w:proofErr w:type="spellEnd"/>
                        </w:sdtContent>
                      </w:sdt>
                    </w:p>
                  </w:txbxContent>
                </v:textbox>
              </v:roundrect>
            </w:pict>
          </mc:Fallback>
        </mc:AlternateContent>
      </w:r>
    </w:p>
    <w:p w14:paraId="53E02A38" w14:textId="77777777" w:rsidR="006B4468" w:rsidRDefault="006B4468" w:rsidP="006B4468">
      <w:r w:rsidRPr="002F0E2D">
        <w:rPr>
          <w:i/>
          <w:noProof/>
          <w:color w:val="D9D9D9" w:themeColor="background1" w:themeShade="D9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1319" behindDoc="1" locked="0" layoutInCell="1" allowOverlap="1" wp14:anchorId="3D82D438" wp14:editId="5F144F4B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5714365" cy="1341120"/>
                <wp:effectExtent l="0" t="0" r="635" b="0"/>
                <wp:wrapNone/>
                <wp:docPr id="15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341120"/>
                        </a:xfrm>
                        <a:prstGeom prst="roundRect">
                          <a:avLst/>
                        </a:prstGeom>
                        <a:solidFill>
                          <a:srgbClr val="F1F1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79CF7" w14:textId="386FC885" w:rsidR="006B4468" w:rsidRDefault="006B4468" w:rsidP="006B4468">
                            <w:r w:rsidRPr="00FB5CC2"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z w:val="20"/>
                                <w:szCs w:val="20"/>
                              </w:rPr>
                              <w:t>Contexte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pacing w:val="20"/>
                                <w:sz w:val="20"/>
                                <w:szCs w:val="20"/>
                              </w:rPr>
                              <w:t> : </w:t>
                            </w:r>
                            <w:sdt>
                              <w:sdtPr>
                                <w:rPr>
                                  <w:rStyle w:val="Style4"/>
                                </w:rPr>
                                <w:alias w:val="Contexte"/>
                                <w:tag w:val="Contexte"/>
                                <w:id w:val="233982010"/>
                              </w:sdtPr>
                              <w:sdtEndPr>
                                <w:rPr>
                                  <w:rStyle w:val="Policepardfaut"/>
                                  <w:rFonts w:asciiTheme="minorHAnsi" w:hAnsiTheme="minorHAnsi"/>
                                  <w:b w:val="0"/>
                                  <w:color w:val="auto"/>
                                  <w:sz w:val="22"/>
                                </w:rPr>
                              </w:sdtEndPr>
                              <w:sdtContent>
                                <w:r>
                                  <w:rPr>
                                    <w:rStyle w:val="Style4"/>
                                  </w:rPr>
                                  <w:t>A</w:t>
                                </w:r>
                                <w:r w:rsidR="009424DA">
                                  <w:rPr>
                                    <w:rStyle w:val="Style4"/>
                                  </w:rPr>
                                  <w:t>uto-formation sur les techno</w:t>
                                </w:r>
                                <w:r>
                                  <w:rPr>
                                    <w:rStyle w:val="Style4"/>
                                  </w:rPr>
                                  <w:t xml:space="preserve">logies </w:t>
                                </w:r>
                                <w:proofErr w:type="spellStart"/>
                                <w:r>
                                  <w:rPr>
                                    <w:rStyle w:val="Style4"/>
                                  </w:rPr>
                                  <w:t>Angular</w:t>
                                </w:r>
                                <w:proofErr w:type="spellEnd"/>
                                <w:r>
                                  <w:rPr>
                                    <w:rStyle w:val="Style4"/>
                                  </w:rPr>
                                  <w:t>/Java/</w:t>
                                </w:r>
                                <w:proofErr w:type="spellStart"/>
                                <w:r>
                                  <w:rPr>
                                    <w:rStyle w:val="Style4"/>
                                  </w:rPr>
                                  <w:t>Spring</w:t>
                                </w:r>
                                <w:proofErr w:type="spellEnd"/>
                                <w:r w:rsidR="0076117A">
                                  <w:rPr>
                                    <w:rStyle w:val="Style4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Style4"/>
                                  </w:rPr>
                                  <w:t xml:space="preserve">Boot en développant une application web de gestion de tickets.  </w:t>
                                </w:r>
                              </w:sdtContent>
                            </w:sdt>
                          </w:p>
                          <w:p w14:paraId="05ED8DEB" w14:textId="32A9F557" w:rsidR="006B4468" w:rsidRDefault="00427614" w:rsidP="006B4468">
                            <w:sdt>
                              <w:sdtPr>
                                <w:rPr>
                                  <w:rStyle w:val="Style4"/>
                                </w:rPr>
                                <w:alias w:val="Contexte"/>
                                <w:tag w:val="Contexte"/>
                                <w:id w:val="601454423"/>
                              </w:sdtPr>
                              <w:sdtEndPr>
                                <w:rPr>
                                  <w:rStyle w:val="Policepardfaut"/>
                                  <w:rFonts w:asciiTheme="minorHAnsi" w:hAnsiTheme="minorHAnsi"/>
                                  <w:b w:val="0"/>
                                  <w:color w:val="auto"/>
                                  <w:sz w:val="22"/>
                                </w:rPr>
                              </w:sdtEndPr>
                              <w:sdtContent>
                                <w:r w:rsidR="006B4468">
                                  <w:rPr>
                                    <w:rStyle w:val="Style4"/>
                                  </w:rPr>
                                  <w:t>Projet réalisé seule</w:t>
                                </w:r>
                                <w:r w:rsidR="0076117A">
                                  <w:rPr>
                                    <w:rStyle w:val="Style4"/>
                                  </w:rPr>
                                  <w:t xml:space="preserve"> sur la période d’inter-contrat</w:t>
                                </w:r>
                              </w:sdtContent>
                            </w:sdt>
                          </w:p>
                          <w:p w14:paraId="056A3037" w14:textId="511716DD" w:rsidR="006B4468" w:rsidRDefault="006B4468" w:rsidP="006B4468"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z w:val="20"/>
                                <w:szCs w:val="20"/>
                              </w:rPr>
                              <w:t>Rôle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E90649"/>
                                <w:spacing w:val="20"/>
                                <w:sz w:val="20"/>
                                <w:szCs w:val="20"/>
                              </w:rPr>
                              <w:t> : </w:t>
                            </w:r>
                            <w:sdt>
                              <w:sdtPr>
                                <w:rPr>
                                  <w:rStyle w:val="Style4"/>
                                </w:rPr>
                                <w:alias w:val="Contexte"/>
                                <w:tag w:val="Contexte"/>
                                <w:id w:val="-1889252234"/>
                              </w:sdtPr>
                              <w:sdtEndPr>
                                <w:rPr>
                                  <w:rStyle w:val="Policepardfaut"/>
                                  <w:rFonts w:asciiTheme="minorHAnsi" w:hAnsiTheme="minorHAnsi"/>
                                  <w:b w:val="0"/>
                                  <w:color w:val="auto"/>
                                  <w:sz w:val="22"/>
                                </w:rPr>
                              </w:sdtEndPr>
                              <w:sdtContent>
                                <w:r>
                                  <w:rPr>
                                    <w:rStyle w:val="Style4"/>
                                  </w:rPr>
                                  <w:t xml:space="preserve">Développement </w:t>
                                </w:r>
                                <w:proofErr w:type="spellStart"/>
                                <w:r>
                                  <w:rPr>
                                    <w:rStyle w:val="Style4"/>
                                  </w:rPr>
                                  <w:t>fullstack</w:t>
                                </w:r>
                                <w:proofErr w:type="spellEnd"/>
                                <w:r>
                                  <w:rPr>
                                    <w:rStyle w:val="Style4"/>
                                  </w:rPr>
                                  <w:t xml:space="preserve">, design </w:t>
                                </w:r>
                              </w:sdtContent>
                            </w:sdt>
                          </w:p>
                          <w:p w14:paraId="55C8582A" w14:textId="77777777" w:rsidR="006B4468" w:rsidRDefault="006B4468" w:rsidP="006B4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2D438" id="_x0000_s1040" style="position:absolute;margin-left:0;margin-top:17.8pt;width:449.95pt;height:105.6pt;z-index:-25165516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" fillcolor="#f1f1f2" stroked="f" strokeweight="1pt">
                <v:stroke joinstyle="miter"/>
                <v:textbox>
                  <w:txbxContent>
                    <w:p w14:paraId="55179CF7" w14:textId="386FC885" w:rsidR="006B4468" w:rsidRDefault="006B4468" w:rsidP="006B4468">
                      <w:r w:rsidRPr="00FB5CC2">
                        <w:rPr>
                          <w:rFonts w:ascii="Century Gothic" w:hAnsi="Century Gothic"/>
                          <w:b/>
                          <w:bCs/>
                          <w:color w:val="E90649"/>
                          <w:sz w:val="20"/>
                          <w:szCs w:val="20"/>
                        </w:rPr>
                        <w:t>Contexte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E90649"/>
                          <w:spacing w:val="20"/>
                          <w:sz w:val="20"/>
                          <w:szCs w:val="20"/>
                        </w:rPr>
                        <w:t> : </w:t>
                      </w:r>
                      <w:sdt>
                        <w:sdtPr>
                          <w:rPr>
                            <w:rStyle w:val="Style4"/>
                          </w:rPr>
                          <w:alias w:val="Contexte"/>
                          <w:tag w:val="Contexte"/>
                          <w:id w:val="233982010"/>
                        </w:sdtPr>
                        <w:sdtEndPr>
                          <w:rPr>
                            <w:rStyle w:val="Policepardfaut"/>
                            <w:rFonts w:asciiTheme="minorHAnsi" w:hAnsiTheme="minorHAnsi"/>
                            <w:b w:val="0"/>
                            <w:color w:val="auto"/>
                            <w:sz w:val="22"/>
                          </w:rPr>
                        </w:sdtEndPr>
                        <w:sdtContent>
                          <w:r>
                            <w:rPr>
                              <w:rStyle w:val="Style4"/>
                            </w:rPr>
                            <w:t>A</w:t>
                          </w:r>
                          <w:r w:rsidR="009424DA">
                            <w:rPr>
                              <w:rStyle w:val="Style4"/>
                            </w:rPr>
                            <w:t>uto-formation sur les techno</w:t>
                          </w:r>
                          <w:r>
                            <w:rPr>
                              <w:rStyle w:val="Style4"/>
                            </w:rPr>
                            <w:t>logies Angular/Java/Spring</w:t>
                          </w:r>
                          <w:r w:rsidR="0076117A">
                            <w:rPr>
                              <w:rStyle w:val="Style4"/>
                            </w:rPr>
                            <w:t xml:space="preserve"> </w:t>
                          </w:r>
                          <w:r>
                            <w:rPr>
                              <w:rStyle w:val="Style4"/>
                            </w:rPr>
                            <w:t xml:space="preserve">Boot en développant une application web de gestion de tickets.  </w:t>
                          </w:r>
                        </w:sdtContent>
                      </w:sdt>
                    </w:p>
                    <w:p w14:paraId="05ED8DEB" w14:textId="32A9F557" w:rsidR="006B4468" w:rsidRDefault="006B4468" w:rsidP="006B4468">
                      <w:sdt>
                        <w:sdtPr>
                          <w:rPr>
                            <w:rStyle w:val="Style4"/>
                          </w:rPr>
                          <w:alias w:val="Contexte"/>
                          <w:tag w:val="Contexte"/>
                          <w:id w:val="601454423"/>
                        </w:sdtPr>
                        <w:sdtEndPr>
                          <w:rPr>
                            <w:rStyle w:val="Policepardfaut"/>
                            <w:rFonts w:asciiTheme="minorHAnsi" w:hAnsiTheme="minorHAnsi"/>
                            <w:b w:val="0"/>
                            <w:color w:val="auto"/>
                            <w:sz w:val="22"/>
                          </w:rPr>
                        </w:sdtEndPr>
                        <w:sdtContent>
                          <w:r>
                            <w:rPr>
                              <w:rStyle w:val="Style4"/>
                            </w:rPr>
                            <w:t>Projet réalisé seule</w:t>
                          </w:r>
                          <w:r w:rsidR="0076117A">
                            <w:rPr>
                              <w:rStyle w:val="Style4"/>
                            </w:rPr>
                            <w:t xml:space="preserve"> sur la période d’inter-contrat</w:t>
                          </w:r>
                        </w:sdtContent>
                      </w:sdt>
                    </w:p>
                    <w:p w14:paraId="056A3037" w14:textId="511716DD" w:rsidR="006B4468" w:rsidRDefault="006B4468" w:rsidP="006B4468">
                      <w:r>
                        <w:rPr>
                          <w:rFonts w:ascii="Century Gothic" w:hAnsi="Century Gothic"/>
                          <w:b/>
                          <w:bCs/>
                          <w:color w:val="E90649"/>
                          <w:sz w:val="20"/>
                          <w:szCs w:val="20"/>
                        </w:rPr>
                        <w:t>Rôle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E90649"/>
                          <w:spacing w:val="20"/>
                          <w:sz w:val="20"/>
                          <w:szCs w:val="20"/>
                        </w:rPr>
                        <w:t> : </w:t>
                      </w:r>
                      <w:sdt>
                        <w:sdtPr>
                          <w:rPr>
                            <w:rStyle w:val="Style4"/>
                          </w:rPr>
                          <w:alias w:val="Contexte"/>
                          <w:tag w:val="Contexte"/>
                          <w:id w:val="-1889252234"/>
                        </w:sdtPr>
                        <w:sdtEndPr>
                          <w:rPr>
                            <w:rStyle w:val="Policepardfaut"/>
                            <w:rFonts w:asciiTheme="minorHAnsi" w:hAnsiTheme="minorHAnsi"/>
                            <w:b w:val="0"/>
                            <w:color w:val="auto"/>
                            <w:sz w:val="22"/>
                          </w:rPr>
                        </w:sdtEndPr>
                        <w:sdtContent>
                          <w:r>
                            <w:rPr>
                              <w:rStyle w:val="Style4"/>
                            </w:rPr>
                            <w:t>Développement fullstack</w:t>
                          </w:r>
                          <w:r>
                            <w:rPr>
                              <w:rStyle w:val="Style4"/>
                            </w:rPr>
                            <w:t>, design</w:t>
                          </w:r>
                          <w:r>
                            <w:rPr>
                              <w:rStyle w:val="Style4"/>
                            </w:rPr>
                            <w:t xml:space="preserve"> </w:t>
                          </w:r>
                        </w:sdtContent>
                      </w:sdt>
                    </w:p>
                    <w:p w14:paraId="55C8582A" w14:textId="77777777" w:rsidR="006B4468" w:rsidRDefault="006B4468" w:rsidP="006B4468"/>
                  </w:txbxContent>
                </v:textbox>
                <w10:wrap anchorx="margin"/>
              </v:roundrect>
            </w:pict>
          </mc:Fallback>
        </mc:AlternateContent>
      </w:r>
    </w:p>
    <w:p w14:paraId="59C08607" w14:textId="77777777" w:rsidR="006B4468" w:rsidRPr="00FB5CC2" w:rsidRDefault="006B4468" w:rsidP="006B4468"/>
    <w:p w14:paraId="49E292A9" w14:textId="77777777" w:rsidR="006B4468" w:rsidRDefault="006B4468" w:rsidP="006B4468">
      <w:pPr>
        <w:rPr>
          <w:rFonts w:ascii="Century Gothic" w:hAnsi="Century Gothic"/>
          <w:b/>
          <w:bCs/>
          <w:color w:val="E90649"/>
          <w:sz w:val="20"/>
          <w:szCs w:val="20"/>
        </w:rPr>
      </w:pPr>
    </w:p>
    <w:sdt>
      <w:sdtPr>
        <w:rPr>
          <w:rStyle w:val="Activits"/>
        </w:rPr>
        <w:alias w:val="Activité"/>
        <w:tag w:val="Activité"/>
        <w:id w:val="-1416934050"/>
        <w:placeholder>
          <w:docPart w:val="E05D2465AFCA4DA0B74EEA182CE5C8F4"/>
        </w:placeholder>
      </w:sdtPr>
      <w:sdtEndPr>
        <w:rPr>
          <w:rStyle w:val="Style5"/>
          <w:color w:val="auto"/>
          <w:sz w:val="16"/>
          <w:szCs w:val="16"/>
        </w:rPr>
      </w:sdtEndPr>
      <w:sdtContent>
        <w:p w14:paraId="14212840" w14:textId="77777777" w:rsidR="006B4468" w:rsidRPr="00570278" w:rsidRDefault="006B4468" w:rsidP="006B4468">
          <w:pPr>
            <w:pStyle w:val="Paragraphedeliste"/>
            <w:rPr>
              <w:rStyle w:val="Activits"/>
              <w:bCs/>
              <w:color w:val="auto"/>
              <w:sz w:val="16"/>
              <w:szCs w:val="16"/>
            </w:rPr>
          </w:pPr>
        </w:p>
        <w:p w14:paraId="5711E455" w14:textId="77777777" w:rsidR="006B4468" w:rsidRDefault="006B4468" w:rsidP="006B4468">
          <w:pPr>
            <w:pStyle w:val="Paragraphedeliste"/>
            <w:rPr>
              <w:rStyle w:val="Activits"/>
              <w:bCs/>
              <w:color w:val="auto"/>
              <w:sz w:val="16"/>
              <w:szCs w:val="16"/>
            </w:rPr>
          </w:pPr>
        </w:p>
        <w:p w14:paraId="64717CD9" w14:textId="77777777" w:rsidR="006B4468" w:rsidRDefault="006B4468" w:rsidP="006B4468">
          <w:pPr>
            <w:pStyle w:val="Paragraphedeliste"/>
            <w:rPr>
              <w:rStyle w:val="Activits"/>
              <w:bCs/>
              <w:color w:val="auto"/>
              <w:sz w:val="16"/>
              <w:szCs w:val="16"/>
            </w:rPr>
          </w:pPr>
        </w:p>
        <w:p w14:paraId="70CF8737" w14:textId="77777777" w:rsidR="006B4468" w:rsidRPr="00F2733C" w:rsidRDefault="006B4468" w:rsidP="006B4468">
          <w:pPr>
            <w:rPr>
              <w:rStyle w:val="Activits"/>
              <w:bCs/>
              <w:color w:val="auto"/>
              <w:sz w:val="16"/>
              <w:szCs w:val="16"/>
            </w:rPr>
          </w:pPr>
        </w:p>
        <w:p w14:paraId="648348E2" w14:textId="77777777" w:rsidR="006B4468" w:rsidRPr="009231F3" w:rsidRDefault="006B4468" w:rsidP="006B4468">
          <w:pPr>
            <w:pStyle w:val="Paragraphedeliste"/>
            <w:rPr>
              <w:rStyle w:val="Activits"/>
              <w:bCs/>
              <w:color w:val="auto"/>
              <w:sz w:val="16"/>
              <w:szCs w:val="16"/>
            </w:rPr>
          </w:pPr>
        </w:p>
        <w:p w14:paraId="1B8FE257" w14:textId="321CD4D4" w:rsidR="006B4468" w:rsidRPr="00542818" w:rsidRDefault="006B4468" w:rsidP="006B4468">
          <w:pPr>
            <w:pStyle w:val="Paragraphedeliste"/>
            <w:numPr>
              <w:ilvl w:val="0"/>
              <w:numId w:val="9"/>
            </w:numPr>
            <w:rPr>
              <w:rStyle w:val="Activits"/>
              <w:bCs/>
              <w:color w:val="auto"/>
              <w:sz w:val="16"/>
              <w:szCs w:val="16"/>
            </w:rPr>
          </w:pPr>
          <w:r>
            <w:rPr>
              <w:rStyle w:val="Activits"/>
            </w:rPr>
            <w:t xml:space="preserve">Développement d’une application web </w:t>
          </w:r>
        </w:p>
        <w:p w14:paraId="79EAEE15" w14:textId="77777777" w:rsidR="006B4468" w:rsidRDefault="006B4468" w:rsidP="006B4468">
          <w:pPr>
            <w:pStyle w:val="Paragraphedeliste"/>
            <w:rPr>
              <w:rStyle w:val="Style5"/>
              <w:bCs/>
              <w:color w:val="auto"/>
              <w:sz w:val="16"/>
              <w:szCs w:val="16"/>
            </w:rPr>
          </w:pPr>
          <w:r>
            <w:rPr>
              <w:rStyle w:val="Activits"/>
            </w:rPr>
            <w:t xml:space="preserve"> </w:t>
          </w:r>
        </w:p>
      </w:sdtContent>
    </w:sdt>
    <w:sdt>
      <w:sdtPr>
        <w:rPr>
          <w:rStyle w:val="Texte"/>
        </w:rPr>
        <w:alias w:val="Description tâches"/>
        <w:tag w:val="Description tâches"/>
        <w:id w:val="1687398800"/>
        <w:placeholder>
          <w:docPart w:val="E05D2465AFCA4DA0B74EEA182CE5C8F4"/>
        </w:placeholder>
      </w:sdtPr>
      <w:sdtEndPr>
        <w:rPr>
          <w:rStyle w:val="Texte"/>
        </w:rPr>
      </w:sdtEndPr>
      <w:sdtContent>
        <w:p w14:paraId="44BC8A99" w14:textId="5C2A60B2" w:rsidR="006B4468" w:rsidRPr="00F2733C" w:rsidRDefault="006B4468" w:rsidP="006B4468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Développement du </w:t>
          </w:r>
          <w:r w:rsidRPr="00F2733C">
            <w:rPr>
              <w:rStyle w:val="Texte"/>
              <w:b/>
            </w:rPr>
            <w:t>front-end</w:t>
          </w:r>
          <w:r>
            <w:rPr>
              <w:rStyle w:val="Texte"/>
            </w:rPr>
            <w:t xml:space="preserve"> de l’application en </w:t>
          </w:r>
          <w:proofErr w:type="spellStart"/>
          <w:r>
            <w:rPr>
              <w:rStyle w:val="Texte"/>
              <w:b/>
            </w:rPr>
            <w:t>Angular</w:t>
          </w:r>
          <w:proofErr w:type="spellEnd"/>
          <w:r>
            <w:rPr>
              <w:rStyle w:val="Texte"/>
            </w:rPr>
            <w:t xml:space="preserve"> </w:t>
          </w:r>
        </w:p>
        <w:p w14:paraId="66A1E521" w14:textId="73C80E4E" w:rsidR="006B4468" w:rsidRPr="008E39DF" w:rsidRDefault="006B4468" w:rsidP="006B4468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Création de la base de données </w:t>
          </w:r>
          <w:r w:rsidRPr="006B4468">
            <w:rPr>
              <w:rStyle w:val="Texte"/>
              <w:b/>
            </w:rPr>
            <w:t>Post</w:t>
          </w:r>
          <w:r w:rsidR="0076117A">
            <w:rPr>
              <w:rStyle w:val="Texte"/>
              <w:b/>
            </w:rPr>
            <w:t>g</w:t>
          </w:r>
          <w:r w:rsidRPr="006B4468">
            <w:rPr>
              <w:rStyle w:val="Texte"/>
              <w:b/>
            </w:rPr>
            <w:t>reSQL</w:t>
          </w:r>
        </w:p>
        <w:p w14:paraId="0CED0BEE" w14:textId="18EA02C1" w:rsidR="006B4468" w:rsidRPr="009424DA" w:rsidRDefault="006B4468" w:rsidP="0076401F">
          <w:pPr>
            <w:pStyle w:val="Paragraphedeliste"/>
            <w:numPr>
              <w:ilvl w:val="1"/>
              <w:numId w:val="9"/>
            </w:numPr>
            <w:rPr>
              <w:rStyle w:val="Texte"/>
              <w:b/>
              <w:bCs/>
              <w:sz w:val="16"/>
              <w:szCs w:val="16"/>
            </w:rPr>
          </w:pPr>
          <w:r>
            <w:rPr>
              <w:rStyle w:val="Texte"/>
            </w:rPr>
            <w:t xml:space="preserve">Développement du </w:t>
          </w:r>
          <w:r w:rsidRPr="006B4468">
            <w:rPr>
              <w:rStyle w:val="Texte"/>
              <w:b/>
            </w:rPr>
            <w:t>back-end</w:t>
          </w:r>
          <w:r>
            <w:rPr>
              <w:rStyle w:val="Texte"/>
            </w:rPr>
            <w:t xml:space="preserve"> en </w:t>
          </w:r>
          <w:r w:rsidRPr="006B4468">
            <w:rPr>
              <w:rStyle w:val="Texte"/>
              <w:b/>
            </w:rPr>
            <w:t>Java/</w:t>
          </w:r>
          <w:proofErr w:type="spellStart"/>
          <w:r w:rsidRPr="006B4468">
            <w:rPr>
              <w:rStyle w:val="Texte"/>
              <w:b/>
            </w:rPr>
            <w:t>Spring</w:t>
          </w:r>
          <w:proofErr w:type="spellEnd"/>
          <w:r w:rsidRPr="006B4468">
            <w:rPr>
              <w:rStyle w:val="Texte"/>
              <w:b/>
            </w:rPr>
            <w:t xml:space="preserve"> Boot</w:t>
          </w:r>
          <w:r>
            <w:rPr>
              <w:rStyle w:val="Texte"/>
            </w:rPr>
            <w:t xml:space="preserve"> </w:t>
          </w:r>
        </w:p>
        <w:sdt>
          <w:sdtPr>
            <w:rPr>
              <w:rStyle w:val="Activits"/>
            </w:rPr>
            <w:alias w:val="Activité"/>
            <w:tag w:val="Activité"/>
            <w:id w:val="1687946432"/>
            <w:placeholder>
              <w:docPart w:val="9CC60DF9242849BB93662963711731B3"/>
            </w:placeholder>
          </w:sdtPr>
          <w:sdtEndPr>
            <w:rPr>
              <w:rStyle w:val="Style5"/>
              <w:color w:val="auto"/>
              <w:sz w:val="16"/>
              <w:szCs w:val="16"/>
            </w:rPr>
          </w:sdtEndPr>
          <w:sdtContent>
            <w:p w14:paraId="7CEF603B" w14:textId="77777777" w:rsidR="006B4468" w:rsidRPr="00570278" w:rsidRDefault="006B4468" w:rsidP="006B4468">
              <w:pPr>
                <w:pStyle w:val="Paragraphedeliste"/>
                <w:rPr>
                  <w:rStyle w:val="Activits"/>
                  <w:bCs/>
                  <w:color w:val="auto"/>
                  <w:sz w:val="16"/>
                  <w:szCs w:val="16"/>
                </w:rPr>
              </w:pPr>
            </w:p>
            <w:p w14:paraId="064BAF2C" w14:textId="77777777" w:rsidR="006B4468" w:rsidRPr="00542818" w:rsidRDefault="006B4468" w:rsidP="006B4468">
              <w:pPr>
                <w:pStyle w:val="Paragraphedeliste"/>
                <w:numPr>
                  <w:ilvl w:val="0"/>
                  <w:numId w:val="9"/>
                </w:numPr>
                <w:rPr>
                  <w:rStyle w:val="Activits"/>
                  <w:bCs/>
                  <w:color w:val="auto"/>
                  <w:sz w:val="16"/>
                  <w:szCs w:val="16"/>
                </w:rPr>
              </w:pPr>
              <w:r>
                <w:rPr>
                  <w:rStyle w:val="Activits"/>
                </w:rPr>
                <w:t>Construction du projet</w:t>
              </w:r>
            </w:p>
            <w:p w14:paraId="208BE8A7" w14:textId="77777777" w:rsidR="006B4468" w:rsidRDefault="00427614" w:rsidP="006B4468">
              <w:pPr>
                <w:pStyle w:val="Paragraphedeliste"/>
                <w:rPr>
                  <w:rStyle w:val="Style5"/>
                  <w:bCs/>
                  <w:color w:val="auto"/>
                  <w:sz w:val="16"/>
                  <w:szCs w:val="16"/>
                </w:rPr>
              </w:pPr>
            </w:p>
          </w:sdtContent>
        </w:sdt>
        <w:sdt>
          <w:sdtPr>
            <w:rPr>
              <w:rStyle w:val="Texte"/>
            </w:rPr>
            <w:alias w:val="Description tâches"/>
            <w:tag w:val="Description tâches"/>
            <w:id w:val="-1805298458"/>
            <w:placeholder>
              <w:docPart w:val="9CC60DF9242849BB93662963711731B3"/>
            </w:placeholder>
          </w:sdtPr>
          <w:sdtEndPr>
            <w:rPr>
              <w:rStyle w:val="Texte"/>
            </w:rPr>
          </w:sdtEndPr>
          <w:sdtContent>
            <w:p w14:paraId="326914F4" w14:textId="3911D81F" w:rsidR="006B4468" w:rsidRPr="006B4468" w:rsidRDefault="006B4468" w:rsidP="006B4468">
              <w:pPr>
                <w:pStyle w:val="Paragraphedeliste"/>
                <w:numPr>
                  <w:ilvl w:val="1"/>
                  <w:numId w:val="9"/>
                </w:numPr>
                <w:rPr>
                  <w:rStyle w:val="Texte"/>
                  <w:rFonts w:asciiTheme="minorHAnsi" w:hAnsiTheme="minorHAnsi"/>
                  <w:b/>
                  <w:sz w:val="22"/>
                </w:rPr>
              </w:pPr>
              <w:r>
                <w:rPr>
                  <w:rStyle w:val="Texte"/>
                </w:rPr>
                <w:t xml:space="preserve">Rédaction des </w:t>
              </w:r>
              <w:r w:rsidRPr="006B4468">
                <w:rPr>
                  <w:rStyle w:val="Texte"/>
                  <w:b/>
                </w:rPr>
                <w:t>tests unitaires</w:t>
              </w:r>
            </w:p>
            <w:p w14:paraId="045596A8" w14:textId="570BED9E" w:rsidR="006B4468" w:rsidRPr="002D6749" w:rsidRDefault="006B4468" w:rsidP="006B4468">
              <w:pPr>
                <w:pStyle w:val="Paragraphedeliste"/>
                <w:numPr>
                  <w:ilvl w:val="1"/>
                  <w:numId w:val="9"/>
                </w:numPr>
                <w:rPr>
                  <w:rStyle w:val="Texte"/>
                  <w:rFonts w:asciiTheme="minorHAnsi" w:hAnsiTheme="minorHAnsi"/>
                  <w:sz w:val="22"/>
                </w:rPr>
              </w:pPr>
              <w:r>
                <w:rPr>
                  <w:rStyle w:val="Texte"/>
                </w:rPr>
                <w:t xml:space="preserve">Mise en place du </w:t>
              </w:r>
              <w:r w:rsidRPr="006B4468">
                <w:rPr>
                  <w:rStyle w:val="Texte"/>
                  <w:b/>
                </w:rPr>
                <w:t>TDD</w:t>
              </w:r>
              <w:r>
                <w:rPr>
                  <w:rStyle w:val="Texte"/>
                </w:rPr>
                <w:t xml:space="preserve"> (Test </w:t>
              </w:r>
              <w:proofErr w:type="spellStart"/>
              <w:r>
                <w:rPr>
                  <w:rStyle w:val="Texte"/>
                </w:rPr>
                <w:t>Driven</w:t>
              </w:r>
              <w:proofErr w:type="spellEnd"/>
              <w:r>
                <w:rPr>
                  <w:rStyle w:val="Texte"/>
                </w:rPr>
                <w:t xml:space="preserve"> </w:t>
              </w:r>
              <w:proofErr w:type="spellStart"/>
              <w:r>
                <w:rPr>
                  <w:rStyle w:val="Texte"/>
                </w:rPr>
                <w:t>Development</w:t>
              </w:r>
              <w:proofErr w:type="spellEnd"/>
              <w:r>
                <w:rPr>
                  <w:rStyle w:val="Texte"/>
                </w:rPr>
                <w:t>)</w:t>
              </w:r>
            </w:p>
            <w:p w14:paraId="67BBD58B" w14:textId="77777777" w:rsidR="009424DA" w:rsidRPr="009424DA" w:rsidRDefault="006B4468" w:rsidP="006B4468">
              <w:pPr>
                <w:pStyle w:val="Paragraphedeliste"/>
                <w:numPr>
                  <w:ilvl w:val="1"/>
                  <w:numId w:val="9"/>
                </w:numPr>
                <w:rPr>
                  <w:rStyle w:val="Texte"/>
                </w:rPr>
              </w:pPr>
              <w:r>
                <w:rPr>
                  <w:rStyle w:val="Texte"/>
                </w:rPr>
                <w:t xml:space="preserve">Réalisation de la maquette de l’application sur </w:t>
              </w:r>
              <w:proofErr w:type="spellStart"/>
              <w:r w:rsidRPr="006B4468">
                <w:rPr>
                  <w:rStyle w:val="Texte"/>
                  <w:b/>
                </w:rPr>
                <w:t>Figma</w:t>
              </w:r>
              <w:proofErr w:type="spellEnd"/>
            </w:p>
            <w:p w14:paraId="7C8FB6C6" w14:textId="7E287F80" w:rsidR="006B4468" w:rsidRPr="00542818" w:rsidRDefault="009424DA" w:rsidP="006B4468">
              <w:pPr>
                <w:pStyle w:val="Paragraphedeliste"/>
                <w:numPr>
                  <w:ilvl w:val="1"/>
                  <w:numId w:val="9"/>
                </w:numPr>
                <w:rPr>
                  <w:rStyle w:val="Style5"/>
                  <w:b w:val="0"/>
                  <w:color w:val="auto"/>
                  <w:sz w:val="20"/>
                </w:rPr>
              </w:pPr>
              <w:r>
                <w:rPr>
                  <w:rStyle w:val="Texte"/>
                </w:rPr>
                <w:t xml:space="preserve">Gestion des versions sur </w:t>
              </w:r>
              <w:proofErr w:type="spellStart"/>
              <w:r w:rsidRPr="009424DA">
                <w:rPr>
                  <w:rStyle w:val="Texte"/>
                  <w:b/>
                </w:rPr>
                <w:t>Github</w:t>
              </w:r>
              <w:proofErr w:type="spellEnd"/>
            </w:p>
          </w:sdtContent>
        </w:sdt>
      </w:sdtContent>
    </w:sdt>
    <w:p w14:paraId="521F78E0" w14:textId="79087ECA" w:rsidR="002E4636" w:rsidRPr="009424DA" w:rsidRDefault="002E4636" w:rsidP="009424DA">
      <w:pPr>
        <w:rPr>
          <w:rFonts w:ascii="Century Gothic" w:hAnsi="Century Gothic"/>
          <w:b/>
          <w:color w:val="767A7D"/>
          <w:sz w:val="24"/>
        </w:rPr>
      </w:pPr>
      <w:bookmarkStart w:id="0" w:name="_GoBack"/>
      <w:bookmarkEnd w:id="0"/>
    </w:p>
    <w:sectPr w:rsidR="002E4636" w:rsidRPr="009424DA" w:rsidSect="009F436A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39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8B172" w14:textId="77777777" w:rsidR="00427614" w:rsidRDefault="00427614" w:rsidP="00635070">
      <w:pPr>
        <w:spacing w:after="0" w:line="240" w:lineRule="auto"/>
      </w:pPr>
      <w:r>
        <w:separator/>
      </w:r>
    </w:p>
  </w:endnote>
  <w:endnote w:type="continuationSeparator" w:id="0">
    <w:p w14:paraId="5F4DA2AC" w14:textId="77777777" w:rsidR="00427614" w:rsidRDefault="00427614" w:rsidP="00635070">
      <w:pPr>
        <w:spacing w:after="0" w:line="240" w:lineRule="auto"/>
      </w:pPr>
      <w:r>
        <w:continuationSeparator/>
      </w:r>
    </w:p>
  </w:endnote>
  <w:endnote w:type="continuationNotice" w:id="1">
    <w:p w14:paraId="381340F2" w14:textId="77777777" w:rsidR="00427614" w:rsidRDefault="004276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41" w:type="pct"/>
      <w:jc w:val="center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2"/>
      <w:gridCol w:w="772"/>
    </w:tblGrid>
    <w:tr w:rsidR="00635070" w:rsidRPr="00A5460D" w14:paraId="3482662C" w14:textId="77777777" w:rsidTr="00635070">
      <w:trPr>
        <w:trHeight w:val="205"/>
        <w:jc w:val="center"/>
      </w:trPr>
      <w:tc>
        <w:tcPr>
          <w:tcW w:w="4616" w:type="pct"/>
          <w:tcBorders>
            <w:top w:val="single" w:sz="4" w:space="0" w:color="767A7D"/>
          </w:tcBorders>
        </w:tcPr>
        <w:p w14:paraId="32434200" w14:textId="34CCA22E" w:rsidR="00635070" w:rsidRPr="00381683" w:rsidRDefault="003917B5" w:rsidP="00635070">
          <w:pPr>
            <w:tabs>
              <w:tab w:val="left" w:pos="2016"/>
              <w:tab w:val="left" w:pos="4651"/>
              <w:tab w:val="right" w:pos="9052"/>
            </w:tabs>
            <w:spacing w:after="0"/>
            <w:rPr>
              <w:rFonts w:ascii="Century Gothic" w:hAnsi="Century Gothic"/>
              <w:color w:val="808080" w:themeColor="background1" w:themeShade="80"/>
            </w:rPr>
          </w:pPr>
          <w:r>
            <w:rPr>
              <w:noProof/>
              <w:lang w:eastAsia="fr-FR"/>
            </w:rPr>
            <w:drawing>
              <wp:inline distT="0" distB="0" distL="0" distR="0" wp14:anchorId="297692A2" wp14:editId="44E4151C">
                <wp:extent cx="714375" cy="330200"/>
                <wp:effectExtent l="0" t="0" r="9525" b="0"/>
                <wp:docPr id="6" name="Imag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4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3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35070" w:rsidRPr="00381683">
            <w:rPr>
              <w:rFonts w:ascii="Century Gothic" w:hAnsi="Century Gothic"/>
              <w:color w:val="808080" w:themeColor="background1" w:themeShade="80"/>
            </w:rPr>
            <w:tab/>
          </w:r>
          <w:r w:rsidR="00635070" w:rsidRPr="00381683">
            <w:rPr>
              <w:rFonts w:ascii="Century Gothic" w:hAnsi="Century Gothic"/>
              <w:color w:val="808080" w:themeColor="background1" w:themeShade="80"/>
            </w:rPr>
            <w:tab/>
          </w:r>
          <w:r w:rsidR="00635070" w:rsidRPr="00381683">
            <w:rPr>
              <w:rFonts w:ascii="Century Gothic" w:hAnsi="Century Gothic"/>
              <w:color w:val="808080" w:themeColor="background1" w:themeShade="80"/>
            </w:rPr>
            <w:tab/>
            <w:t xml:space="preserve">SOLUTEC </w:t>
          </w:r>
          <w:r w:rsidR="007A477B">
            <w:rPr>
              <w:rFonts w:ascii="Century Gothic" w:hAnsi="Century Gothic"/>
              <w:color w:val="808080" w:themeColor="background1" w:themeShade="80"/>
            </w:rPr>
            <w:t>Lyon</w:t>
          </w:r>
          <w:r w:rsidR="00635070" w:rsidRPr="00381683">
            <w:rPr>
              <w:rFonts w:ascii="Century Gothic" w:hAnsi="Century Gothic"/>
              <w:color w:val="808080" w:themeColor="background1" w:themeShade="80"/>
            </w:rPr>
            <w:t xml:space="preserve"> </w:t>
          </w:r>
        </w:p>
      </w:tc>
      <w:tc>
        <w:tcPr>
          <w:tcW w:w="384" w:type="pct"/>
          <w:tcBorders>
            <w:top w:val="single" w:sz="4" w:space="0" w:color="ED7D31" w:themeColor="accent2"/>
          </w:tcBorders>
          <w:shd w:val="clear" w:color="auto" w:fill="E90649"/>
        </w:tcPr>
        <w:sdt>
          <w:sdtPr>
            <w:rPr>
              <w:color w:val="FFFFFF" w:themeColor="background1"/>
            </w:rPr>
            <w:id w:val="1879976172"/>
            <w:docPartObj>
              <w:docPartGallery w:val="Page Numbers (Top of Page)"/>
              <w:docPartUnique/>
            </w:docPartObj>
          </w:sdtPr>
          <w:sdtEndPr/>
          <w:sdtContent>
            <w:p w14:paraId="5947D9FB" w14:textId="57E1B807" w:rsidR="00635070" w:rsidRPr="00A5460D" w:rsidRDefault="00635070" w:rsidP="00635070">
              <w:pPr>
                <w:pStyle w:val="En-tte"/>
                <w:jc w:val="right"/>
                <w:rPr>
                  <w:color w:val="FFFFFF" w:themeColor="background1"/>
                </w:rPr>
              </w:pPr>
              <w:r w:rsidRPr="00A5460D">
                <w:rPr>
                  <w:color w:val="FFFFFF" w:themeColor="background1"/>
                </w:rPr>
                <w:t xml:space="preserve"> </w:t>
              </w:r>
              <w:r w:rsidRPr="00A5460D">
                <w:rPr>
                  <w:b/>
                  <w:bCs/>
                  <w:color w:val="FFFFFF" w:themeColor="background1"/>
                  <w:sz w:val="24"/>
                  <w:szCs w:val="24"/>
                </w:rPr>
                <w:fldChar w:fldCharType="begin"/>
              </w:r>
              <w:r w:rsidRPr="00A5460D">
                <w:rPr>
                  <w:b/>
                  <w:bCs/>
                  <w:color w:val="FFFFFF" w:themeColor="background1"/>
                </w:rPr>
                <w:instrText>PAGE</w:instrText>
              </w:r>
              <w:r w:rsidRPr="00A5460D">
                <w:rPr>
                  <w:b/>
                  <w:bCs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1E0AAE">
                <w:rPr>
                  <w:b/>
                  <w:bCs/>
                  <w:noProof/>
                  <w:color w:val="FFFFFF" w:themeColor="background1"/>
                </w:rPr>
                <w:t>6</w:t>
              </w:r>
              <w:r w:rsidRPr="00A5460D">
                <w:rPr>
                  <w:b/>
                  <w:bCs/>
                  <w:color w:val="FFFFFF" w:themeColor="background1"/>
                  <w:sz w:val="24"/>
                  <w:szCs w:val="24"/>
                </w:rPr>
                <w:fldChar w:fldCharType="end"/>
              </w:r>
              <w:r w:rsidRPr="00A5460D">
                <w:rPr>
                  <w:color w:val="FFFFFF" w:themeColor="background1"/>
                </w:rPr>
                <w:t xml:space="preserve"> / </w:t>
              </w:r>
              <w:r w:rsidRPr="00A5460D">
                <w:rPr>
                  <w:b/>
                  <w:bCs/>
                  <w:color w:val="FFFFFF" w:themeColor="background1"/>
                  <w:sz w:val="24"/>
                  <w:szCs w:val="24"/>
                </w:rPr>
                <w:fldChar w:fldCharType="begin"/>
              </w:r>
              <w:r w:rsidRPr="00A5460D">
                <w:rPr>
                  <w:b/>
                  <w:bCs/>
                  <w:color w:val="FFFFFF" w:themeColor="background1"/>
                </w:rPr>
                <w:instrText>NUMPAGES</w:instrText>
              </w:r>
              <w:r w:rsidRPr="00A5460D">
                <w:rPr>
                  <w:b/>
                  <w:bCs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1E0AAE">
                <w:rPr>
                  <w:b/>
                  <w:bCs/>
                  <w:noProof/>
                  <w:color w:val="FFFFFF" w:themeColor="background1"/>
                </w:rPr>
                <w:t>6</w:t>
              </w:r>
              <w:r w:rsidRPr="00A5460D">
                <w:rPr>
                  <w:b/>
                  <w:bCs/>
                  <w:color w:val="FFFFFF" w:themeColor="background1"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14:paraId="099686B8" w14:textId="77777777" w:rsidR="00635070" w:rsidRDefault="0063507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0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160"/>
      <w:gridCol w:w="4140"/>
      <w:gridCol w:w="1800"/>
      <w:gridCol w:w="1800"/>
    </w:tblGrid>
    <w:tr w:rsidR="00635070" w:rsidRPr="008D137B" w14:paraId="2EC15244" w14:textId="77777777">
      <w:trPr>
        <w:jc w:val="center"/>
      </w:trPr>
      <w:tc>
        <w:tcPr>
          <w:tcW w:w="2160" w:type="dxa"/>
          <w:shd w:val="clear" w:color="auto" w:fill="auto"/>
        </w:tcPr>
        <w:p w14:paraId="1818BE7C" w14:textId="2CB70AA9" w:rsidR="00635070" w:rsidRPr="00A80906" w:rsidRDefault="00635070" w:rsidP="00635070">
          <w:pPr>
            <w:pStyle w:val="Pieddepage"/>
            <w:rPr>
              <w:rFonts w:ascii="Century Gothic" w:hAnsi="Century Gothic"/>
              <w:color w:val="767A7D"/>
            </w:rPr>
          </w:pPr>
          <w:r w:rsidRPr="00A80906">
            <w:rPr>
              <w:rFonts w:ascii="Century Gothic" w:hAnsi="Century Gothic"/>
              <w:color w:val="767A7D"/>
            </w:rPr>
            <w:t xml:space="preserve">SOLUTEC </w:t>
          </w:r>
          <w:r w:rsidR="00F649DE">
            <w:rPr>
              <w:rFonts w:ascii="Century Gothic" w:hAnsi="Century Gothic"/>
              <w:color w:val="767A7D"/>
            </w:rPr>
            <w:t>Lyon</w:t>
          </w:r>
        </w:p>
      </w:tc>
      <w:tc>
        <w:tcPr>
          <w:tcW w:w="4140" w:type="dxa"/>
          <w:shd w:val="clear" w:color="auto" w:fill="auto"/>
        </w:tcPr>
        <w:p w14:paraId="08506574" w14:textId="068D3F7C" w:rsidR="00635070" w:rsidRPr="00A80906" w:rsidRDefault="007A477B" w:rsidP="00635070">
          <w:pPr>
            <w:pStyle w:val="Pieddepage"/>
            <w:rPr>
              <w:rFonts w:ascii="Century Gothic" w:hAnsi="Century Gothic"/>
              <w:color w:val="767A7D"/>
            </w:rPr>
          </w:pPr>
          <w:r>
            <w:rPr>
              <w:rFonts w:ascii="Century Gothic" w:hAnsi="Century Gothic"/>
              <w:color w:val="767A7D"/>
            </w:rPr>
            <w:t xml:space="preserve">Des compétences </w:t>
          </w:r>
          <w:r w:rsidR="00953026">
            <w:rPr>
              <w:rFonts w:ascii="Century Gothic" w:hAnsi="Century Gothic"/>
              <w:color w:val="767A7D"/>
            </w:rPr>
            <w:t>&amp; de la proximité</w:t>
          </w:r>
        </w:p>
      </w:tc>
      <w:tc>
        <w:tcPr>
          <w:tcW w:w="1800" w:type="dxa"/>
          <w:shd w:val="clear" w:color="auto" w:fill="auto"/>
        </w:tcPr>
        <w:p w14:paraId="0F50D4C8" w14:textId="0AB396B1" w:rsidR="00635070" w:rsidRPr="00A80906" w:rsidRDefault="00773FF9" w:rsidP="00635070">
          <w:pPr>
            <w:pStyle w:val="Pieddepage"/>
            <w:rPr>
              <w:rFonts w:ascii="Century Gothic" w:hAnsi="Century Gothic"/>
              <w:color w:val="767A7D"/>
            </w:rPr>
          </w:pPr>
          <w:r>
            <w:rPr>
              <w:rFonts w:ascii="Century Gothic" w:hAnsi="Century Gothic"/>
              <w:color w:val="767A7D"/>
            </w:rPr>
            <w:t>04 78 64 32 92</w:t>
          </w:r>
        </w:p>
      </w:tc>
      <w:tc>
        <w:tcPr>
          <w:tcW w:w="1800" w:type="dxa"/>
        </w:tcPr>
        <w:p w14:paraId="2AFFB4A1" w14:textId="26A8AC2A" w:rsidR="00635070" w:rsidRPr="00A80906" w:rsidRDefault="00635070" w:rsidP="00773FF9">
          <w:pPr>
            <w:pStyle w:val="Pieddepage"/>
            <w:jc w:val="center"/>
            <w:rPr>
              <w:rFonts w:ascii="Century Gothic" w:hAnsi="Century Gothic"/>
              <w:color w:val="767A7D"/>
            </w:rPr>
          </w:pPr>
          <w:r w:rsidRPr="00A80906">
            <w:rPr>
              <w:rFonts w:ascii="Century Gothic" w:hAnsi="Century Gothic"/>
              <w:color w:val="767A7D"/>
            </w:rPr>
            <w:t>solutec.fr</w:t>
          </w:r>
        </w:p>
      </w:tc>
    </w:tr>
  </w:tbl>
  <w:p w14:paraId="497DC302" w14:textId="77777777" w:rsidR="00635070" w:rsidRDefault="006350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42AB8" w14:textId="77777777" w:rsidR="00427614" w:rsidRDefault="00427614" w:rsidP="00635070">
      <w:pPr>
        <w:spacing w:after="0" w:line="240" w:lineRule="auto"/>
      </w:pPr>
      <w:r>
        <w:separator/>
      </w:r>
    </w:p>
  </w:footnote>
  <w:footnote w:type="continuationSeparator" w:id="0">
    <w:p w14:paraId="5A69D251" w14:textId="77777777" w:rsidR="00427614" w:rsidRDefault="00427614" w:rsidP="00635070">
      <w:pPr>
        <w:spacing w:after="0" w:line="240" w:lineRule="auto"/>
      </w:pPr>
      <w:r>
        <w:continuationSeparator/>
      </w:r>
    </w:p>
  </w:footnote>
  <w:footnote w:type="continuationNotice" w:id="1">
    <w:p w14:paraId="74D00240" w14:textId="77777777" w:rsidR="00427614" w:rsidRDefault="004276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71296" w14:textId="77777777" w:rsidR="00CA7523" w:rsidRDefault="00CA752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7EAAF1" wp14:editId="1070C4C8">
              <wp:simplePos x="0" y="0"/>
              <wp:positionH relativeFrom="column">
                <wp:posOffset>-914400</wp:posOffset>
              </wp:positionH>
              <wp:positionV relativeFrom="paragraph">
                <wp:posOffset>79180</wp:posOffset>
              </wp:positionV>
              <wp:extent cx="7562850" cy="361950"/>
              <wp:effectExtent l="0" t="0" r="0" b="0"/>
              <wp:wrapSquare wrapText="bothSides"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361950"/>
                      </a:xfrm>
                      <a:prstGeom prst="rect">
                        <a:avLst/>
                      </a:prstGeom>
                      <a:solidFill>
                        <a:srgbClr val="E406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A826BF" w14:textId="77777777" w:rsidR="00CA7523" w:rsidRPr="0013077D" w:rsidRDefault="00CA7523" w:rsidP="00CA7523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13077D">
                            <w:rPr>
                              <w:b/>
                              <w:sz w:val="28"/>
                            </w:rPr>
                            <w:t>EXPERIENCES DETAILLEES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7EAAF1" id="Rectangle 34" o:spid="_x0000_s1039" style="position:absolute;margin-left:-1in;margin-top:6.25pt;width:595.5pt;height: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" fillcolor="#e40649" stroked="f" strokeweight="1pt">
              <v:textbox>
                <w:txbxContent>
                  <w:p w14:paraId="42A826BF" w14:textId="77777777" w:rsidR="00CA7523" w:rsidRPr="0013077D" w:rsidRDefault="00CA7523" w:rsidP="00CA7523">
                    <w:pPr>
                      <w:jc w:val="center"/>
                      <w:rPr>
                        <w:b/>
                        <w:sz w:val="28"/>
                      </w:rPr>
                    </w:pPr>
                    <w:r w:rsidRPr="0013077D">
                      <w:rPr>
                        <w:b/>
                        <w:sz w:val="28"/>
                      </w:rPr>
                      <w:t>EXPERIENCES DETAILLEES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8768019" w14:paraId="681DCFB1" w14:textId="77777777" w:rsidTr="68768019">
      <w:trPr>
        <w:trHeight w:val="300"/>
      </w:trPr>
      <w:tc>
        <w:tcPr>
          <w:tcW w:w="3020" w:type="dxa"/>
        </w:tcPr>
        <w:p w14:paraId="0D6BBCF9" w14:textId="2E142D97" w:rsidR="68768019" w:rsidRDefault="68768019" w:rsidP="68768019">
          <w:pPr>
            <w:pStyle w:val="En-tte"/>
            <w:ind w:left="-115"/>
          </w:pPr>
        </w:p>
      </w:tc>
      <w:tc>
        <w:tcPr>
          <w:tcW w:w="3020" w:type="dxa"/>
        </w:tcPr>
        <w:p w14:paraId="4D8BFC06" w14:textId="74830FB3" w:rsidR="68768019" w:rsidRDefault="68768019" w:rsidP="68768019">
          <w:pPr>
            <w:pStyle w:val="En-tte"/>
            <w:jc w:val="center"/>
          </w:pPr>
        </w:p>
      </w:tc>
      <w:tc>
        <w:tcPr>
          <w:tcW w:w="3020" w:type="dxa"/>
        </w:tcPr>
        <w:p w14:paraId="302451DE" w14:textId="25AF977C" w:rsidR="68768019" w:rsidRDefault="68768019" w:rsidP="68768019">
          <w:pPr>
            <w:pStyle w:val="En-tte"/>
            <w:ind w:right="-115"/>
            <w:jc w:val="right"/>
          </w:pPr>
        </w:p>
      </w:tc>
    </w:tr>
  </w:tbl>
  <w:p w14:paraId="1033ABEF" w14:textId="26DE6CE9" w:rsidR="68768019" w:rsidRDefault="68768019" w:rsidP="68768019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MOexEOlwLJvpi" int2:id="Q0IWLJFC">
      <int2:state int2:value="Rejected" int2:type="AugLoop_Text_Critique"/>
    </int2:textHash>
    <int2:textHash int2:hashCode="ZV+DvnUS5bWzuk" int2:id="oPibRTg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3E0D"/>
    <w:multiLevelType w:val="hybridMultilevel"/>
    <w:tmpl w:val="9ED4B910"/>
    <w:lvl w:ilvl="0" w:tplc="3A5ADC3C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color w:val="E90649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D53FBC"/>
    <w:multiLevelType w:val="multilevel"/>
    <w:tmpl w:val="DAB4B4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9064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443C72"/>
    <w:multiLevelType w:val="hybridMultilevel"/>
    <w:tmpl w:val="2878CB42"/>
    <w:lvl w:ilvl="0" w:tplc="3A5ADC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9064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36D76"/>
    <w:multiLevelType w:val="hybridMultilevel"/>
    <w:tmpl w:val="471433E8"/>
    <w:lvl w:ilvl="0" w:tplc="3A5ADC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90649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B2190"/>
    <w:multiLevelType w:val="hybridMultilevel"/>
    <w:tmpl w:val="59FEF1C2"/>
    <w:lvl w:ilvl="0" w:tplc="3A5ADC3C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E90649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FB72D09"/>
    <w:multiLevelType w:val="hybridMultilevel"/>
    <w:tmpl w:val="D018DB22"/>
    <w:lvl w:ilvl="0" w:tplc="3A5ADC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90649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372E48"/>
    <w:multiLevelType w:val="hybridMultilevel"/>
    <w:tmpl w:val="C1462812"/>
    <w:lvl w:ilvl="0" w:tplc="3A5ADC3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90649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9B5714"/>
    <w:multiLevelType w:val="hybridMultilevel"/>
    <w:tmpl w:val="E67A7C00"/>
    <w:lvl w:ilvl="0" w:tplc="3A5ADC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9064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061A3"/>
    <w:multiLevelType w:val="hybridMultilevel"/>
    <w:tmpl w:val="816EF7F2"/>
    <w:lvl w:ilvl="0" w:tplc="F46692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color w:val="E80649"/>
        <w:sz w:val="24"/>
        <w:szCs w:val="24"/>
      </w:rPr>
    </w:lvl>
    <w:lvl w:ilvl="1" w:tplc="89EA7C9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767A7D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44233"/>
    <w:multiLevelType w:val="hybridMultilevel"/>
    <w:tmpl w:val="C4D4899A"/>
    <w:lvl w:ilvl="0" w:tplc="3A5ADC3C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E90649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52210FB"/>
    <w:multiLevelType w:val="hybridMultilevel"/>
    <w:tmpl w:val="6866A376"/>
    <w:lvl w:ilvl="0" w:tplc="3A5ADC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9064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30482"/>
    <w:multiLevelType w:val="hybridMultilevel"/>
    <w:tmpl w:val="54906D4A"/>
    <w:lvl w:ilvl="0" w:tplc="3A5ADC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9064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10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2E"/>
    <w:rsid w:val="000024AE"/>
    <w:rsid w:val="000049E7"/>
    <w:rsid w:val="00023E1E"/>
    <w:rsid w:val="000268B4"/>
    <w:rsid w:val="00027018"/>
    <w:rsid w:val="00027255"/>
    <w:rsid w:val="00033159"/>
    <w:rsid w:val="00040FF1"/>
    <w:rsid w:val="000424AE"/>
    <w:rsid w:val="00047566"/>
    <w:rsid w:val="000525C9"/>
    <w:rsid w:val="000845B2"/>
    <w:rsid w:val="00091301"/>
    <w:rsid w:val="000A47A2"/>
    <w:rsid w:val="000A4C5A"/>
    <w:rsid w:val="000A7E21"/>
    <w:rsid w:val="000B69F5"/>
    <w:rsid w:val="000C3412"/>
    <w:rsid w:val="000C698B"/>
    <w:rsid w:val="000D187B"/>
    <w:rsid w:val="000D4AA5"/>
    <w:rsid w:val="000E2E34"/>
    <w:rsid w:val="000E4A8A"/>
    <w:rsid w:val="000F4A48"/>
    <w:rsid w:val="000F75B9"/>
    <w:rsid w:val="0010057F"/>
    <w:rsid w:val="001122B5"/>
    <w:rsid w:val="00112414"/>
    <w:rsid w:val="001150F0"/>
    <w:rsid w:val="00130B2B"/>
    <w:rsid w:val="00131A0F"/>
    <w:rsid w:val="00141403"/>
    <w:rsid w:val="00147913"/>
    <w:rsid w:val="00147988"/>
    <w:rsid w:val="0015493B"/>
    <w:rsid w:val="001742C9"/>
    <w:rsid w:val="0018098A"/>
    <w:rsid w:val="00183C88"/>
    <w:rsid w:val="0019007F"/>
    <w:rsid w:val="00192F57"/>
    <w:rsid w:val="001A7BF3"/>
    <w:rsid w:val="001B3B16"/>
    <w:rsid w:val="001B3E22"/>
    <w:rsid w:val="001B4779"/>
    <w:rsid w:val="001B5586"/>
    <w:rsid w:val="001D583D"/>
    <w:rsid w:val="001E0AAE"/>
    <w:rsid w:val="001F3528"/>
    <w:rsid w:val="0021642C"/>
    <w:rsid w:val="002200ED"/>
    <w:rsid w:val="002216D6"/>
    <w:rsid w:val="00230D9B"/>
    <w:rsid w:val="002444DA"/>
    <w:rsid w:val="0025644E"/>
    <w:rsid w:val="00256FCB"/>
    <w:rsid w:val="00263FE9"/>
    <w:rsid w:val="00272A40"/>
    <w:rsid w:val="002733BD"/>
    <w:rsid w:val="00280BD8"/>
    <w:rsid w:val="00281191"/>
    <w:rsid w:val="0028485A"/>
    <w:rsid w:val="00294F3C"/>
    <w:rsid w:val="002A0950"/>
    <w:rsid w:val="002A0D26"/>
    <w:rsid w:val="002A440D"/>
    <w:rsid w:val="002B1936"/>
    <w:rsid w:val="002B5090"/>
    <w:rsid w:val="002B636D"/>
    <w:rsid w:val="002D6749"/>
    <w:rsid w:val="002E1894"/>
    <w:rsid w:val="002E3F5A"/>
    <w:rsid w:val="002E4636"/>
    <w:rsid w:val="002E6F65"/>
    <w:rsid w:val="002F5708"/>
    <w:rsid w:val="00300731"/>
    <w:rsid w:val="00305D6B"/>
    <w:rsid w:val="003120FB"/>
    <w:rsid w:val="003456D3"/>
    <w:rsid w:val="00352FF8"/>
    <w:rsid w:val="00371D44"/>
    <w:rsid w:val="00373663"/>
    <w:rsid w:val="003759DF"/>
    <w:rsid w:val="00375B6F"/>
    <w:rsid w:val="00376155"/>
    <w:rsid w:val="00381683"/>
    <w:rsid w:val="003917B5"/>
    <w:rsid w:val="00396238"/>
    <w:rsid w:val="003A0F9D"/>
    <w:rsid w:val="003A5053"/>
    <w:rsid w:val="003B1311"/>
    <w:rsid w:val="003B3530"/>
    <w:rsid w:val="003C01C9"/>
    <w:rsid w:val="003C04C7"/>
    <w:rsid w:val="003C2B4A"/>
    <w:rsid w:val="003C36A3"/>
    <w:rsid w:val="003E3FEF"/>
    <w:rsid w:val="003F0B4F"/>
    <w:rsid w:val="004006B3"/>
    <w:rsid w:val="00414C08"/>
    <w:rsid w:val="0041663E"/>
    <w:rsid w:val="00423E5B"/>
    <w:rsid w:val="00427614"/>
    <w:rsid w:val="00433C5B"/>
    <w:rsid w:val="00440392"/>
    <w:rsid w:val="004425FA"/>
    <w:rsid w:val="00442875"/>
    <w:rsid w:val="00442FF9"/>
    <w:rsid w:val="00451D3C"/>
    <w:rsid w:val="00462057"/>
    <w:rsid w:val="00465ABD"/>
    <w:rsid w:val="00471DC9"/>
    <w:rsid w:val="004824F7"/>
    <w:rsid w:val="004A4374"/>
    <w:rsid w:val="004A51D0"/>
    <w:rsid w:val="004A7C96"/>
    <w:rsid w:val="004B19D0"/>
    <w:rsid w:val="004B3A52"/>
    <w:rsid w:val="004B54D7"/>
    <w:rsid w:val="004C0504"/>
    <w:rsid w:val="004D3A62"/>
    <w:rsid w:val="004D63B9"/>
    <w:rsid w:val="004D6AD5"/>
    <w:rsid w:val="004F5550"/>
    <w:rsid w:val="00516778"/>
    <w:rsid w:val="005242C1"/>
    <w:rsid w:val="005311A9"/>
    <w:rsid w:val="00531D84"/>
    <w:rsid w:val="00542818"/>
    <w:rsid w:val="005432D1"/>
    <w:rsid w:val="005469AD"/>
    <w:rsid w:val="00547137"/>
    <w:rsid w:val="00562A74"/>
    <w:rsid w:val="00563C8A"/>
    <w:rsid w:val="00567F16"/>
    <w:rsid w:val="00570278"/>
    <w:rsid w:val="00572009"/>
    <w:rsid w:val="00575296"/>
    <w:rsid w:val="0058152B"/>
    <w:rsid w:val="00594777"/>
    <w:rsid w:val="00594C9E"/>
    <w:rsid w:val="005A64FE"/>
    <w:rsid w:val="005B5D8E"/>
    <w:rsid w:val="005C32AB"/>
    <w:rsid w:val="005C5AD5"/>
    <w:rsid w:val="005D07F1"/>
    <w:rsid w:val="005F01C3"/>
    <w:rsid w:val="005F5DE5"/>
    <w:rsid w:val="0060379E"/>
    <w:rsid w:val="00635070"/>
    <w:rsid w:val="0067392A"/>
    <w:rsid w:val="006772C8"/>
    <w:rsid w:val="0068014E"/>
    <w:rsid w:val="0068269F"/>
    <w:rsid w:val="00695ECA"/>
    <w:rsid w:val="006976A2"/>
    <w:rsid w:val="006A06F2"/>
    <w:rsid w:val="006A486A"/>
    <w:rsid w:val="006A67AD"/>
    <w:rsid w:val="006A79B3"/>
    <w:rsid w:val="006B0914"/>
    <w:rsid w:val="006B4468"/>
    <w:rsid w:val="006C4E13"/>
    <w:rsid w:val="006D0A54"/>
    <w:rsid w:val="006E4A47"/>
    <w:rsid w:val="006F18CF"/>
    <w:rsid w:val="006F6EF2"/>
    <w:rsid w:val="007003B2"/>
    <w:rsid w:val="00701D5D"/>
    <w:rsid w:val="007145D0"/>
    <w:rsid w:val="00724101"/>
    <w:rsid w:val="007305A6"/>
    <w:rsid w:val="00733AC8"/>
    <w:rsid w:val="00740528"/>
    <w:rsid w:val="00745CC3"/>
    <w:rsid w:val="0076117A"/>
    <w:rsid w:val="00773F22"/>
    <w:rsid w:val="00773FF9"/>
    <w:rsid w:val="00793A5A"/>
    <w:rsid w:val="00796FA4"/>
    <w:rsid w:val="007A477B"/>
    <w:rsid w:val="007A4FE8"/>
    <w:rsid w:val="007A5DF5"/>
    <w:rsid w:val="007B3953"/>
    <w:rsid w:val="007C50CE"/>
    <w:rsid w:val="007D29A4"/>
    <w:rsid w:val="007E2A3F"/>
    <w:rsid w:val="007F0580"/>
    <w:rsid w:val="007F53C6"/>
    <w:rsid w:val="008033E9"/>
    <w:rsid w:val="00811A49"/>
    <w:rsid w:val="0084132D"/>
    <w:rsid w:val="00842A87"/>
    <w:rsid w:val="008435D2"/>
    <w:rsid w:val="00852CDA"/>
    <w:rsid w:val="00887CCE"/>
    <w:rsid w:val="00896FCB"/>
    <w:rsid w:val="0089749D"/>
    <w:rsid w:val="008A233B"/>
    <w:rsid w:val="008B1423"/>
    <w:rsid w:val="008B3E1C"/>
    <w:rsid w:val="008B75EF"/>
    <w:rsid w:val="008C40D2"/>
    <w:rsid w:val="008C5878"/>
    <w:rsid w:val="008D163E"/>
    <w:rsid w:val="008D2C4B"/>
    <w:rsid w:val="008D4C7B"/>
    <w:rsid w:val="008D4F05"/>
    <w:rsid w:val="008D7B6F"/>
    <w:rsid w:val="008E04CE"/>
    <w:rsid w:val="008E3282"/>
    <w:rsid w:val="008E39DF"/>
    <w:rsid w:val="008F5127"/>
    <w:rsid w:val="00901A21"/>
    <w:rsid w:val="009023F6"/>
    <w:rsid w:val="009047BA"/>
    <w:rsid w:val="00904BC0"/>
    <w:rsid w:val="009231F3"/>
    <w:rsid w:val="00924ED7"/>
    <w:rsid w:val="00927F58"/>
    <w:rsid w:val="00931105"/>
    <w:rsid w:val="00931B3B"/>
    <w:rsid w:val="00935F02"/>
    <w:rsid w:val="009424DA"/>
    <w:rsid w:val="00945452"/>
    <w:rsid w:val="009457E3"/>
    <w:rsid w:val="00953026"/>
    <w:rsid w:val="00973EF2"/>
    <w:rsid w:val="00980B0F"/>
    <w:rsid w:val="00993344"/>
    <w:rsid w:val="009933D5"/>
    <w:rsid w:val="009A5246"/>
    <w:rsid w:val="009B3272"/>
    <w:rsid w:val="009B4B3E"/>
    <w:rsid w:val="009B4DC7"/>
    <w:rsid w:val="009C1B51"/>
    <w:rsid w:val="009D0267"/>
    <w:rsid w:val="009E4C23"/>
    <w:rsid w:val="009F0601"/>
    <w:rsid w:val="009F0C4D"/>
    <w:rsid w:val="009F1B83"/>
    <w:rsid w:val="009F3463"/>
    <w:rsid w:val="009F436A"/>
    <w:rsid w:val="00A05D1F"/>
    <w:rsid w:val="00A14807"/>
    <w:rsid w:val="00A22A11"/>
    <w:rsid w:val="00A23322"/>
    <w:rsid w:val="00A34D21"/>
    <w:rsid w:val="00A3767B"/>
    <w:rsid w:val="00A52A90"/>
    <w:rsid w:val="00A5722D"/>
    <w:rsid w:val="00A6232D"/>
    <w:rsid w:val="00A667DB"/>
    <w:rsid w:val="00A73393"/>
    <w:rsid w:val="00A77481"/>
    <w:rsid w:val="00A81E2C"/>
    <w:rsid w:val="00A96D81"/>
    <w:rsid w:val="00A9719C"/>
    <w:rsid w:val="00AC4040"/>
    <w:rsid w:val="00AD536A"/>
    <w:rsid w:val="00AE4ECC"/>
    <w:rsid w:val="00AF467A"/>
    <w:rsid w:val="00AF46A0"/>
    <w:rsid w:val="00AF6CF8"/>
    <w:rsid w:val="00B04945"/>
    <w:rsid w:val="00B114C2"/>
    <w:rsid w:val="00B2774C"/>
    <w:rsid w:val="00B3646E"/>
    <w:rsid w:val="00B4013B"/>
    <w:rsid w:val="00B47536"/>
    <w:rsid w:val="00B50308"/>
    <w:rsid w:val="00B5699C"/>
    <w:rsid w:val="00B578F2"/>
    <w:rsid w:val="00B61274"/>
    <w:rsid w:val="00B6296C"/>
    <w:rsid w:val="00B65707"/>
    <w:rsid w:val="00B910DC"/>
    <w:rsid w:val="00B916D9"/>
    <w:rsid w:val="00B9609D"/>
    <w:rsid w:val="00BA06E6"/>
    <w:rsid w:val="00BB52A9"/>
    <w:rsid w:val="00BB775B"/>
    <w:rsid w:val="00BB7EF2"/>
    <w:rsid w:val="00BD4CD9"/>
    <w:rsid w:val="00BD6E97"/>
    <w:rsid w:val="00BE13D6"/>
    <w:rsid w:val="00BE33F3"/>
    <w:rsid w:val="00BE3A5F"/>
    <w:rsid w:val="00BF352E"/>
    <w:rsid w:val="00BF5C47"/>
    <w:rsid w:val="00C021F9"/>
    <w:rsid w:val="00C02909"/>
    <w:rsid w:val="00C165FD"/>
    <w:rsid w:val="00C31AAB"/>
    <w:rsid w:val="00C635DC"/>
    <w:rsid w:val="00C82D85"/>
    <w:rsid w:val="00CA1B1B"/>
    <w:rsid w:val="00CA55D6"/>
    <w:rsid w:val="00CA55E0"/>
    <w:rsid w:val="00CA7523"/>
    <w:rsid w:val="00CA785E"/>
    <w:rsid w:val="00CB002E"/>
    <w:rsid w:val="00CB15CA"/>
    <w:rsid w:val="00CB44A4"/>
    <w:rsid w:val="00CB54DD"/>
    <w:rsid w:val="00CD5D16"/>
    <w:rsid w:val="00CD60B5"/>
    <w:rsid w:val="00CE17C2"/>
    <w:rsid w:val="00CE625D"/>
    <w:rsid w:val="00CE6521"/>
    <w:rsid w:val="00D00951"/>
    <w:rsid w:val="00D044FB"/>
    <w:rsid w:val="00D14090"/>
    <w:rsid w:val="00D23DC8"/>
    <w:rsid w:val="00D32C86"/>
    <w:rsid w:val="00D36208"/>
    <w:rsid w:val="00D40476"/>
    <w:rsid w:val="00D56DF9"/>
    <w:rsid w:val="00D723F7"/>
    <w:rsid w:val="00D74B22"/>
    <w:rsid w:val="00D915A5"/>
    <w:rsid w:val="00D92EF0"/>
    <w:rsid w:val="00D96376"/>
    <w:rsid w:val="00DA299D"/>
    <w:rsid w:val="00DA4615"/>
    <w:rsid w:val="00DB1A70"/>
    <w:rsid w:val="00DB247A"/>
    <w:rsid w:val="00DB7B77"/>
    <w:rsid w:val="00DC16AB"/>
    <w:rsid w:val="00DD3043"/>
    <w:rsid w:val="00DF57B4"/>
    <w:rsid w:val="00E06382"/>
    <w:rsid w:val="00E17A16"/>
    <w:rsid w:val="00E36163"/>
    <w:rsid w:val="00E76128"/>
    <w:rsid w:val="00E77F0A"/>
    <w:rsid w:val="00E80D02"/>
    <w:rsid w:val="00E8174D"/>
    <w:rsid w:val="00E83A04"/>
    <w:rsid w:val="00EB67D3"/>
    <w:rsid w:val="00ED7AA7"/>
    <w:rsid w:val="00EE2783"/>
    <w:rsid w:val="00EE7130"/>
    <w:rsid w:val="00EF3A4A"/>
    <w:rsid w:val="00EF4F8E"/>
    <w:rsid w:val="00EF6BFB"/>
    <w:rsid w:val="00F049D6"/>
    <w:rsid w:val="00F22403"/>
    <w:rsid w:val="00F2733C"/>
    <w:rsid w:val="00F3734B"/>
    <w:rsid w:val="00F37680"/>
    <w:rsid w:val="00F41466"/>
    <w:rsid w:val="00F424D8"/>
    <w:rsid w:val="00F63FE2"/>
    <w:rsid w:val="00F644D1"/>
    <w:rsid w:val="00F649DE"/>
    <w:rsid w:val="00F71B58"/>
    <w:rsid w:val="00F73390"/>
    <w:rsid w:val="00F75C7B"/>
    <w:rsid w:val="00F76920"/>
    <w:rsid w:val="00F77D98"/>
    <w:rsid w:val="00F83B0E"/>
    <w:rsid w:val="00F95E9A"/>
    <w:rsid w:val="00FA5EDE"/>
    <w:rsid w:val="00FB580A"/>
    <w:rsid w:val="00FB5CC2"/>
    <w:rsid w:val="00FC129D"/>
    <w:rsid w:val="00FF1E78"/>
    <w:rsid w:val="0354E29A"/>
    <w:rsid w:val="05D030A8"/>
    <w:rsid w:val="07FD78B6"/>
    <w:rsid w:val="0A8DFA0F"/>
    <w:rsid w:val="135C3CE7"/>
    <w:rsid w:val="13EC2C5F"/>
    <w:rsid w:val="143DDD7A"/>
    <w:rsid w:val="1558FAA8"/>
    <w:rsid w:val="16D4AE39"/>
    <w:rsid w:val="1905302C"/>
    <w:rsid w:val="1E0A46C0"/>
    <w:rsid w:val="1F503089"/>
    <w:rsid w:val="22CF4D39"/>
    <w:rsid w:val="2374F65F"/>
    <w:rsid w:val="25498B69"/>
    <w:rsid w:val="2A24CF9E"/>
    <w:rsid w:val="2F9EE23E"/>
    <w:rsid w:val="31A11540"/>
    <w:rsid w:val="32026FE9"/>
    <w:rsid w:val="38860656"/>
    <w:rsid w:val="38EF385E"/>
    <w:rsid w:val="38FFB7F4"/>
    <w:rsid w:val="3B21A982"/>
    <w:rsid w:val="3C5C773B"/>
    <w:rsid w:val="3F79EF0D"/>
    <w:rsid w:val="46910A81"/>
    <w:rsid w:val="4DCF608C"/>
    <w:rsid w:val="4E8D3DBE"/>
    <w:rsid w:val="51B74B80"/>
    <w:rsid w:val="51FBB3AA"/>
    <w:rsid w:val="5244F685"/>
    <w:rsid w:val="5C38DCD2"/>
    <w:rsid w:val="619E17AE"/>
    <w:rsid w:val="68768019"/>
    <w:rsid w:val="6924E397"/>
    <w:rsid w:val="693E2F63"/>
    <w:rsid w:val="699108DB"/>
    <w:rsid w:val="6F3827BF"/>
    <w:rsid w:val="71E5F5EF"/>
    <w:rsid w:val="7485E771"/>
    <w:rsid w:val="75429AA0"/>
    <w:rsid w:val="77520B12"/>
    <w:rsid w:val="7A269620"/>
    <w:rsid w:val="7BDEC61E"/>
    <w:rsid w:val="7E6E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97993"/>
  <w15:chartTrackingRefBased/>
  <w15:docId w15:val="{550C85EA-5D25-4F0F-98C4-57895973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550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1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550"/>
    <w:rPr>
      <w:color w:val="808080"/>
    </w:rPr>
  </w:style>
  <w:style w:type="character" w:customStyle="1" w:styleId="TitreDDC">
    <w:name w:val="Titre DDC"/>
    <w:basedOn w:val="Policepardfaut"/>
    <w:uiPriority w:val="1"/>
    <w:rsid w:val="004F5550"/>
    <w:rPr>
      <w:rFonts w:ascii="Century Gothic" w:hAnsi="Century Gothic"/>
      <w:b/>
      <w:color w:val="FFFFFF" w:themeColor="background1"/>
      <w:sz w:val="44"/>
    </w:rPr>
  </w:style>
  <w:style w:type="character" w:customStyle="1" w:styleId="Trigramme">
    <w:name w:val="Trigramme"/>
    <w:basedOn w:val="Policepardfaut"/>
    <w:uiPriority w:val="1"/>
    <w:rsid w:val="000845B2"/>
    <w:rPr>
      <w:rFonts w:ascii="Century Gothic" w:hAnsi="Century Gothic"/>
      <w:b/>
      <w:color w:val="FFFFFF" w:themeColor="background1"/>
      <w:sz w:val="28"/>
    </w:rPr>
  </w:style>
  <w:style w:type="character" w:customStyle="1" w:styleId="Datededisponibilit">
    <w:name w:val="Date de  disponibilité"/>
    <w:basedOn w:val="Policepardfaut"/>
    <w:uiPriority w:val="1"/>
    <w:rsid w:val="004D63B9"/>
    <w:rPr>
      <w:b/>
      <w:color w:val="767A7D"/>
      <w:sz w:val="24"/>
    </w:rPr>
  </w:style>
  <w:style w:type="table" w:styleId="Grilledutableau">
    <w:name w:val="Table Grid"/>
    <w:basedOn w:val="TableauNormal"/>
    <w:uiPriority w:val="39"/>
    <w:rsid w:val="00A37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F0601"/>
    <w:pPr>
      <w:ind w:left="720"/>
      <w:contextualSpacing/>
    </w:pPr>
  </w:style>
  <w:style w:type="character" w:customStyle="1" w:styleId="Texte">
    <w:name w:val="Texte"/>
    <w:basedOn w:val="Policepardfaut"/>
    <w:uiPriority w:val="1"/>
    <w:rsid w:val="000049E7"/>
    <w:rPr>
      <w:rFonts w:ascii="Century Gothic" w:hAnsi="Century Gothic"/>
      <w:color w:val="auto"/>
      <w:sz w:val="20"/>
    </w:rPr>
  </w:style>
  <w:style w:type="character" w:customStyle="1" w:styleId="TitreCatgorie">
    <w:name w:val="Titre Catégorie"/>
    <w:basedOn w:val="Policepardfaut"/>
    <w:uiPriority w:val="1"/>
    <w:rsid w:val="0041663E"/>
    <w:rPr>
      <w:rFonts w:ascii="Century Gothic" w:hAnsi="Century Gothic"/>
      <w:b/>
      <w:caps/>
      <w:smallCaps w:val="0"/>
      <w:color w:val="767A7D"/>
      <w:sz w:val="20"/>
    </w:rPr>
  </w:style>
  <w:style w:type="character" w:customStyle="1" w:styleId="Dates">
    <w:name w:val="Dates"/>
    <w:basedOn w:val="Policepardfaut"/>
    <w:uiPriority w:val="1"/>
    <w:rsid w:val="00F71B58"/>
    <w:rPr>
      <w:rFonts w:ascii="Century Gothic" w:hAnsi="Century Gothic"/>
      <w:color w:val="767A7D"/>
      <w:sz w:val="18"/>
    </w:rPr>
  </w:style>
  <w:style w:type="paragraph" w:styleId="En-tte">
    <w:name w:val="header"/>
    <w:basedOn w:val="Normal"/>
    <w:link w:val="En-tteCar"/>
    <w:uiPriority w:val="99"/>
    <w:unhideWhenUsed/>
    <w:rsid w:val="00635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5070"/>
  </w:style>
  <w:style w:type="paragraph" w:styleId="Pieddepage">
    <w:name w:val="footer"/>
    <w:basedOn w:val="Normal"/>
    <w:link w:val="PieddepageCar"/>
    <w:uiPriority w:val="99"/>
    <w:unhideWhenUsed/>
    <w:rsid w:val="00635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5070"/>
  </w:style>
  <w:style w:type="paragraph" w:customStyle="1" w:styleId="Titreclient">
    <w:name w:val="Titre client"/>
    <w:basedOn w:val="Titre2"/>
    <w:link w:val="TitreclientCar"/>
    <w:qFormat/>
    <w:rsid w:val="00A81E2C"/>
    <w:pPr>
      <w:keepNext w:val="0"/>
      <w:keepLines w:val="0"/>
      <w:pBdr>
        <w:bottom w:val="single" w:sz="8" w:space="1" w:color="C45911" w:themeColor="accent2" w:themeShade="BF"/>
      </w:pBdr>
      <w:spacing w:before="240" w:after="80" w:line="264" w:lineRule="auto"/>
    </w:pPr>
    <w:rPr>
      <w:rFonts w:ascii="Century Gothic" w:eastAsia="Tw Cen MT" w:hAnsi="Century Gothic" w:cs="Times New Roman"/>
      <w:b/>
      <w:bCs/>
      <w:color w:val="7F7F7F" w:themeColor="text1" w:themeTint="80"/>
      <w:spacing w:val="20"/>
      <w:sz w:val="24"/>
      <w:szCs w:val="24"/>
    </w:rPr>
  </w:style>
  <w:style w:type="character" w:customStyle="1" w:styleId="TitreclientCar">
    <w:name w:val="Titre client Car"/>
    <w:basedOn w:val="Titre2Car"/>
    <w:link w:val="Titreclient"/>
    <w:rsid w:val="00A81E2C"/>
    <w:rPr>
      <w:rFonts w:ascii="Century Gothic" w:eastAsia="Tw Cen MT" w:hAnsi="Century Gothic" w:cs="Times New Roman"/>
      <w:b/>
      <w:bCs/>
      <w:color w:val="7F7F7F" w:themeColor="text1" w:themeTint="80"/>
      <w:spacing w:val="2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A81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1">
    <w:name w:val="Style1"/>
    <w:basedOn w:val="Dates"/>
    <w:uiPriority w:val="1"/>
    <w:rsid w:val="0067392A"/>
    <w:rPr>
      <w:rFonts w:ascii="Century Gothic" w:hAnsi="Century Gothic"/>
      <w:caps w:val="0"/>
      <w:smallCaps/>
      <w:color w:val="767A7D"/>
      <w:sz w:val="18"/>
    </w:rPr>
  </w:style>
  <w:style w:type="character" w:customStyle="1" w:styleId="Titrexp">
    <w:name w:val="Titre xp"/>
    <w:basedOn w:val="TitreCatgorie"/>
    <w:uiPriority w:val="1"/>
    <w:rsid w:val="00A14807"/>
    <w:rPr>
      <w:rFonts w:ascii="Century Gothic" w:hAnsi="Century Gothic"/>
      <w:b/>
      <w:caps/>
      <w:smallCaps w:val="0"/>
      <w:color w:val="767A7D"/>
      <w:sz w:val="32"/>
    </w:rPr>
  </w:style>
  <w:style w:type="character" w:customStyle="1" w:styleId="Style2">
    <w:name w:val="Style2"/>
    <w:basedOn w:val="Titrexp"/>
    <w:uiPriority w:val="1"/>
    <w:rsid w:val="00A14807"/>
    <w:rPr>
      <w:rFonts w:ascii="Century Gothic" w:hAnsi="Century Gothic"/>
      <w:b/>
      <w:caps/>
      <w:smallCaps w:val="0"/>
      <w:color w:val="767A7D"/>
      <w:sz w:val="32"/>
    </w:rPr>
  </w:style>
  <w:style w:type="character" w:customStyle="1" w:styleId="Style3">
    <w:name w:val="Style3"/>
    <w:basedOn w:val="Titrexp"/>
    <w:uiPriority w:val="1"/>
    <w:rsid w:val="00A14807"/>
    <w:rPr>
      <w:rFonts w:ascii="Century Gothic" w:hAnsi="Century Gothic"/>
      <w:b/>
      <w:caps w:val="0"/>
      <w:smallCaps w:val="0"/>
      <w:color w:val="767A7D"/>
      <w:sz w:val="32"/>
    </w:rPr>
  </w:style>
  <w:style w:type="character" w:customStyle="1" w:styleId="Contextetechnologique">
    <w:name w:val="Contexte technologique"/>
    <w:basedOn w:val="Policepardfaut"/>
    <w:uiPriority w:val="1"/>
    <w:rsid w:val="00EF3A4A"/>
    <w:rPr>
      <w:rFonts w:asciiTheme="minorHAnsi" w:hAnsiTheme="minorHAnsi"/>
      <w:b/>
      <w:color w:val="FFFFFF" w:themeColor="background1"/>
      <w:sz w:val="20"/>
    </w:rPr>
  </w:style>
  <w:style w:type="character" w:customStyle="1" w:styleId="Style4">
    <w:name w:val="Style4"/>
    <w:basedOn w:val="Dates"/>
    <w:uiPriority w:val="1"/>
    <w:rsid w:val="002444DA"/>
    <w:rPr>
      <w:rFonts w:ascii="Century Gothic" w:hAnsi="Century Gothic"/>
      <w:b/>
      <w:color w:val="767A7D"/>
      <w:sz w:val="20"/>
    </w:rPr>
  </w:style>
  <w:style w:type="character" w:customStyle="1" w:styleId="Style5">
    <w:name w:val="Style5"/>
    <w:basedOn w:val="Dates"/>
    <w:uiPriority w:val="1"/>
    <w:rsid w:val="00842A87"/>
    <w:rPr>
      <w:rFonts w:ascii="Century Gothic" w:hAnsi="Century Gothic"/>
      <w:b/>
      <w:color w:val="767A7D"/>
      <w:sz w:val="24"/>
    </w:rPr>
  </w:style>
  <w:style w:type="character" w:customStyle="1" w:styleId="Activits">
    <w:name w:val="Activités"/>
    <w:basedOn w:val="Policepardfaut"/>
    <w:uiPriority w:val="1"/>
    <w:rsid w:val="002E4636"/>
    <w:rPr>
      <w:rFonts w:ascii="Century Gothic" w:hAnsi="Century Gothic"/>
      <w:b/>
      <w:color w:val="E8064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hammoudi\solutec.fr\Fichiers%20Business%20-%20Nantes%20(1)\--02--%20DDC\--------EXEMPLE%20DDC--------\TEMPLATE%20D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3CCFC1A0FC4DF289D095DB89C95C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3E66B7-BB25-41A7-82A3-FBD3DBD0C965}"/>
      </w:docPartPr>
      <w:docPartBody>
        <w:p w:rsidR="00141403" w:rsidRDefault="00141403">
          <w:pPr>
            <w:pStyle w:val="C13CCFC1A0FC4DF289D095DB89C95C9F"/>
          </w:pPr>
          <w:r w:rsidRPr="00054E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8984F528FA436DAE7AB1933847E2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790C6-1209-4DF5-8613-4068A5758056}"/>
      </w:docPartPr>
      <w:docPartBody>
        <w:p w:rsidR="00141403" w:rsidRDefault="00141403">
          <w:pPr>
            <w:pStyle w:val="1C8984F528FA436DAE7AB1933847E2ED"/>
          </w:pPr>
          <w:r w:rsidRPr="00054E54">
            <w:rPr>
              <w:rStyle w:val="Textedelespacerserv"/>
            </w:rPr>
            <w:t>C</w:t>
          </w:r>
          <w:r>
            <w:rPr>
              <w:rStyle w:val="Textedelespacerserv"/>
            </w:rPr>
            <w:t xml:space="preserve">atégorie 1 </w:t>
          </w:r>
        </w:p>
      </w:docPartBody>
    </w:docPart>
    <w:docPart>
      <w:docPartPr>
        <w:name w:val="F682087EAED5486EBA72BC3CAFFC16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1CB50A-6FA0-4D60-845D-3DC994140BA4}"/>
      </w:docPartPr>
      <w:docPartBody>
        <w:p w:rsidR="00141403" w:rsidRDefault="00141403">
          <w:pPr>
            <w:pStyle w:val="F682087EAED5486EBA72BC3CAFFC1674"/>
          </w:pPr>
          <w:r w:rsidRPr="00054E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8FCF0B0266248F88B67234B6F4D24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9F6C88-91BC-4104-A636-F5D93B732BE9}"/>
      </w:docPartPr>
      <w:docPartBody>
        <w:p w:rsidR="00141403" w:rsidRDefault="00141403">
          <w:pPr>
            <w:pStyle w:val="48FCF0B0266248F88B67234B6F4D2499"/>
          </w:pPr>
          <w:r w:rsidRPr="00054E54">
            <w:rPr>
              <w:rStyle w:val="Textedelespacerserv"/>
            </w:rPr>
            <w:t>C</w:t>
          </w:r>
          <w:r>
            <w:rPr>
              <w:rStyle w:val="Textedelespacerserv"/>
            </w:rPr>
            <w:t xml:space="preserve">atégorie 1 </w:t>
          </w:r>
        </w:p>
      </w:docPartBody>
    </w:docPart>
    <w:docPart>
      <w:docPartPr>
        <w:name w:val="0E4C84BADE22476FB129AA3E41D39E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CFABDB-1FF7-4CB4-A906-A721FD2C248D}"/>
      </w:docPartPr>
      <w:docPartBody>
        <w:p w:rsidR="00141403" w:rsidRDefault="00141403">
          <w:pPr>
            <w:pStyle w:val="0E4C84BADE22476FB129AA3E41D39EBA"/>
          </w:pPr>
          <w:r w:rsidRPr="00054E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2D4F8BC4A0040698CED28C1AD811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95C62A-952E-4AF2-BC44-34147EA6DA87}"/>
      </w:docPartPr>
      <w:docPartBody>
        <w:p w:rsidR="00141403" w:rsidRDefault="00141403">
          <w:pPr>
            <w:pStyle w:val="32D4F8BC4A0040698CED28C1AD81170E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15DBCC550D944078107EBC2A0E33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54BD5-8E4F-4D3B-BC74-3A54AC48FA9D}"/>
      </w:docPartPr>
      <w:docPartBody>
        <w:p w:rsidR="00141403" w:rsidRDefault="00141403">
          <w:pPr>
            <w:pStyle w:val="715DBCC550D944078107EBC2A0E332FB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65FCCA8D58147A58045EA3F9CC9B0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FF1A51-7D47-4C38-BC53-0D36ADFA48B3}"/>
      </w:docPartPr>
      <w:docPartBody>
        <w:p w:rsidR="00141403" w:rsidRDefault="00141403">
          <w:pPr>
            <w:pStyle w:val="E65FCCA8D58147A58045EA3F9CC9B022"/>
          </w:pPr>
          <w:r>
            <w:rPr>
              <w:rStyle w:val="Dates"/>
            </w:rPr>
            <w:t>Date début</w:t>
          </w:r>
          <w:r w:rsidRPr="008404D7">
            <w:rPr>
              <w:rStyle w:val="Textedelespacerserv"/>
            </w:rPr>
            <w:t>.</w:t>
          </w:r>
        </w:p>
      </w:docPartBody>
    </w:docPart>
    <w:docPart>
      <w:docPartPr>
        <w:name w:val="B115281C5D13479F9625F183F383BA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3F1C90-475D-4D46-830B-3F7381656882}"/>
      </w:docPartPr>
      <w:docPartBody>
        <w:p w:rsidR="00141403" w:rsidRDefault="00141403">
          <w:pPr>
            <w:pStyle w:val="B115281C5D13479F9625F183F383BA86"/>
          </w:pPr>
          <w:r>
            <w:rPr>
              <w:rStyle w:val="Dates"/>
            </w:rPr>
            <w:t>Date début</w:t>
          </w:r>
          <w:r w:rsidRPr="008404D7">
            <w:rPr>
              <w:rStyle w:val="Textedelespacerserv"/>
            </w:rPr>
            <w:t>.</w:t>
          </w:r>
        </w:p>
      </w:docPartBody>
    </w:docPart>
    <w:docPart>
      <w:docPartPr>
        <w:name w:val="EC70DDD94B02459D9D2A947862E0C4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F69B80-5B23-42CC-A9D4-C50A393B3BB0}"/>
      </w:docPartPr>
      <w:docPartBody>
        <w:p w:rsidR="00141403" w:rsidRDefault="00141403">
          <w:pPr>
            <w:pStyle w:val="EC70DDD94B02459D9D2A947862E0C43C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45098B0A2CD43C59853ADD203A910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E7C1CB-CE73-450C-9EB4-945A162DEFAE}"/>
      </w:docPartPr>
      <w:docPartBody>
        <w:p w:rsidR="00141403" w:rsidRDefault="00141403">
          <w:pPr>
            <w:pStyle w:val="045098B0A2CD43C59853ADD203A9107C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98410C69EFD44C79F0E6C78413E9D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173B39-CFD6-4862-81CC-A5A05030BBE4}"/>
      </w:docPartPr>
      <w:docPartBody>
        <w:p w:rsidR="00141403" w:rsidRDefault="00141403">
          <w:pPr>
            <w:pStyle w:val="298410C69EFD44C79F0E6C78413E9D5B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045BFF09ABB479CB81D4F8EE66405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73EA9-5EF3-475C-95AF-700D141D0D43}"/>
      </w:docPartPr>
      <w:docPartBody>
        <w:p w:rsidR="00141403" w:rsidRDefault="00141403">
          <w:pPr>
            <w:pStyle w:val="5045BFF09ABB479CB81D4F8EE6640576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A0EB7CB8E9F4B93B89B807F2EAF92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9FBC32-3248-4498-A5FF-CFEED89C8612}"/>
      </w:docPartPr>
      <w:docPartBody>
        <w:p w:rsidR="00141403" w:rsidRDefault="00141403">
          <w:pPr>
            <w:pStyle w:val="5A0EB7CB8E9F4B93B89B807F2EAF929F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FDAA8041FFD4466AB65CADF7E2B79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BF5C75-D19D-4A8E-96EE-C16468E37695}"/>
      </w:docPartPr>
      <w:docPartBody>
        <w:p w:rsidR="00141403" w:rsidRDefault="00141403">
          <w:pPr>
            <w:pStyle w:val="1FDAA8041FFD4466AB65CADF7E2B7975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22F2DA0099D4F3290F2C927E52346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B6AF4F-7F31-4848-88BB-981415345738}"/>
      </w:docPartPr>
      <w:docPartBody>
        <w:p w:rsidR="00141403" w:rsidRDefault="00141403">
          <w:pPr>
            <w:pStyle w:val="D22F2DA0099D4F3290F2C927E52346C1"/>
          </w:pPr>
          <w:r>
            <w:rPr>
              <w:rStyle w:val="TitreDDC"/>
            </w:rPr>
            <w:t>Titre du dossier de compétences</w:t>
          </w:r>
        </w:p>
      </w:docPartBody>
    </w:docPart>
    <w:docPart>
      <w:docPartPr>
        <w:name w:val="EFBDDF44885D49048C6C36506A0868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AD5808-FD1F-46C8-8B54-63F3994BC734}"/>
      </w:docPartPr>
      <w:docPartBody>
        <w:p w:rsidR="00745CC3" w:rsidRDefault="00745CC3">
          <w:pPr>
            <w:pStyle w:val="EFBDDF44885D49048C6C36506A086895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7E178CA545401380C278958DB5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3E2DF-2858-4A59-984A-A53B527F34BD}"/>
      </w:docPartPr>
      <w:docPartBody>
        <w:p w:rsidR="00B6296C" w:rsidRDefault="00B6296C">
          <w:r w:rsidRPr="3B21A98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A87AD1101C244A5BBDA32A2CACC3F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DB0F5F-00E4-42AA-98E3-A78D0FF7DF2A}"/>
      </w:docPartPr>
      <w:docPartBody>
        <w:p w:rsidR="00462057" w:rsidRDefault="00462057" w:rsidP="00462057">
          <w:pPr>
            <w:pStyle w:val="9A87AD1101C244A5BBDA32A2CACC3F66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C3C295E4DCE4D838D926100061A11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E6E609-FFE5-4B78-899B-0FF42C7F71CC}"/>
      </w:docPartPr>
      <w:docPartBody>
        <w:p w:rsidR="001264C0" w:rsidRDefault="00F2764B" w:rsidP="00F2764B">
          <w:pPr>
            <w:pStyle w:val="5C3C295E4DCE4D838D926100061A112E"/>
          </w:pPr>
          <w:r w:rsidRPr="3B21A98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3FA9F66F78B495E8409F9912BEC09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FD9FE6-6342-4BD7-BD42-B0B7AB3EF14A}"/>
      </w:docPartPr>
      <w:docPartBody>
        <w:p w:rsidR="001264C0" w:rsidRDefault="00F2764B" w:rsidP="00F2764B">
          <w:pPr>
            <w:pStyle w:val="33FA9F66F78B495E8409F9912BEC096D"/>
          </w:pPr>
          <w:r w:rsidRPr="00054E54">
            <w:rPr>
              <w:rStyle w:val="Textedelespacerserv"/>
            </w:rPr>
            <w:t>C</w:t>
          </w:r>
          <w:r>
            <w:rPr>
              <w:rStyle w:val="Textedelespacerserv"/>
            </w:rPr>
            <w:t xml:space="preserve">atégorie 1 </w:t>
          </w:r>
        </w:p>
      </w:docPartBody>
    </w:docPart>
    <w:docPart>
      <w:docPartPr>
        <w:name w:val="A7DB4986CA984B28BCC5BEBC2727D1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908966-8E55-4294-94D3-A44E3EE21101}"/>
      </w:docPartPr>
      <w:docPartBody>
        <w:p w:rsidR="001264C0" w:rsidRDefault="00F2764B" w:rsidP="00F2764B">
          <w:pPr>
            <w:pStyle w:val="A7DB4986CA984B28BCC5BEBC2727D152"/>
          </w:pPr>
          <w:r w:rsidRPr="00054E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D2F7974CF21402E95F66AA22C2D52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4AE24E-BC01-485C-A3C0-6966E6897588}"/>
      </w:docPartPr>
      <w:docPartBody>
        <w:p w:rsidR="00417CD6" w:rsidRDefault="001264C0" w:rsidP="001264C0">
          <w:pPr>
            <w:pStyle w:val="FD2F7974CF21402E95F66AA22C2D5246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7436F9FCAFB44CDB1DB69F639E88E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77332A-88A2-4333-8710-DD001626C7E4}"/>
      </w:docPartPr>
      <w:docPartBody>
        <w:p w:rsidR="000E7E45" w:rsidRDefault="00474820" w:rsidP="00474820">
          <w:pPr>
            <w:pStyle w:val="67436F9FCAFB44CDB1DB69F639E88E28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7E0FA2EFA49A6BE8829EE25452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579991-AC92-4100-8F23-F4F785D45603}"/>
      </w:docPartPr>
      <w:docPartBody>
        <w:p w:rsidR="000E7E45" w:rsidRDefault="00474820" w:rsidP="00474820">
          <w:pPr>
            <w:pStyle w:val="3707E0FA2EFA49A6BE8829EE2545226D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18FFB000438427C9AC341AFA330C5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2B349-54AB-4441-99DA-29804A245FA3}"/>
      </w:docPartPr>
      <w:docPartBody>
        <w:p w:rsidR="000E7E45" w:rsidRDefault="00474820" w:rsidP="00474820">
          <w:pPr>
            <w:pStyle w:val="118FFB000438427C9AC341AFA330C50C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9444C56F6534B23842CA64E8B7F28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9B4769-3084-4EAF-A552-6B566FD76468}"/>
      </w:docPartPr>
      <w:docPartBody>
        <w:p w:rsidR="000E7E45" w:rsidRDefault="00474820" w:rsidP="00474820">
          <w:pPr>
            <w:pStyle w:val="A9444C56F6534B23842CA64E8B7F28E4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3913371CC504D7C8613DCCF53BDB6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76ADF4-23F6-4C14-84A6-67B59A0704B6}"/>
      </w:docPartPr>
      <w:docPartBody>
        <w:p w:rsidR="000E7E45" w:rsidRDefault="00474820" w:rsidP="00474820">
          <w:pPr>
            <w:pStyle w:val="53913371CC504D7C8613DCCF53BDB695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8661F4D199541AF93DEC9DE7CC83E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1D7EDF-1E18-4FAC-A0D6-51A10D2CD49B}"/>
      </w:docPartPr>
      <w:docPartBody>
        <w:p w:rsidR="000E7E45" w:rsidRDefault="00474820" w:rsidP="00474820">
          <w:pPr>
            <w:pStyle w:val="38661F4D199541AF93DEC9DE7CC83E18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A156CF6CA24320A1582B5DB6B87B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6B0D0-9291-4A93-9A4A-DBEF3669756D}"/>
      </w:docPartPr>
      <w:docPartBody>
        <w:p w:rsidR="00EF2A61" w:rsidRDefault="00F30595" w:rsidP="00F30595">
          <w:pPr>
            <w:pStyle w:val="FFA156CF6CA24320A1582B5DB6B87B8B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2EB8B0B20E44CFD9FDE4DE31B4217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0BB0F-DC93-4991-ABE1-ED3EB375A828}"/>
      </w:docPartPr>
      <w:docPartBody>
        <w:p w:rsidR="00EF2A61" w:rsidRDefault="00F30595" w:rsidP="00F30595">
          <w:pPr>
            <w:pStyle w:val="22EB8B0B20E44CFD9FDE4DE31B4217C2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05DBB1933744B9BFB514AD8E34DC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9A93E9-34D2-44F3-ADCC-C8BF7D39ED72}"/>
      </w:docPartPr>
      <w:docPartBody>
        <w:p w:rsidR="00EF2A61" w:rsidRDefault="00F30595" w:rsidP="00F30595">
          <w:pPr>
            <w:pStyle w:val="B505DBB1933744B9BFB514AD8E34DC8D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31D3AA360CC48518FE2EB0ACF000B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2FD11A-0BAC-486B-8F72-8168A35D4665}"/>
      </w:docPartPr>
      <w:docPartBody>
        <w:p w:rsidR="00EF2A61" w:rsidRDefault="00F30595" w:rsidP="00F30595">
          <w:pPr>
            <w:pStyle w:val="231D3AA360CC48518FE2EB0ACF000B87"/>
          </w:pPr>
          <w:r w:rsidRPr="00054E54">
            <w:rPr>
              <w:rStyle w:val="Textedelespacerserv"/>
            </w:rPr>
            <w:t>C</w:t>
          </w:r>
          <w:r>
            <w:rPr>
              <w:rStyle w:val="Textedelespacerserv"/>
            </w:rPr>
            <w:t xml:space="preserve">atégorie 1 </w:t>
          </w:r>
        </w:p>
      </w:docPartBody>
    </w:docPart>
    <w:docPart>
      <w:docPartPr>
        <w:name w:val="1BA20929468D407DAE651B5761D896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4FB720-0189-4365-AC44-8D7200966995}"/>
      </w:docPartPr>
      <w:docPartBody>
        <w:p w:rsidR="00EF2A61" w:rsidRDefault="00F30595" w:rsidP="00F30595">
          <w:pPr>
            <w:pStyle w:val="1BA20929468D407DAE651B5761D89686"/>
          </w:pPr>
          <w:r w:rsidRPr="00054E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AB70693E8E49E19B76EF7DD87573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E07FC6-804C-4ADA-9338-452E3A3A679D}"/>
      </w:docPartPr>
      <w:docPartBody>
        <w:p w:rsidR="00EF2A61" w:rsidRDefault="00F30595" w:rsidP="00F30595">
          <w:pPr>
            <w:pStyle w:val="F0AB70693E8E49E19B76EF7DD875731C"/>
          </w:pPr>
          <w:r w:rsidRPr="00054E54">
            <w:rPr>
              <w:rStyle w:val="Textedelespacerserv"/>
            </w:rPr>
            <w:t>C</w:t>
          </w:r>
          <w:r>
            <w:rPr>
              <w:rStyle w:val="Textedelespacerserv"/>
            </w:rPr>
            <w:t xml:space="preserve">atégorie 1 </w:t>
          </w:r>
        </w:p>
      </w:docPartBody>
    </w:docPart>
    <w:docPart>
      <w:docPartPr>
        <w:name w:val="235554E908F245B1BC7A829E511248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F6FC11-647E-45A1-B6D6-DE600FA46602}"/>
      </w:docPartPr>
      <w:docPartBody>
        <w:p w:rsidR="00EF2A61" w:rsidRDefault="00F30595" w:rsidP="00F30595">
          <w:pPr>
            <w:pStyle w:val="235554E908F245B1BC7A829E5112486E"/>
          </w:pPr>
          <w:r w:rsidRPr="00054E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EF33CE26FAA40488945DB78E1C500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C93DFC-4B04-4139-AA92-EDF365E56082}"/>
      </w:docPartPr>
      <w:docPartBody>
        <w:p w:rsidR="00EF2A61" w:rsidRDefault="00F30595" w:rsidP="00F30595">
          <w:pPr>
            <w:pStyle w:val="9EF33CE26FAA40488945DB78E1C50085"/>
          </w:pPr>
          <w:r w:rsidRPr="00054E54">
            <w:rPr>
              <w:rStyle w:val="Textedelespacerserv"/>
            </w:rPr>
            <w:t>C</w:t>
          </w:r>
          <w:r>
            <w:rPr>
              <w:rStyle w:val="Textedelespacerserv"/>
            </w:rPr>
            <w:t xml:space="preserve">atégorie 1 </w:t>
          </w:r>
        </w:p>
      </w:docPartBody>
    </w:docPart>
    <w:docPart>
      <w:docPartPr>
        <w:name w:val="BFBE0584412F41C6893A4777DA047C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058398-A8EF-4B57-94E9-0A337EB47346}"/>
      </w:docPartPr>
      <w:docPartBody>
        <w:p w:rsidR="00EF2A61" w:rsidRDefault="00F30595" w:rsidP="00F30595">
          <w:pPr>
            <w:pStyle w:val="BFBE0584412F41C6893A4777DA047C2D"/>
          </w:pPr>
          <w:r w:rsidRPr="00054E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BCB48F559C940B9994E9C7F6FBCDA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15E130-3117-417D-A2C1-55F4295CB4A0}"/>
      </w:docPartPr>
      <w:docPartBody>
        <w:p w:rsidR="00122FB7" w:rsidRDefault="00EF2A61" w:rsidP="00EF2A61">
          <w:pPr>
            <w:pStyle w:val="4BCB48F559C940B9994E9C7F6FBCDAA6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05D2465AFCA4DA0B74EEA182CE5C8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CF6D65-61FE-4F03-9BC0-30917F6C9B4E}"/>
      </w:docPartPr>
      <w:docPartBody>
        <w:p w:rsidR="00122FB7" w:rsidRDefault="00EF2A61" w:rsidP="00EF2A61">
          <w:pPr>
            <w:pStyle w:val="E05D2465AFCA4DA0B74EEA182CE5C8F4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CC60DF9242849BB93662963711731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3CFCC1-5E26-444C-9D0A-1AFBF963CCAD}"/>
      </w:docPartPr>
      <w:docPartBody>
        <w:p w:rsidR="00122FB7" w:rsidRDefault="00EF2A61" w:rsidP="00EF2A61">
          <w:pPr>
            <w:pStyle w:val="9CC60DF9242849BB93662963711731B3"/>
          </w:pPr>
          <w:r w:rsidRPr="008404D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1DEF09BB4FD4072B4EA58C7BC5BE7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0A9DAC-C902-4531-88C7-2AE822F8C673}"/>
      </w:docPartPr>
      <w:docPartBody>
        <w:p w:rsidR="00122FB7" w:rsidRDefault="00EF2A61" w:rsidP="00EF2A61">
          <w:pPr>
            <w:pStyle w:val="71DEF09BB4FD4072B4EA58C7BC5BE771"/>
          </w:pPr>
          <w:r>
            <w:rPr>
              <w:rStyle w:val="Dates"/>
            </w:rPr>
            <w:t>Date début</w:t>
          </w:r>
          <w:r w:rsidRPr="008404D7">
            <w:rPr>
              <w:rStyle w:val="Textedelespacerserv"/>
            </w:rPr>
            <w:t>.</w:t>
          </w:r>
        </w:p>
      </w:docPartBody>
    </w:docPart>
    <w:docPart>
      <w:docPartPr>
        <w:name w:val="0D9B839A6EC24540B2550287550B7B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F920E1-C99C-4DF0-ABDB-77A78038167C}"/>
      </w:docPartPr>
      <w:docPartBody>
        <w:p w:rsidR="00122FB7" w:rsidRDefault="00EF2A61" w:rsidP="00EF2A61">
          <w:pPr>
            <w:pStyle w:val="0D9B839A6EC24540B2550287550B7B04"/>
          </w:pPr>
          <w:r>
            <w:rPr>
              <w:rStyle w:val="Dates"/>
            </w:rPr>
            <w:t>Date début</w:t>
          </w:r>
          <w:r w:rsidRPr="008404D7">
            <w:rPr>
              <w:rStyle w:val="Textedelespacerserv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03"/>
    <w:rsid w:val="00012E56"/>
    <w:rsid w:val="000E7E45"/>
    <w:rsid w:val="00122FB7"/>
    <w:rsid w:val="0012553B"/>
    <w:rsid w:val="001255F7"/>
    <w:rsid w:val="001264C0"/>
    <w:rsid w:val="00141403"/>
    <w:rsid w:val="001707F3"/>
    <w:rsid w:val="00280BD8"/>
    <w:rsid w:val="00281191"/>
    <w:rsid w:val="00417CD6"/>
    <w:rsid w:val="00462057"/>
    <w:rsid w:val="00474820"/>
    <w:rsid w:val="00491616"/>
    <w:rsid w:val="004D6AD5"/>
    <w:rsid w:val="0050024D"/>
    <w:rsid w:val="006541C8"/>
    <w:rsid w:val="00745CC3"/>
    <w:rsid w:val="00796FA4"/>
    <w:rsid w:val="0082166B"/>
    <w:rsid w:val="008D4F05"/>
    <w:rsid w:val="00904983"/>
    <w:rsid w:val="00996DC8"/>
    <w:rsid w:val="00A22A11"/>
    <w:rsid w:val="00A342B1"/>
    <w:rsid w:val="00A423B9"/>
    <w:rsid w:val="00A44541"/>
    <w:rsid w:val="00A91F1C"/>
    <w:rsid w:val="00A92C75"/>
    <w:rsid w:val="00B114C2"/>
    <w:rsid w:val="00B32E2A"/>
    <w:rsid w:val="00B34892"/>
    <w:rsid w:val="00B42DBD"/>
    <w:rsid w:val="00B6296C"/>
    <w:rsid w:val="00B72428"/>
    <w:rsid w:val="00BD02B2"/>
    <w:rsid w:val="00C14B65"/>
    <w:rsid w:val="00CF3FCB"/>
    <w:rsid w:val="00D446DB"/>
    <w:rsid w:val="00D75F06"/>
    <w:rsid w:val="00EF2A61"/>
    <w:rsid w:val="00F2764B"/>
    <w:rsid w:val="00F30595"/>
    <w:rsid w:val="00FC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F2A61"/>
    <w:rPr>
      <w:color w:val="808080"/>
    </w:rPr>
  </w:style>
  <w:style w:type="paragraph" w:customStyle="1" w:styleId="2523E6DCE5654226BCDAD4F7968D0841">
    <w:name w:val="2523E6DCE5654226BCDAD4F7968D0841"/>
  </w:style>
  <w:style w:type="paragraph" w:customStyle="1" w:styleId="740AB5B860D84A378586D405B081FC51">
    <w:name w:val="740AB5B860D84A378586D405B081FC51"/>
  </w:style>
  <w:style w:type="paragraph" w:customStyle="1" w:styleId="C13CCFC1A0FC4DF289D095DB89C95C9F">
    <w:name w:val="C13CCFC1A0FC4DF289D095DB89C95C9F"/>
  </w:style>
  <w:style w:type="paragraph" w:customStyle="1" w:styleId="1C8984F528FA436DAE7AB1933847E2ED">
    <w:name w:val="1C8984F528FA436DAE7AB1933847E2ED"/>
  </w:style>
  <w:style w:type="paragraph" w:customStyle="1" w:styleId="F682087EAED5486EBA72BC3CAFFC1674">
    <w:name w:val="F682087EAED5486EBA72BC3CAFFC1674"/>
  </w:style>
  <w:style w:type="paragraph" w:customStyle="1" w:styleId="48FCF0B0266248F88B67234B6F4D2499">
    <w:name w:val="48FCF0B0266248F88B67234B6F4D2499"/>
  </w:style>
  <w:style w:type="paragraph" w:customStyle="1" w:styleId="0E4C84BADE22476FB129AA3E41D39EBA">
    <w:name w:val="0E4C84BADE22476FB129AA3E41D39EBA"/>
  </w:style>
  <w:style w:type="paragraph" w:customStyle="1" w:styleId="3EF28EA146B7441994E3EDA63F53235A">
    <w:name w:val="3EF28EA146B7441994E3EDA63F53235A"/>
  </w:style>
  <w:style w:type="paragraph" w:customStyle="1" w:styleId="C74F40815A0B4D8682AF5B7BBE0C852B">
    <w:name w:val="C74F40815A0B4D8682AF5B7BBE0C852B"/>
  </w:style>
  <w:style w:type="paragraph" w:customStyle="1" w:styleId="4BE643325E394C3A99148B1A459DA3DE">
    <w:name w:val="4BE643325E394C3A99148B1A459DA3DE"/>
  </w:style>
  <w:style w:type="paragraph" w:customStyle="1" w:styleId="8B2C6BC5D66046939A6F1B2D5168F1E7">
    <w:name w:val="8B2C6BC5D66046939A6F1B2D5168F1E7"/>
  </w:style>
  <w:style w:type="paragraph" w:customStyle="1" w:styleId="66F2AC04A0BB4101B64F5D46FE5BA032">
    <w:name w:val="66F2AC04A0BB4101B64F5D46FE5BA032"/>
  </w:style>
  <w:style w:type="paragraph" w:customStyle="1" w:styleId="EA44DAE7B4B940ACBB779CAFB8E338AB">
    <w:name w:val="EA44DAE7B4B940ACBB779CAFB8E338AB"/>
  </w:style>
  <w:style w:type="paragraph" w:customStyle="1" w:styleId="361F705F26AA4774AB5F785EC6D70E3E">
    <w:name w:val="361F705F26AA4774AB5F785EC6D70E3E"/>
  </w:style>
  <w:style w:type="paragraph" w:customStyle="1" w:styleId="A2D3B461E9524621858BC14C0AE9A3A8">
    <w:name w:val="A2D3B461E9524621858BC14C0AE9A3A8"/>
  </w:style>
  <w:style w:type="paragraph" w:customStyle="1" w:styleId="32D4F8BC4A0040698CED28C1AD81170E">
    <w:name w:val="32D4F8BC4A0040698CED28C1AD81170E"/>
  </w:style>
  <w:style w:type="paragraph" w:customStyle="1" w:styleId="11C5EC22355B4D8F877148E7DE693B9A">
    <w:name w:val="11C5EC22355B4D8F877148E7DE693B9A"/>
  </w:style>
  <w:style w:type="paragraph" w:customStyle="1" w:styleId="46896A9DB7D7401A9446241C7BECFC32">
    <w:name w:val="46896A9DB7D7401A9446241C7BECFC32"/>
  </w:style>
  <w:style w:type="paragraph" w:customStyle="1" w:styleId="2199B97BA7EF4F1A9E4135A68C4A1FA0">
    <w:name w:val="2199B97BA7EF4F1A9E4135A68C4A1FA0"/>
  </w:style>
  <w:style w:type="paragraph" w:customStyle="1" w:styleId="715DBCC550D944078107EBC2A0E332FB">
    <w:name w:val="715DBCC550D944078107EBC2A0E332FB"/>
  </w:style>
  <w:style w:type="character" w:customStyle="1" w:styleId="Dates">
    <w:name w:val="Dates"/>
    <w:basedOn w:val="Policepardfaut"/>
    <w:uiPriority w:val="1"/>
    <w:rsid w:val="00EF2A61"/>
    <w:rPr>
      <w:rFonts w:ascii="Century Gothic" w:hAnsi="Century Gothic"/>
      <w:color w:val="767A7D"/>
      <w:sz w:val="18"/>
    </w:rPr>
  </w:style>
  <w:style w:type="paragraph" w:customStyle="1" w:styleId="E65FCCA8D58147A58045EA3F9CC9B022">
    <w:name w:val="E65FCCA8D58147A58045EA3F9CC9B022"/>
  </w:style>
  <w:style w:type="paragraph" w:customStyle="1" w:styleId="B115281C5D13479F9625F183F383BA86">
    <w:name w:val="B115281C5D13479F9625F183F383BA86"/>
  </w:style>
  <w:style w:type="paragraph" w:customStyle="1" w:styleId="9145E597865349AFB1EBF9E060BB302E">
    <w:name w:val="9145E597865349AFB1EBF9E060BB302E"/>
  </w:style>
  <w:style w:type="paragraph" w:customStyle="1" w:styleId="E37A3FE94EF849EE9BD16788E98B4BED">
    <w:name w:val="E37A3FE94EF849EE9BD16788E98B4BED"/>
  </w:style>
  <w:style w:type="paragraph" w:customStyle="1" w:styleId="D0FCF5FF9901409DBF21C86A348ADE57">
    <w:name w:val="D0FCF5FF9901409DBF21C86A348ADE57"/>
  </w:style>
  <w:style w:type="paragraph" w:customStyle="1" w:styleId="8D711DB02CEB4B9694CE389F8E3817AC">
    <w:name w:val="8D711DB02CEB4B9694CE389F8E3817AC"/>
  </w:style>
  <w:style w:type="paragraph" w:customStyle="1" w:styleId="EC70DDD94B02459D9D2A947862E0C43C">
    <w:name w:val="EC70DDD94B02459D9D2A947862E0C43C"/>
  </w:style>
  <w:style w:type="paragraph" w:customStyle="1" w:styleId="045098B0A2CD43C59853ADD203A9107C">
    <w:name w:val="045098B0A2CD43C59853ADD203A9107C"/>
  </w:style>
  <w:style w:type="paragraph" w:customStyle="1" w:styleId="E06A1326F02549649CF75FBB7B63EC13">
    <w:name w:val="E06A1326F02549649CF75FBB7B63EC13"/>
  </w:style>
  <w:style w:type="paragraph" w:customStyle="1" w:styleId="30E35A83A4C749F38C8ACCC1F0D8380C">
    <w:name w:val="30E35A83A4C749F38C8ACCC1F0D8380C"/>
  </w:style>
  <w:style w:type="paragraph" w:customStyle="1" w:styleId="ECBE5A6138C24B15B9D6312143A32E20">
    <w:name w:val="ECBE5A6138C24B15B9D6312143A32E20"/>
  </w:style>
  <w:style w:type="paragraph" w:customStyle="1" w:styleId="B490603B98114D7494B735A82C75EDB1">
    <w:name w:val="B490603B98114D7494B735A82C75EDB1"/>
  </w:style>
  <w:style w:type="paragraph" w:customStyle="1" w:styleId="87D1679D104B417E905AA9ACC4D95D09">
    <w:name w:val="87D1679D104B417E905AA9ACC4D95D09"/>
  </w:style>
  <w:style w:type="paragraph" w:customStyle="1" w:styleId="DF4463C201DF490CB47939B640A041AD">
    <w:name w:val="DF4463C201DF490CB47939B640A041AD"/>
  </w:style>
  <w:style w:type="paragraph" w:customStyle="1" w:styleId="0EF369D65B924DD7B36B81C2710B2DA0">
    <w:name w:val="0EF369D65B924DD7B36B81C2710B2DA0"/>
  </w:style>
  <w:style w:type="paragraph" w:customStyle="1" w:styleId="606E4F047ED6422688622D75B18DC5E6">
    <w:name w:val="606E4F047ED6422688622D75B18DC5E6"/>
  </w:style>
  <w:style w:type="paragraph" w:customStyle="1" w:styleId="4CCE58C0FF954AB39158D85C7AA64E4D">
    <w:name w:val="4CCE58C0FF954AB39158D85C7AA64E4D"/>
  </w:style>
  <w:style w:type="paragraph" w:customStyle="1" w:styleId="DF1E5F8686A24199919D07859A6322E1">
    <w:name w:val="DF1E5F8686A24199919D07859A6322E1"/>
  </w:style>
  <w:style w:type="paragraph" w:customStyle="1" w:styleId="75A777B019154157B956DD54B236371F">
    <w:name w:val="75A777B019154157B956DD54B236371F"/>
  </w:style>
  <w:style w:type="paragraph" w:customStyle="1" w:styleId="47F6CA2F1E9D45E885AB99E2BBD43A4B">
    <w:name w:val="47F6CA2F1E9D45E885AB99E2BBD43A4B"/>
  </w:style>
  <w:style w:type="paragraph" w:customStyle="1" w:styleId="D7B219EB9F4E4DDABFEB76D918837232">
    <w:name w:val="D7B219EB9F4E4DDABFEB76D918837232"/>
  </w:style>
  <w:style w:type="paragraph" w:customStyle="1" w:styleId="E920C7EE18544C76A1B35D17FAF28FCA">
    <w:name w:val="E920C7EE18544C76A1B35D17FAF28FCA"/>
  </w:style>
  <w:style w:type="paragraph" w:customStyle="1" w:styleId="F8B85B5C346C4E7F9331C3DADD5EC7ED">
    <w:name w:val="F8B85B5C346C4E7F9331C3DADD5EC7ED"/>
  </w:style>
  <w:style w:type="paragraph" w:customStyle="1" w:styleId="1EC7E55CA3FA464AAA7A1A3A83A2598B">
    <w:name w:val="1EC7E55CA3FA464AAA7A1A3A83A2598B"/>
  </w:style>
  <w:style w:type="paragraph" w:customStyle="1" w:styleId="AB700EF4C3364B518183365B1C523803">
    <w:name w:val="AB700EF4C3364B518183365B1C523803"/>
  </w:style>
  <w:style w:type="paragraph" w:customStyle="1" w:styleId="9C9D5C86EB464988AA53CAEB327CDD61">
    <w:name w:val="9C9D5C86EB464988AA53CAEB327CDD61"/>
  </w:style>
  <w:style w:type="paragraph" w:customStyle="1" w:styleId="C20ADDBD28B84A5485486ABCE286FC86">
    <w:name w:val="C20ADDBD28B84A5485486ABCE286FC86"/>
  </w:style>
  <w:style w:type="paragraph" w:customStyle="1" w:styleId="6B087056298C41F9A1271673559902A7">
    <w:name w:val="6B087056298C41F9A1271673559902A7"/>
  </w:style>
  <w:style w:type="paragraph" w:customStyle="1" w:styleId="C02E03FCF9AF46D98148E207B5FC85A9">
    <w:name w:val="C02E03FCF9AF46D98148E207B5FC85A9"/>
  </w:style>
  <w:style w:type="paragraph" w:customStyle="1" w:styleId="ED017D26CE0A446DAAED639232C1D2BB">
    <w:name w:val="ED017D26CE0A446DAAED639232C1D2BB"/>
  </w:style>
  <w:style w:type="paragraph" w:customStyle="1" w:styleId="E4F93760B4DE48969C67C66E3B2FF4DC">
    <w:name w:val="E4F93760B4DE48969C67C66E3B2FF4DC"/>
  </w:style>
  <w:style w:type="paragraph" w:customStyle="1" w:styleId="ACAAEFA839264A288D4AD72AB1865871">
    <w:name w:val="ACAAEFA839264A288D4AD72AB1865871"/>
  </w:style>
  <w:style w:type="paragraph" w:customStyle="1" w:styleId="F9E37568B74D496BBF962CBA1AA64A06">
    <w:name w:val="F9E37568B74D496BBF962CBA1AA64A06"/>
  </w:style>
  <w:style w:type="paragraph" w:customStyle="1" w:styleId="29A7249F944F422DBFBAFDC53E1C30D1">
    <w:name w:val="29A7249F944F422DBFBAFDC53E1C30D1"/>
  </w:style>
  <w:style w:type="paragraph" w:customStyle="1" w:styleId="D471AC95552945F386BE76E5EBAC7092">
    <w:name w:val="D471AC95552945F386BE76E5EBAC7092"/>
  </w:style>
  <w:style w:type="paragraph" w:customStyle="1" w:styleId="45FCC3BBD01C4C5DB8568713F14EBD8D">
    <w:name w:val="45FCC3BBD01C4C5DB8568713F14EBD8D"/>
  </w:style>
  <w:style w:type="paragraph" w:customStyle="1" w:styleId="65D1245EA956498EBF48265EE210A4E9">
    <w:name w:val="65D1245EA956498EBF48265EE210A4E9"/>
  </w:style>
  <w:style w:type="paragraph" w:customStyle="1" w:styleId="A116E184880642DC909863DBF0257006">
    <w:name w:val="A116E184880642DC909863DBF0257006"/>
  </w:style>
  <w:style w:type="paragraph" w:customStyle="1" w:styleId="71827AFF365B4BFDA98F173F96D0148C">
    <w:name w:val="71827AFF365B4BFDA98F173F96D0148C"/>
  </w:style>
  <w:style w:type="paragraph" w:customStyle="1" w:styleId="132AF9C195FC4835B35914EF27E777B4">
    <w:name w:val="132AF9C195FC4835B35914EF27E777B4"/>
  </w:style>
  <w:style w:type="paragraph" w:customStyle="1" w:styleId="F91EE1DCECD8440EACD618693C32ED2B">
    <w:name w:val="F91EE1DCECD8440EACD618693C32ED2B"/>
  </w:style>
  <w:style w:type="paragraph" w:customStyle="1" w:styleId="059DCAD0FE214FC794A09448A9B0E1F8">
    <w:name w:val="059DCAD0FE214FC794A09448A9B0E1F8"/>
  </w:style>
  <w:style w:type="paragraph" w:customStyle="1" w:styleId="298410C69EFD44C79F0E6C78413E9D5B">
    <w:name w:val="298410C69EFD44C79F0E6C78413E9D5B"/>
  </w:style>
  <w:style w:type="paragraph" w:customStyle="1" w:styleId="5045BFF09ABB479CB81D4F8EE6640576">
    <w:name w:val="5045BFF09ABB479CB81D4F8EE6640576"/>
  </w:style>
  <w:style w:type="paragraph" w:customStyle="1" w:styleId="5A0EB7CB8E9F4B93B89B807F2EAF929F">
    <w:name w:val="5A0EB7CB8E9F4B93B89B807F2EAF929F"/>
  </w:style>
  <w:style w:type="paragraph" w:customStyle="1" w:styleId="1FDAA8041FFD4466AB65CADF7E2B7975">
    <w:name w:val="1FDAA8041FFD4466AB65CADF7E2B7975"/>
  </w:style>
  <w:style w:type="paragraph" w:customStyle="1" w:styleId="8ED770706509423983899D0DA7439D86">
    <w:name w:val="8ED770706509423983899D0DA7439D86"/>
  </w:style>
  <w:style w:type="paragraph" w:customStyle="1" w:styleId="B7D6C1A46CA946868410603C8D276A5E">
    <w:name w:val="B7D6C1A46CA946868410603C8D276A5E"/>
  </w:style>
  <w:style w:type="character" w:customStyle="1" w:styleId="TitreDDC">
    <w:name w:val="Titre DDC"/>
    <w:basedOn w:val="Policepardfaut"/>
    <w:uiPriority w:val="1"/>
    <w:rPr>
      <w:rFonts w:ascii="Century Gothic" w:hAnsi="Century Gothic"/>
      <w:b/>
      <w:color w:val="FFFFFF" w:themeColor="background1"/>
      <w:sz w:val="44"/>
    </w:rPr>
  </w:style>
  <w:style w:type="paragraph" w:customStyle="1" w:styleId="D22F2DA0099D4F3290F2C927E52346C1">
    <w:name w:val="D22F2DA0099D4F3290F2C927E52346C1"/>
  </w:style>
  <w:style w:type="paragraph" w:customStyle="1" w:styleId="EFBDDF44885D49048C6C36506A086895">
    <w:name w:val="EFBDDF44885D49048C6C36506A086895"/>
    <w:rPr>
      <w:kern w:val="2"/>
      <w14:ligatures w14:val="standardContextual"/>
    </w:rPr>
  </w:style>
  <w:style w:type="paragraph" w:customStyle="1" w:styleId="8CAD46D3E9E64EB685D9DC670C332644">
    <w:name w:val="8CAD46D3E9E64EB685D9DC670C332644"/>
    <w:rPr>
      <w:kern w:val="2"/>
      <w14:ligatures w14:val="standardContextual"/>
    </w:rPr>
  </w:style>
  <w:style w:type="paragraph" w:customStyle="1" w:styleId="1104ACE7666A46728D462E67C37528A8">
    <w:name w:val="1104ACE7666A46728D462E67C37528A8"/>
    <w:rPr>
      <w:kern w:val="2"/>
      <w14:ligatures w14:val="standardContextual"/>
    </w:rPr>
  </w:style>
  <w:style w:type="paragraph" w:customStyle="1" w:styleId="CF5E4EBF9D094EBF98D91F019114BE19">
    <w:name w:val="CF5E4EBF9D094EBF98D91F019114BE19"/>
    <w:rsid w:val="009049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053F2BB18343C28D5604EA5264D037">
    <w:name w:val="A8053F2BB18343C28D5604EA5264D037"/>
    <w:rsid w:val="009049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3F0E77488942A5831089B348195B41">
    <w:name w:val="643F0E77488942A5831089B348195B41"/>
    <w:rsid w:val="009049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6B7932315642BBAB26D1584AE2A72F">
    <w:name w:val="516B7932315642BBAB26D1584AE2A72F"/>
    <w:rsid w:val="009049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E264F1D1504AF78741B16C89C53D05">
    <w:name w:val="E1E264F1D1504AF78741B16C89C53D05"/>
    <w:rsid w:val="009049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1D7CF88F134AC2A2BF76E52F5E0585">
    <w:name w:val="591D7CF88F134AC2A2BF76E52F5E0585"/>
    <w:rsid w:val="009049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0681334D804344B414AFA80D3E104D">
    <w:name w:val="8F0681334D804344B414AFA80D3E104D"/>
    <w:rsid w:val="009049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D16373140E42EF8CF3326C638E3704">
    <w:name w:val="8FD16373140E42EF8CF3326C638E3704"/>
    <w:rsid w:val="009049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F6A5CD42254E11A210E9D173C2D8A2">
    <w:name w:val="DEF6A5CD42254E11A210E9D173C2D8A2"/>
    <w:rsid w:val="009049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97042689DF42D28AAA94C91099A03A">
    <w:name w:val="9C97042689DF42D28AAA94C91099A03A"/>
    <w:rsid w:val="009049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806D9877942339BE5CC1EC4A5091F">
    <w:name w:val="371806D9877942339BE5CC1EC4A5091F"/>
    <w:rsid w:val="009049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6F1D0985C9144DCB650325C6D30A31B">
    <w:name w:val="F6F1D0985C9144DCB650325C6D30A31B"/>
    <w:rsid w:val="0090498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FA3F4EDECB4035B65863689E53189B">
    <w:name w:val="6FFA3F4EDECB4035B65863689E53189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F3A1C034C14F08B4FCF64840D446F5">
    <w:name w:val="22F3A1C034C14F08B4FCF64840D446F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3B1961FA7647A4AD4B5D78F6991367">
    <w:name w:val="8E3B1961FA7647A4AD4B5D78F699136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18087F30F34423A0E83990AEEC6602">
    <w:name w:val="B018087F30F34423A0E83990AEEC660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19E65C18194A288ABE13C22A2AEF13">
    <w:name w:val="6919E65C18194A288ABE13C22A2AEF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C553C3B2D54A8890DB8952F782ED61">
    <w:name w:val="09C553C3B2D54A8890DB8952F782ED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482A1E669D4274AA4B7B7FD23F1EF6">
    <w:name w:val="0C482A1E669D4274AA4B7B7FD23F1EF6"/>
    <w:rsid w:val="0046205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A54DAEA99442AE90EEFA980AA1A4DF">
    <w:name w:val="24A54DAEA99442AE90EEFA980AA1A4DF"/>
    <w:rsid w:val="0046205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58B053F8D34F45938FC6CD54943525">
    <w:name w:val="1C58B053F8D34F45938FC6CD54943525"/>
    <w:rsid w:val="0046205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320C51E1474CC8900403C9DA5C7C76">
    <w:name w:val="DC320C51E1474CC8900403C9DA5C7C76"/>
    <w:rsid w:val="0046205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87AD1101C244A5BBDA32A2CACC3F66">
    <w:name w:val="9A87AD1101C244A5BBDA32A2CACC3F66"/>
    <w:rsid w:val="0046205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BFAE004DF6426680455DC540B3D96B">
    <w:name w:val="9DBFAE004DF6426680455DC540B3D96B"/>
    <w:rsid w:val="0046205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BD49CEC04941F49B27176FA0919995">
    <w:name w:val="43BD49CEC04941F49B27176FA0919995"/>
    <w:rsid w:val="0046205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2E7D5C2AEC40EA85353E50E47341B1">
    <w:name w:val="602E7D5C2AEC40EA85353E50E47341B1"/>
    <w:rsid w:val="0046205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81E17F6EEA482B8A1E5A4A5D716A7E">
    <w:name w:val="8C81E17F6EEA482B8A1E5A4A5D716A7E"/>
    <w:rsid w:val="0046205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3C295E4DCE4D838D926100061A112E">
    <w:name w:val="5C3C295E4DCE4D838D926100061A112E"/>
    <w:rsid w:val="00F276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3FA9F66F78B495E8409F9912BEC096D">
    <w:name w:val="33FA9F66F78B495E8409F9912BEC096D"/>
    <w:rsid w:val="00F276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7DB4986CA984B28BCC5BEBC2727D152">
    <w:name w:val="A7DB4986CA984B28BCC5BEBC2727D152"/>
    <w:rsid w:val="00F2764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4122B5AB714FF09BDBA2CDA279FD3F">
    <w:name w:val="E54122B5AB714FF09BDBA2CDA279FD3F"/>
    <w:rsid w:val="00126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624E1C74A24DB6B607B41598BCFA48">
    <w:name w:val="32624E1C74A24DB6B607B41598BCFA48"/>
    <w:rsid w:val="00126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2F7974CF21402E95F66AA22C2D5246">
    <w:name w:val="FD2F7974CF21402E95F66AA22C2D5246"/>
    <w:rsid w:val="001264C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436F9FCAFB44CDB1DB69F639E88E28">
    <w:name w:val="67436F9FCAFB44CDB1DB69F639E88E28"/>
    <w:rsid w:val="00474820"/>
  </w:style>
  <w:style w:type="paragraph" w:customStyle="1" w:styleId="3707E0FA2EFA49A6BE8829EE2545226D">
    <w:name w:val="3707E0FA2EFA49A6BE8829EE2545226D"/>
    <w:rsid w:val="00474820"/>
  </w:style>
  <w:style w:type="paragraph" w:customStyle="1" w:styleId="B1C3CA6838A547B999DDD7DE2046D687">
    <w:name w:val="B1C3CA6838A547B999DDD7DE2046D687"/>
    <w:rsid w:val="00474820"/>
  </w:style>
  <w:style w:type="paragraph" w:customStyle="1" w:styleId="6A753610C8464445BD33AFB704D1445F">
    <w:name w:val="6A753610C8464445BD33AFB704D1445F"/>
    <w:rsid w:val="00474820"/>
  </w:style>
  <w:style w:type="paragraph" w:customStyle="1" w:styleId="6F173D4B54014BD289351BAEF9C4A453">
    <w:name w:val="6F173D4B54014BD289351BAEF9C4A453"/>
    <w:rsid w:val="00474820"/>
  </w:style>
  <w:style w:type="paragraph" w:customStyle="1" w:styleId="CF1FB5F1361A4CCA84BA11C9081E7817">
    <w:name w:val="CF1FB5F1361A4CCA84BA11C9081E7817"/>
    <w:rsid w:val="00474820"/>
  </w:style>
  <w:style w:type="paragraph" w:customStyle="1" w:styleId="D27D1C7A03E442FC93215A24DB55F0D4">
    <w:name w:val="D27D1C7A03E442FC93215A24DB55F0D4"/>
    <w:rsid w:val="00474820"/>
  </w:style>
  <w:style w:type="paragraph" w:customStyle="1" w:styleId="93A9B39B7BE14B6BAF6C80CF45740AC4">
    <w:name w:val="93A9B39B7BE14B6BAF6C80CF45740AC4"/>
    <w:rsid w:val="00474820"/>
  </w:style>
  <w:style w:type="paragraph" w:customStyle="1" w:styleId="118FFB000438427C9AC341AFA330C50C">
    <w:name w:val="118FFB000438427C9AC341AFA330C50C"/>
    <w:rsid w:val="00474820"/>
  </w:style>
  <w:style w:type="paragraph" w:customStyle="1" w:styleId="A9444C56F6534B23842CA64E8B7F28E4">
    <w:name w:val="A9444C56F6534B23842CA64E8B7F28E4"/>
    <w:rsid w:val="00474820"/>
  </w:style>
  <w:style w:type="paragraph" w:customStyle="1" w:styleId="A6AB2708C352491D8D7D346553A08D0B">
    <w:name w:val="A6AB2708C352491D8D7D346553A08D0B"/>
    <w:rsid w:val="00474820"/>
  </w:style>
  <w:style w:type="paragraph" w:customStyle="1" w:styleId="9EBE207497484F92A2CE872206561044">
    <w:name w:val="9EBE207497484F92A2CE872206561044"/>
    <w:rsid w:val="00474820"/>
  </w:style>
  <w:style w:type="paragraph" w:customStyle="1" w:styleId="E5DD558401254F29B1F8E19B4E8883D9">
    <w:name w:val="E5DD558401254F29B1F8E19B4E8883D9"/>
    <w:rsid w:val="00474820"/>
  </w:style>
  <w:style w:type="paragraph" w:customStyle="1" w:styleId="FAA9EC85558244769F9FDD1C817CC169">
    <w:name w:val="FAA9EC85558244769F9FDD1C817CC169"/>
    <w:rsid w:val="00474820"/>
  </w:style>
  <w:style w:type="paragraph" w:customStyle="1" w:styleId="625F7E6FBFDD4C9B821BC499B77DE56B">
    <w:name w:val="625F7E6FBFDD4C9B821BC499B77DE56B"/>
    <w:rsid w:val="00474820"/>
  </w:style>
  <w:style w:type="paragraph" w:customStyle="1" w:styleId="53913371CC504D7C8613DCCF53BDB695">
    <w:name w:val="53913371CC504D7C8613DCCF53BDB695"/>
    <w:rsid w:val="00474820"/>
  </w:style>
  <w:style w:type="paragraph" w:customStyle="1" w:styleId="38661F4D199541AF93DEC9DE7CC83E18">
    <w:name w:val="38661F4D199541AF93DEC9DE7CC83E18"/>
    <w:rsid w:val="00474820"/>
  </w:style>
  <w:style w:type="paragraph" w:customStyle="1" w:styleId="3CB023C72FE844AFA31F57B9EAAE0F8E">
    <w:name w:val="3CB023C72FE844AFA31F57B9EAAE0F8E"/>
    <w:rsid w:val="000E7E45"/>
  </w:style>
  <w:style w:type="paragraph" w:customStyle="1" w:styleId="3804D59B8BFE4BF79F1301A89C75FE51">
    <w:name w:val="3804D59B8BFE4BF79F1301A89C75FE51"/>
    <w:rsid w:val="000E7E45"/>
  </w:style>
  <w:style w:type="paragraph" w:customStyle="1" w:styleId="DD5F37694D814810909A8198BB290A6D">
    <w:name w:val="DD5F37694D814810909A8198BB290A6D"/>
    <w:rsid w:val="000E7E45"/>
  </w:style>
  <w:style w:type="paragraph" w:customStyle="1" w:styleId="069C0B5ABDFA473583D7FA68E9EC736F">
    <w:name w:val="069C0B5ABDFA473583D7FA68E9EC736F"/>
    <w:rsid w:val="000E7E45"/>
  </w:style>
  <w:style w:type="paragraph" w:customStyle="1" w:styleId="9A0B33628CBD4BBEB38889FF865651F6">
    <w:name w:val="9A0B33628CBD4BBEB38889FF865651F6"/>
    <w:rsid w:val="000E7E45"/>
  </w:style>
  <w:style w:type="paragraph" w:customStyle="1" w:styleId="38315CA4E27243BAA4CAC45998E81BC3">
    <w:name w:val="38315CA4E27243BAA4CAC45998E81BC3"/>
    <w:rsid w:val="000E7E45"/>
  </w:style>
  <w:style w:type="paragraph" w:customStyle="1" w:styleId="18D8F5393D4246109E550CFCC2C15F8F">
    <w:name w:val="18D8F5393D4246109E550CFCC2C15F8F"/>
    <w:rsid w:val="000E7E45"/>
  </w:style>
  <w:style w:type="paragraph" w:customStyle="1" w:styleId="C4AB35B6F9594A5AAADE65A02DE70C3B">
    <w:name w:val="C4AB35B6F9594A5AAADE65A02DE70C3B"/>
    <w:rsid w:val="000E7E45"/>
  </w:style>
  <w:style w:type="paragraph" w:customStyle="1" w:styleId="EFA2390FB79B4C16BAB7F33F2DEEB226">
    <w:name w:val="EFA2390FB79B4C16BAB7F33F2DEEB226"/>
    <w:rsid w:val="000E7E45"/>
  </w:style>
  <w:style w:type="paragraph" w:customStyle="1" w:styleId="BC281134AB474E0E959037D9448A32BA">
    <w:name w:val="BC281134AB474E0E959037D9448A32BA"/>
    <w:rsid w:val="00F30595"/>
  </w:style>
  <w:style w:type="paragraph" w:customStyle="1" w:styleId="692B47FA762C4764B603D486A89A8C72">
    <w:name w:val="692B47FA762C4764B603D486A89A8C72"/>
    <w:rsid w:val="00F30595"/>
  </w:style>
  <w:style w:type="paragraph" w:customStyle="1" w:styleId="7641724960CA48999B4E4CFF3A1C7DC1">
    <w:name w:val="7641724960CA48999B4E4CFF3A1C7DC1"/>
    <w:rsid w:val="00F30595"/>
  </w:style>
  <w:style w:type="paragraph" w:customStyle="1" w:styleId="C823342D83494D7AAB6D1B4031FA93F3">
    <w:name w:val="C823342D83494D7AAB6D1B4031FA93F3"/>
    <w:rsid w:val="00F30595"/>
  </w:style>
  <w:style w:type="paragraph" w:customStyle="1" w:styleId="78878E01C5EB4E38B439E6467C6C0A67">
    <w:name w:val="78878E01C5EB4E38B439E6467C6C0A67"/>
    <w:rsid w:val="00F30595"/>
  </w:style>
  <w:style w:type="paragraph" w:customStyle="1" w:styleId="4095BC7DCC614207A4FB4C07BD87ED51">
    <w:name w:val="4095BC7DCC614207A4FB4C07BD87ED51"/>
    <w:rsid w:val="00F30595"/>
  </w:style>
  <w:style w:type="paragraph" w:customStyle="1" w:styleId="566A65A880C2494B8C0368E8FA7759F0">
    <w:name w:val="566A65A880C2494B8C0368E8FA7759F0"/>
    <w:rsid w:val="00F30595"/>
  </w:style>
  <w:style w:type="paragraph" w:customStyle="1" w:styleId="E10E36F6ACC74A7F87F8313642202D4D">
    <w:name w:val="E10E36F6ACC74A7F87F8313642202D4D"/>
    <w:rsid w:val="00F30595"/>
  </w:style>
  <w:style w:type="paragraph" w:customStyle="1" w:styleId="8496C20A171D4B2387BA729825E2B1AF">
    <w:name w:val="8496C20A171D4B2387BA729825E2B1AF"/>
    <w:rsid w:val="00F30595"/>
  </w:style>
  <w:style w:type="paragraph" w:customStyle="1" w:styleId="FFA156CF6CA24320A1582B5DB6B87B8B">
    <w:name w:val="FFA156CF6CA24320A1582B5DB6B87B8B"/>
    <w:rsid w:val="00F30595"/>
  </w:style>
  <w:style w:type="paragraph" w:customStyle="1" w:styleId="9AC951E1D70D44BEB4B88A35A74C8AFC">
    <w:name w:val="9AC951E1D70D44BEB4B88A35A74C8AFC"/>
    <w:rsid w:val="00F30595"/>
  </w:style>
  <w:style w:type="paragraph" w:customStyle="1" w:styleId="9D1D62C9338B410C90863DE19FFD7929">
    <w:name w:val="9D1D62C9338B410C90863DE19FFD7929"/>
    <w:rsid w:val="00F30595"/>
  </w:style>
  <w:style w:type="paragraph" w:customStyle="1" w:styleId="22EB8B0B20E44CFD9FDE4DE31B4217C2">
    <w:name w:val="22EB8B0B20E44CFD9FDE4DE31B4217C2"/>
    <w:rsid w:val="00F30595"/>
  </w:style>
  <w:style w:type="paragraph" w:customStyle="1" w:styleId="B505DBB1933744B9BFB514AD8E34DC8D">
    <w:name w:val="B505DBB1933744B9BFB514AD8E34DC8D"/>
    <w:rsid w:val="00F30595"/>
  </w:style>
  <w:style w:type="paragraph" w:customStyle="1" w:styleId="231D3AA360CC48518FE2EB0ACF000B87">
    <w:name w:val="231D3AA360CC48518FE2EB0ACF000B87"/>
    <w:rsid w:val="00F30595"/>
  </w:style>
  <w:style w:type="paragraph" w:customStyle="1" w:styleId="1BA20929468D407DAE651B5761D89686">
    <w:name w:val="1BA20929468D407DAE651B5761D89686"/>
    <w:rsid w:val="00F30595"/>
  </w:style>
  <w:style w:type="paragraph" w:customStyle="1" w:styleId="F0AB70693E8E49E19B76EF7DD875731C">
    <w:name w:val="F0AB70693E8E49E19B76EF7DD875731C"/>
    <w:rsid w:val="00F30595"/>
  </w:style>
  <w:style w:type="paragraph" w:customStyle="1" w:styleId="235554E908F245B1BC7A829E5112486E">
    <w:name w:val="235554E908F245B1BC7A829E5112486E"/>
    <w:rsid w:val="00F30595"/>
  </w:style>
  <w:style w:type="paragraph" w:customStyle="1" w:styleId="9EF33CE26FAA40488945DB78E1C50085">
    <w:name w:val="9EF33CE26FAA40488945DB78E1C50085"/>
    <w:rsid w:val="00F30595"/>
  </w:style>
  <w:style w:type="paragraph" w:customStyle="1" w:styleId="BFBE0584412F41C6893A4777DA047C2D">
    <w:name w:val="BFBE0584412F41C6893A4777DA047C2D"/>
    <w:rsid w:val="00F30595"/>
  </w:style>
  <w:style w:type="paragraph" w:customStyle="1" w:styleId="D4CFB92A133D4DF6B3EAAC2F91FE66DB">
    <w:name w:val="D4CFB92A133D4DF6B3EAAC2F91FE66DB"/>
    <w:rsid w:val="00F30595"/>
  </w:style>
  <w:style w:type="paragraph" w:customStyle="1" w:styleId="A07E437E003742C49E697B875D8A4323">
    <w:name w:val="A07E437E003742C49E697B875D8A4323"/>
    <w:rsid w:val="00F30595"/>
  </w:style>
  <w:style w:type="paragraph" w:customStyle="1" w:styleId="C3B7825B8546423986C3EE652938221C">
    <w:name w:val="C3B7825B8546423986C3EE652938221C"/>
    <w:rsid w:val="00F30595"/>
  </w:style>
  <w:style w:type="paragraph" w:customStyle="1" w:styleId="BA8FBEDD96AF4B89917D96489BE1EE13">
    <w:name w:val="BA8FBEDD96AF4B89917D96489BE1EE13"/>
    <w:rsid w:val="00F30595"/>
  </w:style>
  <w:style w:type="paragraph" w:customStyle="1" w:styleId="41C085B50EB947E09CF8B23D5C98F30A">
    <w:name w:val="41C085B50EB947E09CF8B23D5C98F30A"/>
    <w:rsid w:val="00F30595"/>
  </w:style>
  <w:style w:type="paragraph" w:customStyle="1" w:styleId="C431A9D1AEBF4E2599657DF51C580032">
    <w:name w:val="C431A9D1AEBF4E2599657DF51C580032"/>
    <w:rsid w:val="00F30595"/>
  </w:style>
  <w:style w:type="paragraph" w:customStyle="1" w:styleId="6F0BC1AE7EAB414BB75F53269B924A3A">
    <w:name w:val="6F0BC1AE7EAB414BB75F53269B924A3A"/>
    <w:rsid w:val="00F30595"/>
  </w:style>
  <w:style w:type="paragraph" w:customStyle="1" w:styleId="33B9B369671A4487A579945362482CD2">
    <w:name w:val="33B9B369671A4487A579945362482CD2"/>
    <w:rsid w:val="00F30595"/>
  </w:style>
  <w:style w:type="paragraph" w:customStyle="1" w:styleId="C184838F65CF43358FE4E39594EE7A03">
    <w:name w:val="C184838F65CF43358FE4E39594EE7A03"/>
    <w:rsid w:val="00F30595"/>
  </w:style>
  <w:style w:type="paragraph" w:customStyle="1" w:styleId="B97FBCB2145C4923922BCC24F8CAFC2E">
    <w:name w:val="B97FBCB2145C4923922BCC24F8CAFC2E"/>
    <w:rsid w:val="00F30595"/>
  </w:style>
  <w:style w:type="paragraph" w:customStyle="1" w:styleId="7F2FFA6CBF814E54BE18FAD574E70261">
    <w:name w:val="7F2FFA6CBF814E54BE18FAD574E70261"/>
    <w:rsid w:val="00F30595"/>
  </w:style>
  <w:style w:type="paragraph" w:customStyle="1" w:styleId="DAE3114C19F24C61994E4027826A044A">
    <w:name w:val="DAE3114C19F24C61994E4027826A044A"/>
    <w:rsid w:val="00F30595"/>
  </w:style>
  <w:style w:type="paragraph" w:customStyle="1" w:styleId="76AF845FDBD54F6983BB66F0D1831F8F">
    <w:name w:val="76AF845FDBD54F6983BB66F0D1831F8F"/>
    <w:rsid w:val="00F30595"/>
  </w:style>
  <w:style w:type="paragraph" w:customStyle="1" w:styleId="F146EAF54457441BA2D4B578EBF8CAA4">
    <w:name w:val="F146EAF54457441BA2D4B578EBF8CAA4"/>
    <w:rsid w:val="00F30595"/>
  </w:style>
  <w:style w:type="paragraph" w:customStyle="1" w:styleId="19F691112CD3406F95930A30323BD8D2">
    <w:name w:val="19F691112CD3406F95930A30323BD8D2"/>
    <w:rsid w:val="00F30595"/>
  </w:style>
  <w:style w:type="paragraph" w:customStyle="1" w:styleId="817DD63113C34C1795F6DE138F77E2AE">
    <w:name w:val="817DD63113C34C1795F6DE138F77E2AE"/>
    <w:rsid w:val="00F30595"/>
  </w:style>
  <w:style w:type="paragraph" w:customStyle="1" w:styleId="0A918E1D4E224D98ABD765821BAA80A6">
    <w:name w:val="0A918E1D4E224D98ABD765821BAA80A6"/>
    <w:rsid w:val="00F30595"/>
  </w:style>
  <w:style w:type="paragraph" w:customStyle="1" w:styleId="DDF02EB1CA7A47F88CA1ACD238FD1720">
    <w:name w:val="DDF02EB1CA7A47F88CA1ACD238FD1720"/>
    <w:rsid w:val="00F30595"/>
  </w:style>
  <w:style w:type="paragraph" w:customStyle="1" w:styleId="FE980BB4FAD7413A84F62AA82E26544B">
    <w:name w:val="FE980BB4FAD7413A84F62AA82E26544B"/>
    <w:rsid w:val="00F30595"/>
  </w:style>
  <w:style w:type="paragraph" w:customStyle="1" w:styleId="FE124192D173449BA2956805B3ADA53A">
    <w:name w:val="FE124192D173449BA2956805B3ADA53A"/>
    <w:rsid w:val="00F30595"/>
  </w:style>
  <w:style w:type="paragraph" w:customStyle="1" w:styleId="98B98EC449DB4E9B80CDBA41965E0E90">
    <w:name w:val="98B98EC449DB4E9B80CDBA41965E0E90"/>
    <w:rsid w:val="00F30595"/>
  </w:style>
  <w:style w:type="paragraph" w:customStyle="1" w:styleId="B30A301CDDC346979FC64210BF9DB84A">
    <w:name w:val="B30A301CDDC346979FC64210BF9DB84A"/>
    <w:rsid w:val="00F30595"/>
  </w:style>
  <w:style w:type="paragraph" w:customStyle="1" w:styleId="2D6F7F422E9047D2825463D185694F0E">
    <w:name w:val="2D6F7F422E9047D2825463D185694F0E"/>
    <w:rsid w:val="00F30595"/>
  </w:style>
  <w:style w:type="paragraph" w:customStyle="1" w:styleId="02639A2AA93F446585EA6562ECAA45B1">
    <w:name w:val="02639A2AA93F446585EA6562ECAA45B1"/>
    <w:rsid w:val="00F30595"/>
  </w:style>
  <w:style w:type="paragraph" w:customStyle="1" w:styleId="C1EFF62F6DD349AA95FC2536B3AEAE4F">
    <w:name w:val="C1EFF62F6DD349AA95FC2536B3AEAE4F"/>
    <w:rsid w:val="00F30595"/>
  </w:style>
  <w:style w:type="paragraph" w:customStyle="1" w:styleId="47FB6FD9E7C54E309FD4255EE1A273EF">
    <w:name w:val="47FB6FD9E7C54E309FD4255EE1A273EF"/>
    <w:rsid w:val="00F30595"/>
  </w:style>
  <w:style w:type="paragraph" w:customStyle="1" w:styleId="6CC8E60A4B594E4692D8828CF6537781">
    <w:name w:val="6CC8E60A4B594E4692D8828CF6537781"/>
    <w:rsid w:val="00F30595"/>
  </w:style>
  <w:style w:type="paragraph" w:customStyle="1" w:styleId="F1CCB235076547678CD1999072A9BB20">
    <w:name w:val="F1CCB235076547678CD1999072A9BB20"/>
    <w:rsid w:val="00F30595"/>
  </w:style>
  <w:style w:type="paragraph" w:customStyle="1" w:styleId="26DAFA98F3164F21BEF21290D0390814">
    <w:name w:val="26DAFA98F3164F21BEF21290D0390814"/>
    <w:rsid w:val="00F30595"/>
  </w:style>
  <w:style w:type="paragraph" w:customStyle="1" w:styleId="23DA5F5282BC4D18B890E3D3BD57BDCA">
    <w:name w:val="23DA5F5282BC4D18B890E3D3BD57BDCA"/>
    <w:rsid w:val="00F30595"/>
  </w:style>
  <w:style w:type="paragraph" w:customStyle="1" w:styleId="7F6B9EB5C3394ED7939A7885AFB4E785">
    <w:name w:val="7F6B9EB5C3394ED7939A7885AFB4E785"/>
    <w:rsid w:val="00F30595"/>
  </w:style>
  <w:style w:type="paragraph" w:customStyle="1" w:styleId="7042344466524D32B0431255136CC550">
    <w:name w:val="7042344466524D32B0431255136CC550"/>
    <w:rsid w:val="00F30595"/>
  </w:style>
  <w:style w:type="paragraph" w:customStyle="1" w:styleId="1EA55529AF704BE7BC00C5DF2ED8B607">
    <w:name w:val="1EA55529AF704BE7BC00C5DF2ED8B607"/>
    <w:rsid w:val="00F30595"/>
  </w:style>
  <w:style w:type="paragraph" w:customStyle="1" w:styleId="8C40CC0D0E054688AAB4DF05A5467F27">
    <w:name w:val="8C40CC0D0E054688AAB4DF05A5467F27"/>
    <w:rsid w:val="00F30595"/>
  </w:style>
  <w:style w:type="paragraph" w:customStyle="1" w:styleId="1F3019FAFDF04ECCBC02F9A4DEBD58C6">
    <w:name w:val="1F3019FAFDF04ECCBC02F9A4DEBD58C6"/>
    <w:rsid w:val="00F30595"/>
  </w:style>
  <w:style w:type="paragraph" w:customStyle="1" w:styleId="1A2E7E3D92E64776B04A1C930692A160">
    <w:name w:val="1A2E7E3D92E64776B04A1C930692A160"/>
    <w:rsid w:val="00F30595"/>
  </w:style>
  <w:style w:type="paragraph" w:customStyle="1" w:styleId="9C948BE23FD34A4B9575CF94D4EC60DE">
    <w:name w:val="9C948BE23FD34A4B9575CF94D4EC60DE"/>
    <w:rsid w:val="00F30595"/>
  </w:style>
  <w:style w:type="paragraph" w:customStyle="1" w:styleId="FDBE9D842C5349F194550E6BB46171DD">
    <w:name w:val="FDBE9D842C5349F194550E6BB46171DD"/>
    <w:rsid w:val="00F30595"/>
  </w:style>
  <w:style w:type="paragraph" w:customStyle="1" w:styleId="21AE1331297648C1BBFC4DAA3F0E711F">
    <w:name w:val="21AE1331297648C1BBFC4DAA3F0E711F"/>
    <w:rsid w:val="00F30595"/>
  </w:style>
  <w:style w:type="paragraph" w:customStyle="1" w:styleId="322E63F1B0BB4E76BA19F1AD7664D308">
    <w:name w:val="322E63F1B0BB4E76BA19F1AD7664D308"/>
    <w:rsid w:val="00F30595"/>
  </w:style>
  <w:style w:type="paragraph" w:customStyle="1" w:styleId="1FE6DCA8740544CC8AF1D434FDA164E6">
    <w:name w:val="1FE6DCA8740544CC8AF1D434FDA164E6"/>
    <w:rsid w:val="00F30595"/>
  </w:style>
  <w:style w:type="paragraph" w:customStyle="1" w:styleId="0592565E1793428E994655CE3325AB2A">
    <w:name w:val="0592565E1793428E994655CE3325AB2A"/>
    <w:rsid w:val="00F30595"/>
  </w:style>
  <w:style w:type="paragraph" w:customStyle="1" w:styleId="467C600444FA4069B0037BA81D248B28">
    <w:name w:val="467C600444FA4069B0037BA81D248B28"/>
    <w:rsid w:val="00F30595"/>
  </w:style>
  <w:style w:type="paragraph" w:customStyle="1" w:styleId="D0BCD47870CA47A7B4B85071B8A81F09">
    <w:name w:val="D0BCD47870CA47A7B4B85071B8A81F09"/>
    <w:rsid w:val="00F30595"/>
  </w:style>
  <w:style w:type="paragraph" w:customStyle="1" w:styleId="4D09FFF22EB14FFFA806FC4D140EEA82">
    <w:name w:val="4D09FFF22EB14FFFA806FC4D140EEA82"/>
    <w:rsid w:val="00F30595"/>
  </w:style>
  <w:style w:type="paragraph" w:customStyle="1" w:styleId="4DF7FA808B9C422499668AF623F6E501">
    <w:name w:val="4DF7FA808B9C422499668AF623F6E501"/>
    <w:rsid w:val="00F30595"/>
  </w:style>
  <w:style w:type="paragraph" w:customStyle="1" w:styleId="EA1C91D6452545A1AFE9818C337DCAE2">
    <w:name w:val="EA1C91D6452545A1AFE9818C337DCAE2"/>
    <w:rsid w:val="00F30595"/>
  </w:style>
  <w:style w:type="paragraph" w:customStyle="1" w:styleId="97D7CEB4F0F344ABA0660FBDAF3A77D1">
    <w:name w:val="97D7CEB4F0F344ABA0660FBDAF3A77D1"/>
    <w:rsid w:val="00F30595"/>
  </w:style>
  <w:style w:type="paragraph" w:customStyle="1" w:styleId="B657A1757FD7482586CE332AC2D5962D">
    <w:name w:val="B657A1757FD7482586CE332AC2D5962D"/>
    <w:rsid w:val="00F30595"/>
  </w:style>
  <w:style w:type="paragraph" w:customStyle="1" w:styleId="0DBF5EC56CCD48A08B2786CA79A90743">
    <w:name w:val="0DBF5EC56CCD48A08B2786CA79A90743"/>
    <w:rsid w:val="00F30595"/>
  </w:style>
  <w:style w:type="paragraph" w:customStyle="1" w:styleId="15B6C2C5A03F455C8AD3C52D0B32BB58">
    <w:name w:val="15B6C2C5A03F455C8AD3C52D0B32BB58"/>
    <w:rsid w:val="00F30595"/>
  </w:style>
  <w:style w:type="paragraph" w:customStyle="1" w:styleId="ED853C7218A84FB3A726A150BFAC15CE">
    <w:name w:val="ED853C7218A84FB3A726A150BFAC15CE"/>
    <w:rsid w:val="00F30595"/>
  </w:style>
  <w:style w:type="paragraph" w:customStyle="1" w:styleId="3D37A50A634A44E285D99E53EB307E02">
    <w:name w:val="3D37A50A634A44E285D99E53EB307E02"/>
    <w:rsid w:val="00F30595"/>
  </w:style>
  <w:style w:type="paragraph" w:customStyle="1" w:styleId="4D084CDC8ED645309FA87989CF581689">
    <w:name w:val="4D084CDC8ED645309FA87989CF581689"/>
    <w:rsid w:val="00F30595"/>
  </w:style>
  <w:style w:type="paragraph" w:customStyle="1" w:styleId="608685FF9A7740D5BF5E869CFF2498A6">
    <w:name w:val="608685FF9A7740D5BF5E869CFF2498A6"/>
    <w:rsid w:val="00F30595"/>
  </w:style>
  <w:style w:type="paragraph" w:customStyle="1" w:styleId="D1C2C314ECC040FB9608798DC3BA6733">
    <w:name w:val="D1C2C314ECC040FB9608798DC3BA6733"/>
    <w:rsid w:val="00F30595"/>
  </w:style>
  <w:style w:type="paragraph" w:customStyle="1" w:styleId="A9C4F00225814B82AE81584B0A2097EF">
    <w:name w:val="A9C4F00225814B82AE81584B0A2097EF"/>
    <w:rsid w:val="00F30595"/>
  </w:style>
  <w:style w:type="paragraph" w:customStyle="1" w:styleId="2870B8C962BD47B5AE192CC3579EC205">
    <w:name w:val="2870B8C962BD47B5AE192CC3579EC205"/>
    <w:rsid w:val="00F30595"/>
  </w:style>
  <w:style w:type="paragraph" w:customStyle="1" w:styleId="4204DBFAE0D34381AF99E70DC2571D4A">
    <w:name w:val="4204DBFAE0D34381AF99E70DC2571D4A"/>
    <w:rsid w:val="00F30595"/>
  </w:style>
  <w:style w:type="paragraph" w:customStyle="1" w:styleId="C4825BB996ED414786308FB002F57C07">
    <w:name w:val="C4825BB996ED414786308FB002F57C07"/>
    <w:rsid w:val="00F30595"/>
  </w:style>
  <w:style w:type="paragraph" w:customStyle="1" w:styleId="E3F1B7DD1A1346F2AA56A04A1F4DCBDE">
    <w:name w:val="E3F1B7DD1A1346F2AA56A04A1F4DCBDE"/>
    <w:rsid w:val="00F30595"/>
  </w:style>
  <w:style w:type="paragraph" w:customStyle="1" w:styleId="F629C0EF68004C1490253FE3A5D55C96">
    <w:name w:val="F629C0EF68004C1490253FE3A5D55C96"/>
    <w:rsid w:val="00F30595"/>
  </w:style>
  <w:style w:type="paragraph" w:customStyle="1" w:styleId="BF7F17F758A044F480FFAB9E14AD7537">
    <w:name w:val="BF7F17F758A044F480FFAB9E14AD7537"/>
    <w:rsid w:val="00F30595"/>
  </w:style>
  <w:style w:type="paragraph" w:customStyle="1" w:styleId="344B19AE431743EEAFC83F71F6C27DA0">
    <w:name w:val="344B19AE431743EEAFC83F71F6C27DA0"/>
    <w:rsid w:val="00F30595"/>
  </w:style>
  <w:style w:type="paragraph" w:customStyle="1" w:styleId="0D96ED1363424A1A9EF0D54FC252AD52">
    <w:name w:val="0D96ED1363424A1A9EF0D54FC252AD52"/>
    <w:rsid w:val="00F30595"/>
  </w:style>
  <w:style w:type="paragraph" w:customStyle="1" w:styleId="4BCB48F559C940B9994E9C7F6FBCDAA6">
    <w:name w:val="4BCB48F559C940B9994E9C7F6FBCDAA6"/>
    <w:rsid w:val="00EF2A61"/>
  </w:style>
  <w:style w:type="paragraph" w:customStyle="1" w:styleId="E05D2465AFCA4DA0B74EEA182CE5C8F4">
    <w:name w:val="E05D2465AFCA4DA0B74EEA182CE5C8F4"/>
    <w:rsid w:val="00EF2A61"/>
  </w:style>
  <w:style w:type="paragraph" w:customStyle="1" w:styleId="9CC60DF9242849BB93662963711731B3">
    <w:name w:val="9CC60DF9242849BB93662963711731B3"/>
    <w:rsid w:val="00EF2A61"/>
  </w:style>
  <w:style w:type="paragraph" w:customStyle="1" w:styleId="F0B8FE8D815A4361BFD3C79659A1C50E">
    <w:name w:val="F0B8FE8D815A4361BFD3C79659A1C50E"/>
    <w:rsid w:val="00EF2A61"/>
  </w:style>
  <w:style w:type="paragraph" w:customStyle="1" w:styleId="8B3063BBEF124981A7ADEF475683D1F4">
    <w:name w:val="8B3063BBEF124981A7ADEF475683D1F4"/>
    <w:rsid w:val="00EF2A61"/>
  </w:style>
  <w:style w:type="paragraph" w:customStyle="1" w:styleId="394C30B14DFD410FB191D01D88F9575F">
    <w:name w:val="394C30B14DFD410FB191D01D88F9575F"/>
    <w:rsid w:val="00EF2A61"/>
  </w:style>
  <w:style w:type="paragraph" w:customStyle="1" w:styleId="E8C6939237C24D38995204F5EBBA3854">
    <w:name w:val="E8C6939237C24D38995204F5EBBA3854"/>
    <w:rsid w:val="00EF2A61"/>
  </w:style>
  <w:style w:type="paragraph" w:customStyle="1" w:styleId="D9D6BF84E96944E9B6A3AAB9921B14CA">
    <w:name w:val="D9D6BF84E96944E9B6A3AAB9921B14CA"/>
    <w:rsid w:val="00EF2A61"/>
  </w:style>
  <w:style w:type="paragraph" w:customStyle="1" w:styleId="644CE713AB65449ABEDE217700F69E88">
    <w:name w:val="644CE713AB65449ABEDE217700F69E88"/>
    <w:rsid w:val="00EF2A61"/>
  </w:style>
  <w:style w:type="paragraph" w:customStyle="1" w:styleId="E337B1E815E94FCA88A61764BF99270E">
    <w:name w:val="E337B1E815E94FCA88A61764BF99270E"/>
    <w:rsid w:val="00EF2A61"/>
  </w:style>
  <w:style w:type="paragraph" w:customStyle="1" w:styleId="252EAB7D936C4199AB7E7C7C9C67CD8F">
    <w:name w:val="252EAB7D936C4199AB7E7C7C9C67CD8F"/>
    <w:rsid w:val="00EF2A61"/>
  </w:style>
  <w:style w:type="paragraph" w:customStyle="1" w:styleId="31FFA9E6DF274A7AB4F95BC795BD4E28">
    <w:name w:val="31FFA9E6DF274A7AB4F95BC795BD4E28"/>
    <w:rsid w:val="00EF2A61"/>
  </w:style>
  <w:style w:type="paragraph" w:customStyle="1" w:styleId="BC32E7C0A9C944FFBC77E36CD633FE39">
    <w:name w:val="BC32E7C0A9C944FFBC77E36CD633FE39"/>
    <w:rsid w:val="00EF2A61"/>
  </w:style>
  <w:style w:type="paragraph" w:customStyle="1" w:styleId="BD41351E745B4E74A493D8DDE091AC1D">
    <w:name w:val="BD41351E745B4E74A493D8DDE091AC1D"/>
    <w:rsid w:val="00EF2A61"/>
  </w:style>
  <w:style w:type="paragraph" w:customStyle="1" w:styleId="5444B582800646EA80C3AD84BF119497">
    <w:name w:val="5444B582800646EA80C3AD84BF119497"/>
    <w:rsid w:val="00EF2A61"/>
  </w:style>
  <w:style w:type="paragraph" w:customStyle="1" w:styleId="E13E3994F35F4565A45F7750CEE8BB8F">
    <w:name w:val="E13E3994F35F4565A45F7750CEE8BB8F"/>
    <w:rsid w:val="00EF2A61"/>
  </w:style>
  <w:style w:type="paragraph" w:customStyle="1" w:styleId="F56715D6006543B28C4A4F85D25935BD">
    <w:name w:val="F56715D6006543B28C4A4F85D25935BD"/>
    <w:rsid w:val="00EF2A61"/>
  </w:style>
  <w:style w:type="paragraph" w:customStyle="1" w:styleId="EA2D19958F2D4EF88355F46A5DDE34C4">
    <w:name w:val="EA2D19958F2D4EF88355F46A5DDE34C4"/>
    <w:rsid w:val="00EF2A61"/>
  </w:style>
  <w:style w:type="paragraph" w:customStyle="1" w:styleId="75A0D66302AB4D668E28E29547B28C5E">
    <w:name w:val="75A0D66302AB4D668E28E29547B28C5E"/>
    <w:rsid w:val="00EF2A61"/>
  </w:style>
  <w:style w:type="paragraph" w:customStyle="1" w:styleId="D25CED8E823F46DDAEDE8AAA9392B11A">
    <w:name w:val="D25CED8E823F46DDAEDE8AAA9392B11A"/>
    <w:rsid w:val="00EF2A61"/>
  </w:style>
  <w:style w:type="paragraph" w:customStyle="1" w:styleId="4D161E8783344FC7ABECBFDEFE3D6AC4">
    <w:name w:val="4D161E8783344FC7ABECBFDEFE3D6AC4"/>
    <w:rsid w:val="00EF2A61"/>
  </w:style>
  <w:style w:type="paragraph" w:customStyle="1" w:styleId="2EEFCDA503354D15B41704FF159364BF">
    <w:name w:val="2EEFCDA503354D15B41704FF159364BF"/>
    <w:rsid w:val="00EF2A61"/>
  </w:style>
  <w:style w:type="paragraph" w:customStyle="1" w:styleId="7BA9F5C89B94472E84B98D7E3DEC610E">
    <w:name w:val="7BA9F5C89B94472E84B98D7E3DEC610E"/>
    <w:rsid w:val="00EF2A61"/>
  </w:style>
  <w:style w:type="paragraph" w:customStyle="1" w:styleId="084CBE738494482EA7D5ACB0912BA4A7">
    <w:name w:val="084CBE738494482EA7D5ACB0912BA4A7"/>
    <w:rsid w:val="00EF2A61"/>
  </w:style>
  <w:style w:type="paragraph" w:customStyle="1" w:styleId="D4E5486DC3F04C99A8146CEA30E8D05D">
    <w:name w:val="D4E5486DC3F04C99A8146CEA30E8D05D"/>
    <w:rsid w:val="00EF2A61"/>
  </w:style>
  <w:style w:type="paragraph" w:customStyle="1" w:styleId="71DEF09BB4FD4072B4EA58C7BC5BE771">
    <w:name w:val="71DEF09BB4FD4072B4EA58C7BC5BE771"/>
    <w:rsid w:val="00EF2A61"/>
  </w:style>
  <w:style w:type="paragraph" w:customStyle="1" w:styleId="0D9B839A6EC24540B2550287550B7B04">
    <w:name w:val="0D9B839A6EC24540B2550287550B7B04"/>
    <w:rsid w:val="00EF2A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273980EAF8A4AB04A4198BBCB7CDC" ma:contentTypeVersion="10" ma:contentTypeDescription="Crée un document." ma:contentTypeScope="" ma:versionID="0496c55cc3d6147d55d37ffe113d887f">
  <xsd:schema xmlns:xsd="http://www.w3.org/2001/XMLSchema" xmlns:xs="http://www.w3.org/2001/XMLSchema" xmlns:p="http://schemas.microsoft.com/office/2006/metadata/properties" xmlns:ns2="548718ae-b2ce-4af7-979a-eb8c6de46b2d" xmlns:ns3="66ac1645-1b13-44ae-8427-dd05c74bd286" targetNamespace="http://schemas.microsoft.com/office/2006/metadata/properties" ma:root="true" ma:fieldsID="60869ed5bc59dacd4dd1a6d3ebebbdb5" ns2:_="" ns3:_="">
    <xsd:import namespace="548718ae-b2ce-4af7-979a-eb8c6de46b2d"/>
    <xsd:import namespace="66ac1645-1b13-44ae-8427-dd05c74bd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718ae-b2ce-4af7-979a-eb8c6de46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c1645-1b13-44ae-8427-dd05c74bd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873F0-8962-4ECE-870C-10E18A0176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7CDD5A-A109-4BCF-BBBD-F158B934C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8718ae-b2ce-4af7-979a-eb8c6de46b2d"/>
    <ds:schemaRef ds:uri="66ac1645-1b13-44ae-8427-dd05c74bd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ACD28A-740A-44C3-B7E3-6785F9A8C2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3A28DC-43AA-4717-9252-3ACFAE34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DDC</Template>
  <TotalTime>0</TotalTime>
  <Pages>6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jmercey-bon@solutec.fr</dc:creator>
  <cp:keywords/>
  <dc:description/>
  <cp:lastModifiedBy>Rosalie BIEDERMANN</cp:lastModifiedBy>
  <cp:revision>3</cp:revision>
  <dcterms:created xsi:type="dcterms:W3CDTF">2024-10-31T14:58:00Z</dcterms:created>
  <dcterms:modified xsi:type="dcterms:W3CDTF">2024-11-04T09:35:00Z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0x0101007C7273980EAF8A4AB04A4198BBCB7CDC</vt:lpwstr>
  </property>
  <property fmtid="{D5CDD505-2E9C-101B-9397-08002B2CF9AE}" pid="3" name="Order">
    <vt:r8>13600</vt:r8>
  </property>
  <property fmtid="{D5CDD505-2E9C-101B-9397-08002B2CF9AE}" pid="4" name="MSIP_Label_67c4f19f-daf8-4710-809c-c07ade33235e_Enabled">
    <vt:lpwstr>true</vt:lpwstr>
  </property>
  <property fmtid="{D5CDD505-2E9C-101B-9397-08002B2CF9AE}" pid="5" name="MSIP_Label_67c4f19f-daf8-4710-809c-c07ade33235e_SetDate">
    <vt:lpwstr>2023-03-16T10:41:52Z</vt:lpwstr>
  </property>
  <property fmtid="{D5CDD505-2E9C-101B-9397-08002B2CF9AE}" pid="6" name="MSIP_Label_67c4f19f-daf8-4710-809c-c07ade33235e_Method">
    <vt:lpwstr>Standard</vt:lpwstr>
  </property>
  <property fmtid="{D5CDD505-2E9C-101B-9397-08002B2CF9AE}" pid="7" name="MSIP_Label_67c4f19f-daf8-4710-809c-c07ade33235e_Name">
    <vt:lpwstr>Interne</vt:lpwstr>
  </property>
  <property fmtid="{D5CDD505-2E9C-101B-9397-08002B2CF9AE}" pid="8" name="MSIP_Label_67c4f19f-daf8-4710-809c-c07ade33235e_SiteId">
    <vt:lpwstr>82d49724-d8e8-4ab1-971d-d78f0cb0dbdf</vt:lpwstr>
  </property>
  <property fmtid="{D5CDD505-2E9C-101B-9397-08002B2CF9AE}" pid="9" name="MSIP_Label_67c4f19f-daf8-4710-809c-c07ade33235e_ActionId">
    <vt:lpwstr>96c6e5eb-2c63-4b1a-8350-9cae7171ac6b</vt:lpwstr>
  </property>
  <property fmtid="{D5CDD505-2E9C-101B-9397-08002B2CF9AE}" pid="10" name="MSIP_Label_67c4f19f-daf8-4710-809c-c07ade33235e_ContentBits">
    <vt:lpwstr>0</vt:lpwstr>
  </property>
</Properties>
</file>